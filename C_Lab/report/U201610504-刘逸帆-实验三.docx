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1A" w:rsidRPr="00C66448" w:rsidRDefault="007D141A" w:rsidP="007D141A">
      <w:pPr>
        <w:pStyle w:val="1"/>
        <w:spacing w:beforeLines="50" w:before="156" w:after="0" w:line="576" w:lineRule="auto"/>
        <w:jc w:val="center"/>
        <w:rPr>
          <w:rFonts w:eastAsia="黑体"/>
          <w:kern w:val="0"/>
          <w:sz w:val="36"/>
          <w:szCs w:val="36"/>
        </w:rPr>
      </w:pPr>
      <w:r w:rsidRPr="00C66448">
        <w:rPr>
          <w:rFonts w:eastAsia="黑体"/>
          <w:kern w:val="0"/>
          <w:sz w:val="36"/>
          <w:szCs w:val="36"/>
        </w:rPr>
        <w:t>实验</w:t>
      </w:r>
      <w:r w:rsidR="00FD26EF">
        <w:rPr>
          <w:rFonts w:eastAsia="黑体" w:hint="eastAsia"/>
          <w:kern w:val="0"/>
          <w:sz w:val="36"/>
          <w:szCs w:val="36"/>
        </w:rPr>
        <w:t>3</w:t>
      </w:r>
      <w:r w:rsidRPr="00C66448">
        <w:rPr>
          <w:rFonts w:eastAsia="黑体"/>
          <w:kern w:val="0"/>
          <w:sz w:val="36"/>
          <w:szCs w:val="36"/>
        </w:rPr>
        <w:t xml:space="preserve">  </w:t>
      </w:r>
      <w:r w:rsidR="00FD26EF">
        <w:rPr>
          <w:rFonts w:eastAsia="黑体" w:hint="eastAsia"/>
          <w:kern w:val="0"/>
          <w:sz w:val="36"/>
          <w:szCs w:val="36"/>
        </w:rPr>
        <w:t>函数与程序结构</w:t>
      </w:r>
      <w:r w:rsidRPr="00C66448">
        <w:rPr>
          <w:rFonts w:eastAsia="黑体"/>
          <w:kern w:val="0"/>
          <w:sz w:val="36"/>
          <w:szCs w:val="36"/>
        </w:rPr>
        <w:t>实验</w:t>
      </w:r>
    </w:p>
    <w:p w:rsidR="007D141A" w:rsidRPr="00C66448" w:rsidRDefault="00FD26EF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7D141A" w:rsidRPr="00C66448">
        <w:rPr>
          <w:rFonts w:ascii="Times New Roman" w:hAnsi="Times New Roman"/>
          <w:sz w:val="28"/>
          <w:szCs w:val="28"/>
        </w:rPr>
        <w:t xml:space="preserve">.1 </w:t>
      </w:r>
      <w:r w:rsidR="007D141A" w:rsidRPr="00C66448">
        <w:rPr>
          <w:rFonts w:ascii="Times New Roman" w:hAnsi="Times New Roman"/>
          <w:sz w:val="28"/>
          <w:szCs w:val="28"/>
        </w:rPr>
        <w:t>实验目的</w:t>
      </w:r>
    </w:p>
    <w:p w:rsidR="00FD26EF" w:rsidRPr="00700B47" w:rsidRDefault="00FD26EF" w:rsidP="00FD26EF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（1）熟悉和掌握函数的定义、声明；函数调用与参数传递方法；以及函数返回值类型的定义和返回值使用。</w:t>
      </w:r>
    </w:p>
    <w:p w:rsidR="00FD26EF" w:rsidRPr="00700B47" w:rsidRDefault="00FD26EF" w:rsidP="00FD26EF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（2）熟悉和掌握不同存储类型变量的使用。</w:t>
      </w:r>
    </w:p>
    <w:p w:rsidR="00FD26EF" w:rsidRPr="00FD26EF" w:rsidRDefault="00FD26EF" w:rsidP="00FD26EF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（3）熟悉多文件编译技术。</w:t>
      </w:r>
    </w:p>
    <w:p w:rsidR="007D141A" w:rsidRPr="00C66448" w:rsidRDefault="00FD26EF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7D141A" w:rsidRPr="00C66448">
        <w:rPr>
          <w:rFonts w:ascii="Times New Roman" w:hAnsi="Times New Roman"/>
          <w:sz w:val="28"/>
          <w:szCs w:val="28"/>
        </w:rPr>
        <w:t xml:space="preserve">.2 </w:t>
      </w:r>
      <w:r w:rsidR="007D141A" w:rsidRPr="00C66448">
        <w:rPr>
          <w:rFonts w:ascii="Times New Roman" w:hAnsi="Times New Roman"/>
          <w:sz w:val="28"/>
          <w:szCs w:val="28"/>
        </w:rPr>
        <w:t>实验内容</w:t>
      </w:r>
    </w:p>
    <w:p w:rsidR="007D141A" w:rsidRPr="00196A1C" w:rsidRDefault="00FD26EF" w:rsidP="007D141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7D141A">
        <w:rPr>
          <w:rFonts w:hint="eastAsia"/>
          <w:b/>
          <w:sz w:val="24"/>
        </w:rPr>
        <w:t>.2.1</w:t>
      </w:r>
      <w:r w:rsidR="007D141A">
        <w:rPr>
          <w:b/>
          <w:sz w:val="24"/>
        </w:rPr>
        <w:t xml:space="preserve"> </w:t>
      </w:r>
      <w:r w:rsidR="007D141A" w:rsidRPr="00196A1C">
        <w:rPr>
          <w:b/>
          <w:sz w:val="24"/>
        </w:rPr>
        <w:t>源程序改错题</w:t>
      </w:r>
    </w:p>
    <w:p w:rsidR="00FD26EF" w:rsidRDefault="00FD26EF" w:rsidP="00FD26EF">
      <w:pPr>
        <w:spacing w:line="360" w:lineRule="auto"/>
        <w:ind w:firstLine="420"/>
        <w:rPr>
          <w:sz w:val="24"/>
        </w:rPr>
      </w:pPr>
      <w:r w:rsidRPr="00FD26EF">
        <w:rPr>
          <w:sz w:val="24"/>
        </w:rPr>
        <w:t>下面是计算</w:t>
      </w:r>
      <w:r w:rsidRPr="00FD26EF">
        <w:rPr>
          <w:sz w:val="24"/>
        </w:rPr>
        <w:t>s=1!+2!+3!+…+n!</w:t>
      </w:r>
      <w:r w:rsidRPr="00FD26EF">
        <w:rPr>
          <w:sz w:val="24"/>
        </w:rPr>
        <w:t>的源程序，在这个源程序中存在若干语法和逻辑错误。要求在计算机上对这个例子程序进行调试修改，使之能够正确完成指定任务。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 </w:t>
      </w:r>
      <w:r w:rsidR="00FD26EF" w:rsidRPr="00FD26EF">
        <w:rPr>
          <w:sz w:val="24"/>
        </w:rPr>
        <w:t>#include "stdio.h"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 </w:t>
      </w:r>
      <w:r w:rsidR="00FD26EF" w:rsidRPr="00FD26EF">
        <w:rPr>
          <w:sz w:val="24"/>
        </w:rPr>
        <w:t>void main(void)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 </w:t>
      </w:r>
      <w:r w:rsidR="00FD26EF" w:rsidRPr="00FD26EF">
        <w:rPr>
          <w:sz w:val="24"/>
        </w:rPr>
        <w:t>{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int k;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for(k=1;k&lt;6;k++)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     printf("k=%d\tthe sum is %ld\n",k,sum_fac(k));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</w:t>
      </w:r>
      <w:r w:rsidR="00FD26EF" w:rsidRPr="00FD26EF">
        <w:rPr>
          <w:sz w:val="24"/>
        </w:rPr>
        <w:t>}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</w:t>
      </w:r>
      <w:r w:rsidR="00FD26EF" w:rsidRPr="00FD26EF">
        <w:rPr>
          <w:sz w:val="24"/>
        </w:rPr>
        <w:t>long sum_fac(int n)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  </w:t>
      </w:r>
      <w:r w:rsidR="00FD26EF" w:rsidRPr="00FD26EF">
        <w:rPr>
          <w:sz w:val="24"/>
        </w:rPr>
        <w:t>{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long s=0;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int i;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 w:rsidR="00FD26EF" w:rsidRPr="00FD26EF">
        <w:rPr>
          <w:sz w:val="24"/>
        </w:rPr>
        <w:t xml:space="preserve">  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long fac;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for(i=1;i&lt;=n;i++)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    fac*=i;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s+=fac;</w:t>
      </w:r>
    </w:p>
    <w:p w:rsidR="00FD26EF" w:rsidRPr="00FD26EF" w:rsidRDefault="005B25E7" w:rsidP="00FD26E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t xml:space="preserve">  </w:t>
      </w:r>
      <w:r w:rsidR="00FD26EF" w:rsidRPr="00FD26EF">
        <w:rPr>
          <w:sz w:val="24"/>
        </w:rPr>
        <w:t xml:space="preserve">    return s;</w:t>
      </w:r>
    </w:p>
    <w:p w:rsidR="00E577C4" w:rsidRPr="00FD26EF" w:rsidRDefault="005B25E7" w:rsidP="00FD26EF">
      <w:pPr>
        <w:snapToGrid w:val="0"/>
        <w:spacing w:line="360" w:lineRule="auto"/>
        <w:rPr>
          <w:sz w:val="24"/>
        </w:rPr>
      </w:pPr>
      <w:r w:rsidRPr="003612D5">
        <w:rPr>
          <w:rFonts w:hint="eastAsia"/>
          <w:sz w:val="24"/>
        </w:rPr>
        <w:lastRenderedPageBreak/>
        <w:t>17</w:t>
      </w:r>
      <w:r w:rsidRPr="003612D5">
        <w:rPr>
          <w:sz w:val="24"/>
        </w:rPr>
        <w:t xml:space="preserve">  </w:t>
      </w:r>
      <w:r w:rsidR="00FD26EF" w:rsidRPr="003612D5">
        <w:rPr>
          <w:sz w:val="24"/>
        </w:rPr>
        <w:t>}</w:t>
      </w:r>
    </w:p>
    <w:p w:rsidR="00E577C4" w:rsidRPr="00136187" w:rsidRDefault="00E577C4" w:rsidP="00C66448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</w:t>
      </w:r>
      <w:r w:rsidRPr="00136187">
        <w:rPr>
          <w:rFonts w:hint="eastAsia"/>
          <w:sz w:val="24"/>
        </w:rPr>
        <w:t>:</w:t>
      </w:r>
    </w:p>
    <w:p w:rsidR="00E577C4" w:rsidRPr="00136187" w:rsidRDefault="00E577C4" w:rsidP="00C6644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</w:t>
      </w:r>
      <w:r w:rsidRPr="00136187">
        <w:rPr>
          <w:rFonts w:hint="eastAsia"/>
          <w:sz w:val="24"/>
        </w:rPr>
        <w:t>:</w:t>
      </w:r>
    </w:p>
    <w:p w:rsidR="00E577C4" w:rsidRPr="00136187" w:rsidRDefault="00E577C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2F3334" w:rsidRPr="00136187">
        <w:rPr>
          <w:rFonts w:hint="eastAsia"/>
          <w:sz w:val="24"/>
        </w:rPr>
        <w:t>2</w:t>
      </w:r>
      <w:r w:rsidR="005B25E7">
        <w:rPr>
          <w:rFonts w:hint="eastAsia"/>
          <w:sz w:val="24"/>
        </w:rPr>
        <w:t>行的主函数之前应该声明自定义函数</w:t>
      </w:r>
      <w:r w:rsidR="005B25E7">
        <w:rPr>
          <w:rFonts w:hint="eastAsia"/>
          <w:sz w:val="24"/>
        </w:rPr>
        <w:t>sum</w:t>
      </w:r>
      <w:r w:rsidR="005B25E7">
        <w:rPr>
          <w:sz w:val="24"/>
        </w:rPr>
        <w:t>_fac</w:t>
      </w:r>
      <w:r w:rsidR="005B25E7">
        <w:rPr>
          <w:rFonts w:hint="eastAsia"/>
          <w:sz w:val="24"/>
        </w:rPr>
        <w:t>，因为自定义函数被写在主函数的后面</w:t>
      </w:r>
      <w:r w:rsidRPr="00136187">
        <w:rPr>
          <w:rFonts w:hint="eastAsia"/>
          <w:sz w:val="24"/>
        </w:rPr>
        <w:t>，正确形式为</w:t>
      </w:r>
      <w:r w:rsidR="005B25E7">
        <w:rPr>
          <w:rFonts w:hint="eastAsia"/>
          <w:sz w:val="24"/>
        </w:rPr>
        <w:t>在</w:t>
      </w:r>
      <w:r w:rsidR="005B25E7">
        <w:rPr>
          <w:rFonts w:hint="eastAsia"/>
          <w:sz w:val="24"/>
        </w:rPr>
        <w:t>1</w:t>
      </w:r>
      <w:r w:rsidR="005B25E7">
        <w:rPr>
          <w:rFonts w:hint="eastAsia"/>
          <w:sz w:val="24"/>
        </w:rPr>
        <w:t>、</w:t>
      </w:r>
      <w:r w:rsidR="005B25E7">
        <w:rPr>
          <w:rFonts w:hint="eastAsia"/>
          <w:sz w:val="24"/>
        </w:rPr>
        <w:t>2</w:t>
      </w:r>
      <w:r w:rsidR="005B25E7">
        <w:rPr>
          <w:rFonts w:hint="eastAsia"/>
          <w:sz w:val="24"/>
        </w:rPr>
        <w:t>行之间添加</w:t>
      </w:r>
      <w:r w:rsidRPr="00136187">
        <w:rPr>
          <w:rFonts w:hint="eastAsia"/>
          <w:sz w:val="24"/>
        </w:rPr>
        <w:t>：</w:t>
      </w:r>
    </w:p>
    <w:p w:rsidR="00776017" w:rsidRDefault="005B25E7" w:rsidP="00776017">
      <w:pPr>
        <w:pStyle w:val="a7"/>
        <w:spacing w:line="360" w:lineRule="auto"/>
        <w:ind w:left="945" w:firstLineChars="0" w:firstLine="0"/>
        <w:rPr>
          <w:sz w:val="24"/>
        </w:rPr>
      </w:pPr>
      <w:r w:rsidRPr="005B25E7">
        <w:rPr>
          <w:sz w:val="24"/>
        </w:rPr>
        <w:t>long sum_fac();</w:t>
      </w:r>
    </w:p>
    <w:p w:rsidR="005B25E7" w:rsidRPr="00136187" w:rsidRDefault="005B25E7" w:rsidP="00776017">
      <w:pPr>
        <w:pStyle w:val="a7"/>
        <w:spacing w:line="360" w:lineRule="auto"/>
        <w:ind w:left="945" w:firstLineChars="0" w:firstLine="0"/>
        <w:rPr>
          <w:sz w:val="24"/>
        </w:rPr>
      </w:pPr>
    </w:p>
    <w:p w:rsidR="00E577C4" w:rsidRPr="00136187" w:rsidRDefault="00E577C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5B25E7">
        <w:rPr>
          <w:rFonts w:hint="eastAsia"/>
          <w:sz w:val="24"/>
        </w:rPr>
        <w:t>12</w:t>
      </w:r>
      <w:r w:rsidR="005B25E7">
        <w:rPr>
          <w:rFonts w:hint="eastAsia"/>
          <w:sz w:val="24"/>
        </w:rPr>
        <w:t>行的长整形变量</w:t>
      </w:r>
      <w:r w:rsidR="005B25E7">
        <w:rPr>
          <w:rFonts w:hint="eastAsia"/>
          <w:sz w:val="24"/>
        </w:rPr>
        <w:t>fac</w:t>
      </w:r>
      <w:r w:rsidR="005B25E7">
        <w:rPr>
          <w:rFonts w:hint="eastAsia"/>
          <w:sz w:val="24"/>
        </w:rPr>
        <w:t>应给其赋初值</w:t>
      </w:r>
      <w:r w:rsidR="005B25E7">
        <w:rPr>
          <w:rFonts w:hint="eastAsia"/>
          <w:sz w:val="24"/>
        </w:rPr>
        <w:t>1</w:t>
      </w:r>
      <w:r w:rsidR="005B25E7">
        <w:rPr>
          <w:rFonts w:hint="eastAsia"/>
          <w:sz w:val="24"/>
        </w:rPr>
        <w:t>，否则在执行第</w:t>
      </w:r>
      <w:r w:rsidR="005B25E7">
        <w:rPr>
          <w:rFonts w:hint="eastAsia"/>
          <w:sz w:val="24"/>
        </w:rPr>
        <w:t>14</w:t>
      </w:r>
      <w:r w:rsidR="005B25E7">
        <w:rPr>
          <w:rFonts w:hint="eastAsia"/>
          <w:sz w:val="24"/>
        </w:rPr>
        <w:t>行的</w:t>
      </w:r>
      <w:r w:rsidR="005B25E7">
        <w:rPr>
          <w:rFonts w:hint="eastAsia"/>
          <w:sz w:val="24"/>
        </w:rPr>
        <w:t>fac*=i</w:t>
      </w:r>
      <w:r w:rsidR="005B25E7">
        <w:rPr>
          <w:rFonts w:hint="eastAsia"/>
          <w:sz w:val="24"/>
        </w:rPr>
        <w:t>时候不能得到需要的结果</w:t>
      </w:r>
      <w:r w:rsidRPr="00136187">
        <w:rPr>
          <w:rFonts w:hint="eastAsia"/>
          <w:sz w:val="24"/>
        </w:rPr>
        <w:t>，正确形式为：</w:t>
      </w:r>
    </w:p>
    <w:p w:rsidR="00E577C4" w:rsidRPr="00136187" w:rsidRDefault="005B25E7" w:rsidP="00C66448">
      <w:pPr>
        <w:pStyle w:val="a7"/>
        <w:spacing w:line="360" w:lineRule="auto"/>
        <w:ind w:left="945" w:firstLineChars="0" w:firstLine="0"/>
        <w:rPr>
          <w:sz w:val="24"/>
        </w:rPr>
      </w:pPr>
      <w:r>
        <w:rPr>
          <w:rFonts w:hint="eastAsia"/>
          <w:sz w:val="24"/>
        </w:rPr>
        <w:t>long</w:t>
      </w:r>
      <w:r>
        <w:rPr>
          <w:sz w:val="24"/>
        </w:rPr>
        <w:t xml:space="preserve"> </w:t>
      </w:r>
      <w:r>
        <w:rPr>
          <w:rFonts w:hint="eastAsia"/>
          <w:sz w:val="24"/>
        </w:rPr>
        <w:t>fac=1;</w:t>
      </w:r>
    </w:p>
    <w:p w:rsidR="00E577C4" w:rsidRPr="00136187" w:rsidRDefault="00E577C4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5B25E7">
        <w:rPr>
          <w:rFonts w:hint="eastAsia"/>
          <w:sz w:val="24"/>
        </w:rPr>
        <w:t>13</w:t>
      </w:r>
      <w:r w:rsidR="005B25E7">
        <w:rPr>
          <w:rFonts w:hint="eastAsia"/>
          <w:sz w:val="24"/>
        </w:rPr>
        <w:t>行使用</w:t>
      </w:r>
      <w:r w:rsidR="005B25E7">
        <w:rPr>
          <w:rFonts w:hint="eastAsia"/>
          <w:sz w:val="24"/>
        </w:rPr>
        <w:t>for</w:t>
      </w:r>
      <w:r w:rsidR="005B25E7">
        <w:rPr>
          <w:rFonts w:hint="eastAsia"/>
          <w:sz w:val="24"/>
        </w:rPr>
        <w:t>语句需要在循环语句外围添加花括号</w:t>
      </w:r>
      <w:r w:rsidR="005B25E7">
        <w:rPr>
          <w:rFonts w:hint="eastAsia"/>
          <w:sz w:val="24"/>
        </w:rPr>
        <w:t>{}</w:t>
      </w:r>
      <w:r w:rsidR="005B25E7">
        <w:rPr>
          <w:rFonts w:hint="eastAsia"/>
          <w:sz w:val="24"/>
        </w:rPr>
        <w:t>，否则只执行一次循环语句就将</w:t>
      </w:r>
      <w:r w:rsidR="005B25E7">
        <w:rPr>
          <w:rFonts w:hint="eastAsia"/>
          <w:sz w:val="24"/>
        </w:rPr>
        <w:t>s</w:t>
      </w:r>
      <w:r w:rsidR="005B25E7">
        <w:rPr>
          <w:rFonts w:hint="eastAsia"/>
          <w:sz w:val="24"/>
        </w:rPr>
        <w:t>的值返回</w:t>
      </w:r>
      <w:r w:rsidRPr="00136187">
        <w:rPr>
          <w:rFonts w:hint="eastAsia"/>
          <w:sz w:val="24"/>
        </w:rPr>
        <w:t>，正确形式为：</w:t>
      </w:r>
    </w:p>
    <w:p w:rsidR="005B25E7" w:rsidRPr="005B25E7" w:rsidRDefault="005B25E7" w:rsidP="005B25E7">
      <w:pPr>
        <w:spacing w:line="360" w:lineRule="auto"/>
        <w:ind w:left="525" w:firstLineChars="175" w:firstLine="420"/>
        <w:rPr>
          <w:sz w:val="24"/>
        </w:rPr>
      </w:pPr>
      <w:r w:rsidRPr="005B25E7">
        <w:rPr>
          <w:sz w:val="24"/>
        </w:rPr>
        <w:t>for(i=1;i&lt;=n;i++)</w:t>
      </w:r>
    </w:p>
    <w:p w:rsidR="005B25E7" w:rsidRPr="005B25E7" w:rsidRDefault="005B25E7" w:rsidP="005B25E7">
      <w:pPr>
        <w:spacing w:line="360" w:lineRule="auto"/>
        <w:ind w:left="525" w:firstLine="420"/>
        <w:rPr>
          <w:sz w:val="24"/>
        </w:rPr>
      </w:pPr>
      <w:r w:rsidRPr="005B25E7">
        <w:rPr>
          <w:sz w:val="24"/>
        </w:rPr>
        <w:t>{</w:t>
      </w:r>
    </w:p>
    <w:p w:rsidR="005B25E7" w:rsidRPr="005B25E7" w:rsidRDefault="005B25E7" w:rsidP="005B25E7">
      <w:pPr>
        <w:spacing w:line="360" w:lineRule="auto"/>
        <w:ind w:left="840" w:firstLineChars="175" w:firstLine="420"/>
        <w:rPr>
          <w:sz w:val="24"/>
        </w:rPr>
      </w:pPr>
      <w:r w:rsidRPr="005B25E7">
        <w:rPr>
          <w:sz w:val="24"/>
        </w:rPr>
        <w:t>fac*=i;</w:t>
      </w:r>
    </w:p>
    <w:p w:rsidR="005B25E7" w:rsidRPr="005B25E7" w:rsidRDefault="005B25E7" w:rsidP="005B25E7">
      <w:pPr>
        <w:spacing w:line="360" w:lineRule="auto"/>
        <w:ind w:left="840" w:firstLineChars="175" w:firstLine="420"/>
        <w:rPr>
          <w:sz w:val="24"/>
        </w:rPr>
      </w:pPr>
      <w:r w:rsidRPr="005B25E7">
        <w:rPr>
          <w:sz w:val="24"/>
        </w:rPr>
        <w:t>s+=fac;</w:t>
      </w:r>
    </w:p>
    <w:p w:rsidR="00CF2161" w:rsidRPr="005B25E7" w:rsidRDefault="005B25E7" w:rsidP="005B25E7">
      <w:pPr>
        <w:spacing w:line="360" w:lineRule="auto"/>
        <w:ind w:left="525" w:firstLine="420"/>
        <w:rPr>
          <w:sz w:val="24"/>
        </w:rPr>
      </w:pPr>
      <w:r w:rsidRPr="005B25E7">
        <w:rPr>
          <w:sz w:val="24"/>
        </w:rPr>
        <w:t>}</w:t>
      </w:r>
    </w:p>
    <w:p w:rsidR="00C64D5B" w:rsidRPr="00136187" w:rsidRDefault="00C64D5B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64D5B" w:rsidRPr="00136187" w:rsidRDefault="00C64D5B" w:rsidP="00C66448">
      <w:pPr>
        <w:pStyle w:val="a7"/>
        <w:spacing w:line="360" w:lineRule="auto"/>
        <w:ind w:left="585" w:firstLineChars="0" w:firstLine="0"/>
        <w:rPr>
          <w:sz w:val="24"/>
        </w:rPr>
      </w:pPr>
      <w:r w:rsidRPr="00136187">
        <w:rPr>
          <w:rFonts w:hint="eastAsia"/>
          <w:sz w:val="24"/>
        </w:rPr>
        <w:t>错误修改后</w:t>
      </w:r>
      <w:r w:rsidR="003B10D7" w:rsidRPr="00136187">
        <w:rPr>
          <w:rFonts w:hint="eastAsia"/>
          <w:sz w:val="24"/>
        </w:rPr>
        <w:t>源程序</w:t>
      </w:r>
      <w:r w:rsidRPr="00136187">
        <w:rPr>
          <w:rFonts w:hint="eastAsia"/>
          <w:sz w:val="24"/>
        </w:rPr>
        <w:t>: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#include "stdio.h"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long sum_fac();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void main(void)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{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int k;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for(k=1;k&lt;6;k++)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     printf("k=%d\tthe sum is %ld\n",k,sum_fac(k));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}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long sum_fac(int n)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>{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lastRenderedPageBreak/>
        <w:t xml:space="preserve">    long s=0;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int i;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long fac=1;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for(i=1;i&lt;=n;i++)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    {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        fac*=i;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        s+=fac;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    }</w:t>
      </w:r>
    </w:p>
    <w:p w:rsidR="005B25E7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 w:rsidRPr="005B25E7">
        <w:rPr>
          <w:sz w:val="24"/>
        </w:rPr>
        <w:t xml:space="preserve">    return s;</w:t>
      </w:r>
    </w:p>
    <w:p w:rsidR="00C64D5B" w:rsidRPr="005B25E7" w:rsidRDefault="005B25E7" w:rsidP="005B25E7">
      <w:pPr>
        <w:pStyle w:val="a7"/>
        <w:spacing w:line="360" w:lineRule="auto"/>
        <w:ind w:left="585" w:firstLine="480"/>
        <w:rPr>
          <w:sz w:val="24"/>
        </w:rPr>
      </w:pPr>
      <w:r>
        <w:rPr>
          <w:sz w:val="24"/>
        </w:rPr>
        <w:t>}</w:t>
      </w:r>
    </w:p>
    <w:p w:rsidR="003B10D7" w:rsidRPr="00136187" w:rsidRDefault="003B10D7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3B10D7" w:rsidRPr="00136187" w:rsidRDefault="003B10D7" w:rsidP="00C6644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错误修改后运行结果</w:t>
      </w:r>
      <w:r w:rsidR="005B25E7">
        <w:rPr>
          <w:rFonts w:hint="eastAsia"/>
          <w:sz w:val="24"/>
        </w:rPr>
        <w:t>如图</w:t>
      </w:r>
      <w:r w:rsidR="005B25E7">
        <w:rPr>
          <w:rFonts w:hint="eastAsia"/>
          <w:sz w:val="24"/>
        </w:rPr>
        <w:t>3-1</w:t>
      </w:r>
      <w:r w:rsidR="005B25E7">
        <w:rPr>
          <w:rFonts w:hint="eastAsia"/>
          <w:sz w:val="24"/>
        </w:rPr>
        <w:t>所示。</w:t>
      </w:r>
    </w:p>
    <w:p w:rsidR="00C64D5B" w:rsidRPr="00136187" w:rsidRDefault="005B25E7" w:rsidP="00C66448">
      <w:pPr>
        <w:pStyle w:val="a7"/>
        <w:spacing w:line="360" w:lineRule="auto"/>
        <w:ind w:left="585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3657518" wp14:editId="4415C4BE">
            <wp:extent cx="43053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E7" w:rsidRPr="003B10D7" w:rsidRDefault="005B25E7" w:rsidP="005B25E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E249D3"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1</w:t>
      </w:r>
      <w:r w:rsidRPr="003B10D7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源程序改错题</w:t>
      </w:r>
      <w:r>
        <w:rPr>
          <w:rFonts w:eastAsia="黑体" w:hint="eastAsia"/>
          <w:sz w:val="24"/>
        </w:rPr>
        <w:t xml:space="preserve"> 3.2.1</w:t>
      </w:r>
      <w:r w:rsidR="00E249D3">
        <w:rPr>
          <w:rFonts w:eastAsia="黑体" w:hint="eastAsia"/>
          <w:sz w:val="24"/>
        </w:rPr>
        <w:t>错误修改后</w:t>
      </w:r>
      <w:r w:rsidRPr="003B10D7">
        <w:rPr>
          <w:rFonts w:eastAsia="黑体"/>
          <w:sz w:val="24"/>
        </w:rPr>
        <w:t>的运行结果</w:t>
      </w:r>
    </w:p>
    <w:p w:rsidR="00C64D5B" w:rsidRPr="005B25E7" w:rsidRDefault="00C64D5B" w:rsidP="005B25E7"/>
    <w:p w:rsidR="00C64D5B" w:rsidRPr="00196A1C" w:rsidRDefault="00E249D3" w:rsidP="00C64D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64D5B">
        <w:rPr>
          <w:rFonts w:hint="eastAsia"/>
          <w:b/>
          <w:sz w:val="24"/>
        </w:rPr>
        <w:t>.2.2</w:t>
      </w:r>
      <w:r w:rsidR="00C64D5B">
        <w:rPr>
          <w:b/>
          <w:sz w:val="24"/>
        </w:rPr>
        <w:t xml:space="preserve"> </w:t>
      </w:r>
      <w:r w:rsidR="00C64D5B" w:rsidRPr="00196A1C">
        <w:rPr>
          <w:rFonts w:hAnsi="宋体"/>
          <w:b/>
          <w:sz w:val="24"/>
        </w:rPr>
        <w:t>源程序修改替换题</w:t>
      </w:r>
    </w:p>
    <w:p w:rsidR="00E249D3" w:rsidRPr="00700B47" w:rsidRDefault="00E249D3" w:rsidP="00E249D3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</w:t>
      </w:r>
      <w:r w:rsidRPr="00700B47">
        <w:rPr>
          <w:sz w:val="24"/>
        </w:rPr>
        <w:t>修改</w:t>
      </w:r>
      <w:r w:rsidRPr="00700B47">
        <w:rPr>
          <w:rFonts w:hAnsi="宋体"/>
          <w:sz w:val="24"/>
        </w:rPr>
        <w:t>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r w:rsidRPr="00700B47">
        <w:rPr>
          <w:sz w:val="24"/>
        </w:rPr>
        <w:t>sum_fac</w:t>
      </w:r>
      <w:r w:rsidRPr="00700B47">
        <w:rPr>
          <w:sz w:val="24"/>
        </w:rPr>
        <w:t>函数，使其计算量最小。</w:t>
      </w:r>
    </w:p>
    <w:p w:rsidR="00FD0AC0" w:rsidRDefault="00FD0AC0" w:rsidP="00136187">
      <w:pPr>
        <w:spacing w:line="360" w:lineRule="auto"/>
        <w:rPr>
          <w:sz w:val="24"/>
        </w:rPr>
      </w:pPr>
    </w:p>
    <w:p w:rsidR="00C64D5B" w:rsidRPr="00136187" w:rsidRDefault="0094531E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94531E" w:rsidRPr="00136187" w:rsidRDefault="0094531E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ab/>
      </w:r>
      <w:r w:rsidR="000315B6">
        <w:rPr>
          <w:rFonts w:hint="eastAsia"/>
          <w:sz w:val="24"/>
        </w:rPr>
        <w:t>因为函数</w:t>
      </w:r>
      <w:r w:rsidR="000315B6">
        <w:rPr>
          <w:rFonts w:hint="eastAsia"/>
          <w:sz w:val="24"/>
        </w:rPr>
        <w:t>sum</w:t>
      </w:r>
      <w:r w:rsidR="000315B6">
        <w:rPr>
          <w:sz w:val="24"/>
        </w:rPr>
        <w:t>_fac</w:t>
      </w:r>
      <w:r w:rsidR="000315B6">
        <w:rPr>
          <w:rFonts w:hint="eastAsia"/>
          <w:sz w:val="24"/>
        </w:rPr>
        <w:t>中的变量只需要赋一次初值，所以可用</w:t>
      </w:r>
      <w:r w:rsidR="000315B6">
        <w:rPr>
          <w:rFonts w:hint="eastAsia"/>
          <w:sz w:val="24"/>
        </w:rPr>
        <w:t>static</w:t>
      </w:r>
      <w:r w:rsidR="000315B6">
        <w:rPr>
          <w:rFonts w:hint="eastAsia"/>
          <w:sz w:val="24"/>
        </w:rPr>
        <w:t>全局变量定义变量</w:t>
      </w:r>
      <w:r w:rsidR="000315B6">
        <w:rPr>
          <w:rFonts w:hint="eastAsia"/>
          <w:sz w:val="24"/>
        </w:rPr>
        <w:t>s</w:t>
      </w:r>
      <w:r w:rsidR="000315B6">
        <w:rPr>
          <w:rFonts w:hint="eastAsia"/>
          <w:sz w:val="24"/>
        </w:rPr>
        <w:t>、</w:t>
      </w:r>
      <w:r w:rsidR="000315B6">
        <w:rPr>
          <w:rFonts w:hint="eastAsia"/>
          <w:sz w:val="24"/>
        </w:rPr>
        <w:t>i</w:t>
      </w:r>
      <w:r w:rsidR="000315B6">
        <w:rPr>
          <w:rFonts w:hint="eastAsia"/>
          <w:sz w:val="24"/>
        </w:rPr>
        <w:t>、</w:t>
      </w:r>
      <w:r w:rsidR="000315B6">
        <w:rPr>
          <w:rFonts w:hint="eastAsia"/>
          <w:sz w:val="24"/>
        </w:rPr>
        <w:t>fac</w:t>
      </w:r>
      <w:r w:rsidR="000315B6">
        <w:rPr>
          <w:rFonts w:hint="eastAsia"/>
          <w:sz w:val="24"/>
        </w:rPr>
        <w:t>，即</w:t>
      </w:r>
      <w:r w:rsidR="00FD0AC0">
        <w:rPr>
          <w:rFonts w:hint="eastAsia"/>
          <w:sz w:val="24"/>
        </w:rPr>
        <w:t>修改</w:t>
      </w:r>
      <w:r w:rsidR="00FD0AC0">
        <w:rPr>
          <w:rFonts w:hint="eastAsia"/>
          <w:sz w:val="24"/>
        </w:rPr>
        <w:t>sum</w:t>
      </w:r>
      <w:r w:rsidR="00FD0AC0">
        <w:rPr>
          <w:sz w:val="24"/>
        </w:rPr>
        <w:t>_fac</w:t>
      </w:r>
      <w:r w:rsidR="00FD0AC0">
        <w:rPr>
          <w:rFonts w:hint="eastAsia"/>
          <w:sz w:val="24"/>
        </w:rPr>
        <w:t>函数</w:t>
      </w:r>
      <w:r w:rsidRPr="00136187">
        <w:rPr>
          <w:rFonts w:hint="eastAsia"/>
          <w:sz w:val="24"/>
        </w:rPr>
        <w:t>为：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long sum_fac(int n)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{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static long s=0;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lastRenderedPageBreak/>
        <w:t xml:space="preserve">    static int i=1;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static long fac=1;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for(;i&lt;=n;i++)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{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    fac*=i;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    s+=fac;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}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return s;</w:t>
      </w:r>
    </w:p>
    <w:p w:rsidR="000315B6" w:rsidRPr="00136187" w:rsidRDefault="000315B6" w:rsidP="000315B6">
      <w:pPr>
        <w:spacing w:line="360" w:lineRule="auto"/>
        <w:rPr>
          <w:rFonts w:hint="eastAsia"/>
          <w:sz w:val="24"/>
        </w:rPr>
      </w:pPr>
      <w:r w:rsidRPr="000315B6">
        <w:rPr>
          <w:sz w:val="24"/>
        </w:rPr>
        <w:t>}</w:t>
      </w:r>
    </w:p>
    <w:p w:rsidR="0094531E" w:rsidRPr="00136187" w:rsidRDefault="00867FA7" w:rsidP="0013618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修改</w:t>
      </w:r>
      <w:r w:rsidR="0094531E" w:rsidRPr="00136187">
        <w:rPr>
          <w:rFonts w:hint="eastAsia"/>
          <w:sz w:val="24"/>
        </w:rPr>
        <w:t>后的程序如下所示：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#include "stdio.h"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long sum_fac();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void main(void)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{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int k;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for(k=1;k&lt;6;k++)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 printf("k=%d\tthe sum is %ld\n",k,sum_fac(k));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}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long sum_fac(int n)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{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static long s=0;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static int i=1;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static long fac=1;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for(;i&lt;=n;i++)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{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    fac*=i;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    s+=fac;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    }</w:t>
      </w:r>
    </w:p>
    <w:p w:rsidR="000315B6" w:rsidRPr="000315B6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 xml:space="preserve">    return s;</w:t>
      </w:r>
    </w:p>
    <w:p w:rsidR="0094531E" w:rsidRPr="00136187" w:rsidRDefault="000315B6" w:rsidP="000315B6">
      <w:pPr>
        <w:spacing w:line="360" w:lineRule="auto"/>
        <w:rPr>
          <w:sz w:val="24"/>
        </w:rPr>
      </w:pPr>
      <w:r w:rsidRPr="000315B6">
        <w:rPr>
          <w:sz w:val="24"/>
        </w:rPr>
        <w:t>}</w:t>
      </w:r>
    </w:p>
    <w:p w:rsidR="00B51D35" w:rsidRPr="00136187" w:rsidRDefault="00FD0AC0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运行结果如图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所示。</w:t>
      </w:r>
    </w:p>
    <w:p w:rsidR="00B51D35" w:rsidRPr="00136187" w:rsidRDefault="00D969F9" w:rsidP="0013618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E03F30B" wp14:editId="2FDFC513">
            <wp:extent cx="4257143" cy="17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C0" w:rsidRPr="00FD0AC0" w:rsidRDefault="00FD0AC0" w:rsidP="00FD0AC0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3B10D7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源程序</w:t>
      </w:r>
      <w:r w:rsidR="00867FA7">
        <w:rPr>
          <w:rFonts w:eastAsia="黑体" w:hint="eastAsia"/>
          <w:sz w:val="24"/>
        </w:rPr>
        <w:t>修改</w:t>
      </w:r>
      <w:r>
        <w:rPr>
          <w:rFonts w:eastAsia="黑体" w:hint="eastAsia"/>
          <w:sz w:val="24"/>
        </w:rPr>
        <w:t>替换题</w:t>
      </w:r>
      <w:r>
        <w:rPr>
          <w:rFonts w:eastAsia="黑体" w:hint="eastAsia"/>
          <w:sz w:val="24"/>
        </w:rPr>
        <w:t xml:space="preserve"> 3.2.2</w:t>
      </w:r>
      <w:r w:rsidR="00867FA7">
        <w:rPr>
          <w:rFonts w:eastAsia="黑体" w:hint="eastAsia"/>
          <w:sz w:val="24"/>
        </w:rPr>
        <w:t>.(</w:t>
      </w:r>
      <w:r w:rsidR="00867FA7">
        <w:rPr>
          <w:rFonts w:eastAsia="黑体"/>
          <w:sz w:val="24"/>
        </w:rPr>
        <w:t>1)</w:t>
      </w:r>
      <w:r>
        <w:rPr>
          <w:rFonts w:eastAsia="黑体" w:hint="eastAsia"/>
          <w:sz w:val="24"/>
        </w:rPr>
        <w:t>sum</w:t>
      </w:r>
      <w:r>
        <w:rPr>
          <w:rFonts w:eastAsia="黑体"/>
          <w:sz w:val="24"/>
        </w:rPr>
        <w:t>_fac</w:t>
      </w:r>
      <w:r>
        <w:rPr>
          <w:rFonts w:eastAsia="黑体" w:hint="eastAsia"/>
          <w:sz w:val="24"/>
        </w:rPr>
        <w:t>后</w:t>
      </w:r>
      <w:r w:rsidRPr="003B10D7">
        <w:rPr>
          <w:rFonts w:eastAsia="黑体"/>
          <w:sz w:val="24"/>
        </w:rPr>
        <w:t>的运行结果</w:t>
      </w:r>
    </w:p>
    <w:p w:rsidR="00B51D35" w:rsidRPr="00867FA7" w:rsidRDefault="00B51D35" w:rsidP="00136187">
      <w:pPr>
        <w:spacing w:line="360" w:lineRule="auto"/>
        <w:rPr>
          <w:sz w:val="24"/>
        </w:rPr>
      </w:pPr>
    </w:p>
    <w:p w:rsidR="00FD0AC0" w:rsidRPr="00E249D3" w:rsidRDefault="00FD0AC0" w:rsidP="00FD0AC0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）修改第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r w:rsidRPr="00700B47">
        <w:rPr>
          <w:sz w:val="24"/>
        </w:rPr>
        <w:t>sum_fac</w:t>
      </w:r>
      <w:r w:rsidRPr="00700B47">
        <w:rPr>
          <w:sz w:val="24"/>
        </w:rPr>
        <w:t>函数，</w:t>
      </w:r>
      <w:r w:rsidRPr="00700B47">
        <w:rPr>
          <w:rFonts w:hAnsi="宋体"/>
          <w:sz w:val="24"/>
        </w:rPr>
        <w:t>计算</w:t>
      </w:r>
      <w:r w:rsidRPr="00700B47">
        <w:rPr>
          <w:position w:val="-24"/>
          <w:sz w:val="24"/>
        </w:rPr>
        <w:object w:dxaOrig="2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0.75pt" o:ole="">
            <v:imagedata r:id="rId9" o:title=""/>
          </v:shape>
          <o:OLEObject Type="Embed" ProgID="Equation.3" ShapeID="_x0000_i1025" DrawAspect="Content" ObjectID="_1554205345" r:id="rId10"/>
        </w:object>
      </w:r>
      <w:r w:rsidRPr="00700B47">
        <w:rPr>
          <w:rFonts w:hAnsi="宋体"/>
          <w:sz w:val="24"/>
        </w:rPr>
        <w:t>。</w:t>
      </w:r>
    </w:p>
    <w:p w:rsidR="00FD0AC0" w:rsidRDefault="00867FA7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867FA7" w:rsidRDefault="00867FA7" w:rsidP="0013618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将对应变量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fac</w:t>
      </w:r>
      <w:r>
        <w:rPr>
          <w:rFonts w:hint="eastAsia"/>
          <w:sz w:val="24"/>
        </w:rPr>
        <w:t>以及函数</w:t>
      </w:r>
      <w:r>
        <w:rPr>
          <w:rFonts w:hint="eastAsia"/>
          <w:sz w:val="24"/>
        </w:rPr>
        <w:t>sum_fac</w:t>
      </w:r>
      <w:r>
        <w:rPr>
          <w:rFonts w:hint="eastAsia"/>
          <w:sz w:val="24"/>
        </w:rPr>
        <w:t>定义为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双精度浮点数即可，即将对应部分替换为：</w:t>
      </w:r>
    </w:p>
    <w:p w:rsidR="00867FA7" w:rsidRDefault="00867FA7" w:rsidP="00136187">
      <w:pPr>
        <w:spacing w:line="360" w:lineRule="auto"/>
        <w:rPr>
          <w:sz w:val="24"/>
        </w:rPr>
      </w:pPr>
      <w:r>
        <w:rPr>
          <w:sz w:val="24"/>
        </w:rPr>
        <w:t>double sum_fac(); doubles=0; double fac=1;</w:t>
      </w:r>
    </w:p>
    <w:p w:rsidR="00867FA7" w:rsidRDefault="00867FA7" w:rsidP="0013618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另将累加部分替换为</w:t>
      </w:r>
      <w:r w:rsidRPr="00867FA7">
        <w:rPr>
          <w:sz w:val="24"/>
        </w:rPr>
        <w:t>s+=(1/fac);</w:t>
      </w:r>
    </w:p>
    <w:p w:rsidR="00867FA7" w:rsidRDefault="00867FA7" w:rsidP="00136187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867FA7" w:rsidRDefault="00867FA7" w:rsidP="00867FA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替换后的程序如下所示：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#include "stdio.h"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double sum_fac();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void main(void)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{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int k;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for(k=1;k&lt;6;k++)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     printf("k=%d\tthe sum is %f\n",k,sum_fac(k));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}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double sum_fac(int n)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{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double s=0;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int i;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lastRenderedPageBreak/>
        <w:t xml:space="preserve">    double fac=1;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for(i=1;i&lt;=n;i++)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    {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        fac*=i;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        s+=(1/fac);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    }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 xml:space="preserve">    return s;</w:t>
      </w:r>
    </w:p>
    <w:p w:rsidR="00867FA7" w:rsidRPr="00867FA7" w:rsidRDefault="00867FA7" w:rsidP="00867FA7">
      <w:pPr>
        <w:spacing w:line="360" w:lineRule="auto"/>
        <w:rPr>
          <w:sz w:val="24"/>
        </w:rPr>
      </w:pPr>
      <w:r w:rsidRPr="00867FA7">
        <w:rPr>
          <w:sz w:val="24"/>
        </w:rPr>
        <w:t>}</w:t>
      </w:r>
    </w:p>
    <w:p w:rsidR="00867FA7" w:rsidRDefault="00867FA7" w:rsidP="00136187">
      <w:pPr>
        <w:spacing w:line="360" w:lineRule="auto"/>
        <w:rPr>
          <w:sz w:val="24"/>
        </w:rPr>
      </w:pPr>
    </w:p>
    <w:p w:rsidR="00867FA7" w:rsidRDefault="00867FA7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t>运行结果如图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所示。</w:t>
      </w:r>
    </w:p>
    <w:p w:rsidR="00867FA7" w:rsidRDefault="00867FA7" w:rsidP="0013618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1F29121" wp14:editId="440B201F">
            <wp:extent cx="45053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A7">
        <w:rPr>
          <w:noProof/>
        </w:rPr>
        <w:t xml:space="preserve"> </w:t>
      </w:r>
    </w:p>
    <w:p w:rsidR="00867FA7" w:rsidRPr="00FD0AC0" w:rsidRDefault="00867FA7" w:rsidP="00867FA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源程序修改替换题</w:t>
      </w:r>
      <w:r>
        <w:rPr>
          <w:rFonts w:eastAsia="黑体" w:hint="eastAsia"/>
          <w:sz w:val="24"/>
        </w:rPr>
        <w:t xml:space="preserve"> 3.2.2.(2</w:t>
      </w:r>
      <w:r>
        <w:rPr>
          <w:rFonts w:eastAsia="黑体"/>
          <w:sz w:val="24"/>
        </w:rPr>
        <w:t>)</w:t>
      </w:r>
      <w:r>
        <w:rPr>
          <w:rFonts w:eastAsia="黑体" w:hint="eastAsia"/>
          <w:sz w:val="24"/>
        </w:rPr>
        <w:t>替换</w:t>
      </w:r>
      <w:r>
        <w:rPr>
          <w:rFonts w:eastAsia="黑体" w:hint="eastAsia"/>
          <w:sz w:val="24"/>
        </w:rPr>
        <w:t>sum</w:t>
      </w:r>
      <w:r>
        <w:rPr>
          <w:rFonts w:eastAsia="黑体"/>
          <w:sz w:val="24"/>
        </w:rPr>
        <w:t>_fac</w:t>
      </w:r>
      <w:r>
        <w:rPr>
          <w:rFonts w:eastAsia="黑体" w:hint="eastAsia"/>
          <w:sz w:val="24"/>
        </w:rPr>
        <w:t>后</w:t>
      </w:r>
      <w:r w:rsidRPr="003B10D7">
        <w:rPr>
          <w:rFonts w:eastAsia="黑体"/>
          <w:sz w:val="24"/>
        </w:rPr>
        <w:t>的运行结果</w:t>
      </w:r>
    </w:p>
    <w:p w:rsidR="00867FA7" w:rsidRPr="00867FA7" w:rsidRDefault="00867FA7" w:rsidP="00136187">
      <w:pPr>
        <w:spacing w:line="360" w:lineRule="auto"/>
        <w:rPr>
          <w:sz w:val="24"/>
        </w:rPr>
      </w:pPr>
    </w:p>
    <w:p w:rsidR="00867FA7" w:rsidRDefault="00867FA7" w:rsidP="00867FA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3</w:t>
      </w:r>
      <w:r w:rsidRPr="00136187">
        <w:rPr>
          <w:b/>
          <w:sz w:val="24"/>
        </w:rPr>
        <w:t xml:space="preserve">.2.3 </w:t>
      </w:r>
      <w:r>
        <w:rPr>
          <w:rFonts w:hAnsi="宋体" w:hint="eastAsia"/>
          <w:b/>
          <w:sz w:val="24"/>
        </w:rPr>
        <w:t>跟踪调试题</w:t>
      </w:r>
    </w:p>
    <w:p w:rsidR="00867FA7" w:rsidRPr="00700B47" w:rsidRDefault="00867FA7" w:rsidP="00867FA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计算</w:t>
      </w:r>
      <w:r w:rsidRPr="00700B47">
        <w:rPr>
          <w:sz w:val="24"/>
        </w:rPr>
        <w:t>fabonacci</w:t>
      </w:r>
      <w:r w:rsidRPr="00700B47">
        <w:rPr>
          <w:sz w:val="24"/>
        </w:rPr>
        <w:t>数列前</w:t>
      </w:r>
      <w:r w:rsidRPr="00700B47">
        <w:rPr>
          <w:sz w:val="24"/>
        </w:rPr>
        <w:t>n</w:t>
      </w:r>
      <w:r w:rsidRPr="00700B47">
        <w:rPr>
          <w:sz w:val="24"/>
        </w:rPr>
        <w:t>项和的程序如下：</w:t>
      </w:r>
    </w:p>
    <w:p w:rsidR="00867FA7" w:rsidRPr="00700B47" w:rsidRDefault="00867FA7" w:rsidP="00867FA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其中，</w:t>
      </w:r>
      <w:r w:rsidRPr="00700B47">
        <w:rPr>
          <w:sz w:val="24"/>
        </w:rPr>
        <w:t>long sum=0,*p=&amp;sum;</w:t>
      </w:r>
      <w:r w:rsidRPr="00700B47">
        <w:rPr>
          <w:sz w:val="24"/>
        </w:rPr>
        <w:t>声明</w:t>
      </w:r>
      <w:r w:rsidRPr="00700B47">
        <w:rPr>
          <w:sz w:val="24"/>
        </w:rPr>
        <w:t>p</w:t>
      </w:r>
      <w:r w:rsidRPr="00700B47">
        <w:rPr>
          <w:sz w:val="24"/>
        </w:rPr>
        <w:t>为长整型指针并用</w:t>
      </w:r>
      <w:r w:rsidRPr="00700B47">
        <w:rPr>
          <w:sz w:val="24"/>
        </w:rPr>
        <w:t>&amp;sum</w:t>
      </w:r>
      <w:r w:rsidRPr="00700B47">
        <w:rPr>
          <w:sz w:val="24"/>
        </w:rPr>
        <w:t>取出</w:t>
      </w:r>
      <w:r w:rsidRPr="00700B47">
        <w:rPr>
          <w:sz w:val="24"/>
        </w:rPr>
        <w:t>sum</w:t>
      </w:r>
      <w:r w:rsidRPr="00700B47">
        <w:rPr>
          <w:sz w:val="24"/>
        </w:rPr>
        <w:t>的地址对</w:t>
      </w:r>
      <w:r w:rsidRPr="00700B47">
        <w:rPr>
          <w:sz w:val="24"/>
        </w:rPr>
        <w:t>p</w:t>
      </w:r>
      <w:r w:rsidRPr="00700B47">
        <w:rPr>
          <w:sz w:val="24"/>
        </w:rPr>
        <w:t>初始化。</w:t>
      </w:r>
      <w:r w:rsidRPr="00700B47">
        <w:rPr>
          <w:sz w:val="24"/>
        </w:rPr>
        <w:t>*p</w:t>
      </w:r>
      <w:r w:rsidRPr="00700B47">
        <w:rPr>
          <w:sz w:val="24"/>
        </w:rPr>
        <w:t>表示引用</w:t>
      </w:r>
      <w:r w:rsidRPr="00700B47">
        <w:rPr>
          <w:sz w:val="24"/>
        </w:rPr>
        <w:t>p</w:t>
      </w:r>
      <w:r w:rsidRPr="00700B47">
        <w:rPr>
          <w:sz w:val="24"/>
        </w:rPr>
        <w:t>所指的变量（</w:t>
      </w:r>
      <w:r w:rsidRPr="00700B47">
        <w:rPr>
          <w:sz w:val="24"/>
        </w:rPr>
        <w:t>*p</w:t>
      </w:r>
      <w:r w:rsidRPr="00700B47">
        <w:rPr>
          <w:sz w:val="24"/>
        </w:rPr>
        <w:t>即</w:t>
      </w:r>
      <w:r w:rsidRPr="00700B47">
        <w:rPr>
          <w:sz w:val="24"/>
        </w:rPr>
        <w:t>sum</w:t>
      </w:r>
      <w:r w:rsidRPr="00700B47">
        <w:rPr>
          <w:sz w:val="24"/>
        </w:rPr>
        <w:t>）。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void main(void)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int i,k;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long sum=0,*p=&amp;sum;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scanf("%d",&amp;k);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for(i=1;i&lt;=k;i++){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    sum+=fabonacci(i);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lastRenderedPageBreak/>
        <w:t xml:space="preserve">        printf("i=%d\tthe sum is %ld\n",i,*p);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}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long fabonacci(int n)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if(n==1 || n==2)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    return 1;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else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 xml:space="preserve">        return fabonacci(n-1)+fabonacci(n-2);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单步执行程序，观察</w:t>
      </w:r>
      <w:r w:rsidRPr="00700B47">
        <w:rPr>
          <w:sz w:val="24"/>
        </w:rPr>
        <w:t>p,i,sum,n</w:t>
      </w:r>
      <w:r w:rsidRPr="00700B47">
        <w:rPr>
          <w:sz w:val="24"/>
        </w:rPr>
        <w:t>值。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1</w:t>
      </w:r>
      <w:r w:rsidRPr="00700B47">
        <w:rPr>
          <w:sz w:val="24"/>
        </w:rPr>
        <w:t>）刚执行完</w:t>
      </w:r>
      <w:r w:rsidRPr="00700B47">
        <w:rPr>
          <w:sz w:val="24"/>
        </w:rPr>
        <w:t>scanf("%d",&amp;k);</w:t>
      </w:r>
      <w:r w:rsidRPr="00700B47">
        <w:rPr>
          <w:sz w:val="24"/>
        </w:rPr>
        <w:t>语句，</w:t>
      </w:r>
      <w:r w:rsidRPr="00700B47">
        <w:rPr>
          <w:sz w:val="24"/>
        </w:rPr>
        <w:t>p,i</w:t>
      </w:r>
      <w:r w:rsidRPr="00700B47">
        <w:rPr>
          <w:sz w:val="24"/>
        </w:rPr>
        <w:t>值是多少？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2</w:t>
      </w:r>
      <w:r w:rsidRPr="00700B47">
        <w:rPr>
          <w:sz w:val="24"/>
        </w:rPr>
        <w:t>）从</w:t>
      </w:r>
      <w:r w:rsidRPr="00700B47">
        <w:rPr>
          <w:sz w:val="24"/>
        </w:rPr>
        <w:t>fabonacci</w:t>
      </w:r>
      <w:r w:rsidRPr="00700B47">
        <w:rPr>
          <w:sz w:val="24"/>
        </w:rPr>
        <w:t>函数返回后光条停留在哪个语句上？</w:t>
      </w:r>
    </w:p>
    <w:p w:rsidR="00867FA7" w:rsidRPr="00700B47" w:rsidRDefault="00867FA7" w:rsidP="00867FA7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3</w:t>
      </w:r>
      <w:r w:rsidRPr="00700B47">
        <w:rPr>
          <w:sz w:val="24"/>
        </w:rPr>
        <w:t>）进入</w:t>
      </w:r>
      <w:r w:rsidRPr="00700B47">
        <w:rPr>
          <w:sz w:val="24"/>
        </w:rPr>
        <w:t>fabonacci</w:t>
      </w:r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窗口显示的是什么？</w:t>
      </w:r>
    </w:p>
    <w:p w:rsidR="00867FA7" w:rsidRDefault="00867FA7" w:rsidP="00835D2C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4</w:t>
      </w:r>
      <w:r w:rsidRPr="00700B47">
        <w:rPr>
          <w:sz w:val="24"/>
        </w:rPr>
        <w:t>）当</w:t>
      </w:r>
      <w:r w:rsidRPr="00700B47">
        <w:rPr>
          <w:sz w:val="24"/>
        </w:rPr>
        <w:t>i=3</w:t>
      </w:r>
      <w:r w:rsidRPr="00700B47">
        <w:rPr>
          <w:sz w:val="24"/>
        </w:rPr>
        <w:t>，从调用</w:t>
      </w:r>
      <w:r w:rsidRPr="00700B47">
        <w:rPr>
          <w:sz w:val="24"/>
        </w:rPr>
        <w:t>fabonacci</w:t>
      </w:r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 w:rsidRPr="00700B47">
        <w:rPr>
          <w:sz w:val="24"/>
        </w:rPr>
        <w:t>值如何变化？</w:t>
      </w:r>
    </w:p>
    <w:p w:rsidR="003612D5" w:rsidRPr="00136187" w:rsidRDefault="003612D5" w:rsidP="003612D5">
      <w:pPr>
        <w:snapToGrid w:val="0"/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3612D5" w:rsidRDefault="003612D5" w:rsidP="003612D5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3612D5">
        <w:rPr>
          <w:sz w:val="24"/>
        </w:rPr>
        <w:t>刚执行完</w:t>
      </w:r>
      <w:r w:rsidRPr="003612D5">
        <w:rPr>
          <w:sz w:val="24"/>
        </w:rPr>
        <w:t>scanf("%d",&amp;k);</w:t>
      </w:r>
      <w:r w:rsidRPr="003612D5">
        <w:rPr>
          <w:sz w:val="24"/>
        </w:rPr>
        <w:t>语句，</w:t>
      </w:r>
      <w:r w:rsidRPr="003612D5">
        <w:rPr>
          <w:sz w:val="24"/>
        </w:rPr>
        <w:t>p,i</w:t>
      </w:r>
      <w:r w:rsidRPr="003612D5">
        <w:rPr>
          <w:sz w:val="24"/>
        </w:rPr>
        <w:t>值</w:t>
      </w:r>
      <w:r w:rsidRPr="003612D5">
        <w:rPr>
          <w:rFonts w:hint="eastAsia"/>
          <w:sz w:val="24"/>
        </w:rPr>
        <w:t>如图</w:t>
      </w:r>
      <w:r w:rsidRPr="003612D5">
        <w:rPr>
          <w:rFonts w:hint="eastAsia"/>
          <w:sz w:val="24"/>
        </w:rPr>
        <w:t>3-4</w:t>
      </w:r>
      <w:r>
        <w:rPr>
          <w:rFonts w:hint="eastAsia"/>
          <w:sz w:val="24"/>
        </w:rPr>
        <w:t>。</w:t>
      </w:r>
    </w:p>
    <w:p w:rsidR="003612D5" w:rsidRPr="003612D5" w:rsidRDefault="003612D5" w:rsidP="003612D5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B6CCDF6" wp14:editId="5826366D">
            <wp:extent cx="36385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D5" w:rsidRPr="003612D5" w:rsidRDefault="003612D5" w:rsidP="003612D5">
      <w:pPr>
        <w:spacing w:line="360" w:lineRule="auto"/>
        <w:jc w:val="center"/>
        <w:rPr>
          <w:rFonts w:eastAsia="黑体"/>
          <w:sz w:val="24"/>
        </w:rPr>
      </w:pPr>
      <w:r w:rsidRPr="003612D5">
        <w:rPr>
          <w:rFonts w:eastAsia="黑体"/>
          <w:sz w:val="24"/>
        </w:rPr>
        <w:t>图</w:t>
      </w:r>
      <w:r w:rsidRPr="003612D5">
        <w:rPr>
          <w:rFonts w:eastAsia="黑体" w:hint="eastAsia"/>
          <w:sz w:val="24"/>
        </w:rPr>
        <w:t>3</w:t>
      </w:r>
      <w:r w:rsidRPr="003612D5">
        <w:rPr>
          <w:rFonts w:eastAsia="黑体"/>
          <w:sz w:val="24"/>
        </w:rPr>
        <w:t>-</w:t>
      </w:r>
      <w:r w:rsidRPr="003612D5">
        <w:rPr>
          <w:rFonts w:eastAsia="黑体" w:hint="eastAsia"/>
          <w:sz w:val="24"/>
        </w:rPr>
        <w:t>4</w:t>
      </w:r>
      <w:r w:rsidRPr="003612D5">
        <w:rPr>
          <w:rFonts w:eastAsia="黑体"/>
          <w:sz w:val="24"/>
        </w:rPr>
        <w:t xml:space="preserve"> </w:t>
      </w:r>
      <w:r w:rsidRPr="003612D5">
        <w:rPr>
          <w:rFonts w:eastAsia="黑体" w:hint="eastAsia"/>
          <w:sz w:val="24"/>
        </w:rPr>
        <w:t>跟踪调试题</w:t>
      </w:r>
      <w:r w:rsidRPr="003612D5">
        <w:rPr>
          <w:rFonts w:eastAsia="黑体"/>
          <w:sz w:val="24"/>
        </w:rPr>
        <w:t xml:space="preserve"> 3.2.3.(1) </w:t>
      </w:r>
      <w:r w:rsidRPr="003612D5">
        <w:rPr>
          <w:rFonts w:eastAsia="黑体"/>
          <w:sz w:val="24"/>
        </w:rPr>
        <w:t>刚执行完</w:t>
      </w:r>
      <w:r w:rsidRPr="003612D5">
        <w:rPr>
          <w:rFonts w:eastAsia="黑体"/>
          <w:sz w:val="24"/>
        </w:rPr>
        <w:t>scanf("%d",&amp;k);</w:t>
      </w:r>
      <w:r w:rsidRPr="003612D5">
        <w:rPr>
          <w:rFonts w:eastAsia="黑体"/>
          <w:sz w:val="24"/>
        </w:rPr>
        <w:t>语句，</w:t>
      </w:r>
      <w:r w:rsidRPr="003612D5">
        <w:rPr>
          <w:rFonts w:eastAsia="黑体"/>
          <w:sz w:val="24"/>
        </w:rPr>
        <w:t>p,i</w:t>
      </w:r>
      <w:r>
        <w:rPr>
          <w:rFonts w:eastAsia="黑体" w:hint="eastAsia"/>
          <w:sz w:val="24"/>
        </w:rPr>
        <w:t>的</w:t>
      </w:r>
      <w:r w:rsidRPr="003612D5">
        <w:rPr>
          <w:rFonts w:eastAsia="黑体"/>
          <w:sz w:val="24"/>
        </w:rPr>
        <w:t>值</w:t>
      </w:r>
    </w:p>
    <w:p w:rsidR="003612D5" w:rsidRDefault="003612D5" w:rsidP="003612D5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00B47">
        <w:rPr>
          <w:sz w:val="24"/>
        </w:rPr>
        <w:t>从</w:t>
      </w:r>
      <w:r w:rsidRPr="00700B47">
        <w:rPr>
          <w:sz w:val="24"/>
        </w:rPr>
        <w:t>fabonacci</w:t>
      </w:r>
      <w:r>
        <w:rPr>
          <w:sz w:val="24"/>
        </w:rPr>
        <w:t>函数返回后光条停留在</w:t>
      </w:r>
      <w:r w:rsidRPr="00700B47">
        <w:rPr>
          <w:sz w:val="24"/>
        </w:rPr>
        <w:t>语句</w:t>
      </w:r>
      <w:r w:rsidRPr="003612D5">
        <w:rPr>
          <w:sz w:val="24"/>
        </w:rPr>
        <w:t>printf("i=%d\tthe sum is %ld\n",i,*p);</w:t>
      </w:r>
      <w:r>
        <w:rPr>
          <w:rFonts w:hint="eastAsia"/>
          <w:sz w:val="24"/>
        </w:rPr>
        <w:t>上，如图</w:t>
      </w:r>
      <w:r>
        <w:rPr>
          <w:rFonts w:hint="eastAsia"/>
          <w:sz w:val="24"/>
        </w:rPr>
        <w:t>3-5</w:t>
      </w:r>
      <w:r w:rsidR="00A31783">
        <w:rPr>
          <w:rFonts w:hint="eastAsia"/>
          <w:sz w:val="24"/>
        </w:rPr>
        <w:t>。</w:t>
      </w:r>
    </w:p>
    <w:p w:rsidR="003612D5" w:rsidRDefault="003612D5" w:rsidP="003612D5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E16BC8C" wp14:editId="415D63EE">
            <wp:extent cx="4162425" cy="3248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D5" w:rsidRPr="003612D5" w:rsidRDefault="003612D5" w:rsidP="003612D5">
      <w:pPr>
        <w:spacing w:line="360" w:lineRule="auto"/>
        <w:jc w:val="center"/>
        <w:rPr>
          <w:rFonts w:eastAsia="黑体"/>
          <w:sz w:val="24"/>
        </w:rPr>
      </w:pPr>
      <w:r w:rsidRPr="003612D5">
        <w:rPr>
          <w:rFonts w:eastAsia="黑体"/>
          <w:sz w:val="24"/>
        </w:rPr>
        <w:t>图</w:t>
      </w:r>
      <w:r w:rsidRPr="003612D5">
        <w:rPr>
          <w:rFonts w:eastAsia="黑体"/>
          <w:sz w:val="24"/>
        </w:rPr>
        <w:t>3-</w:t>
      </w:r>
      <w:r w:rsidR="00A31783">
        <w:rPr>
          <w:rFonts w:eastAsia="黑体" w:hint="eastAsia"/>
          <w:sz w:val="24"/>
        </w:rPr>
        <w:t>5</w:t>
      </w:r>
      <w:r w:rsidRPr="003612D5">
        <w:rPr>
          <w:rFonts w:eastAsia="黑体"/>
          <w:sz w:val="24"/>
        </w:rPr>
        <w:t xml:space="preserve"> </w:t>
      </w:r>
      <w:r w:rsidRPr="003612D5">
        <w:rPr>
          <w:rFonts w:eastAsia="黑体"/>
          <w:sz w:val="24"/>
        </w:rPr>
        <w:t>跟踪调试题</w:t>
      </w:r>
      <w:r w:rsidRPr="003612D5">
        <w:rPr>
          <w:rFonts w:eastAsia="黑体"/>
          <w:sz w:val="24"/>
        </w:rPr>
        <w:t xml:space="preserve"> 3.2.3.(2) </w:t>
      </w:r>
      <w:r w:rsidRPr="003612D5">
        <w:rPr>
          <w:rFonts w:eastAsia="黑体"/>
          <w:sz w:val="24"/>
        </w:rPr>
        <w:t>从</w:t>
      </w:r>
      <w:r w:rsidRPr="003612D5">
        <w:rPr>
          <w:rFonts w:eastAsia="黑体"/>
          <w:sz w:val="24"/>
        </w:rPr>
        <w:t>fabonacci</w:t>
      </w:r>
      <w:r w:rsidRPr="003612D5">
        <w:rPr>
          <w:rFonts w:eastAsia="黑体"/>
          <w:sz w:val="24"/>
        </w:rPr>
        <w:t>函数返回后光条位置</w:t>
      </w:r>
    </w:p>
    <w:p w:rsidR="003612D5" w:rsidRDefault="003612D5" w:rsidP="003612D5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00B47">
        <w:rPr>
          <w:sz w:val="24"/>
        </w:rPr>
        <w:t>进入</w:t>
      </w:r>
      <w:r w:rsidRPr="00700B47">
        <w:rPr>
          <w:sz w:val="24"/>
        </w:rPr>
        <w:t>fabonacci</w:t>
      </w:r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</w:t>
      </w:r>
      <w:r w:rsidR="00A31783">
        <w:rPr>
          <w:rFonts w:hint="eastAsia"/>
          <w:sz w:val="24"/>
        </w:rPr>
        <w:t>函数中的变量</w:t>
      </w:r>
      <w:r w:rsidR="00A31783">
        <w:rPr>
          <w:rFonts w:hint="eastAsia"/>
          <w:sz w:val="24"/>
        </w:rPr>
        <w:t>n</w:t>
      </w:r>
      <w:r w:rsidR="00A31783">
        <w:rPr>
          <w:rFonts w:hint="eastAsia"/>
          <w:sz w:val="24"/>
        </w:rPr>
        <w:t>，如图</w:t>
      </w:r>
      <w:r w:rsidR="00A31783">
        <w:rPr>
          <w:rFonts w:hint="eastAsia"/>
          <w:sz w:val="24"/>
        </w:rPr>
        <w:t>3-6</w:t>
      </w:r>
      <w:r w:rsidR="00A31783">
        <w:rPr>
          <w:rFonts w:hint="eastAsia"/>
          <w:sz w:val="24"/>
        </w:rPr>
        <w:t>。</w:t>
      </w:r>
    </w:p>
    <w:p w:rsidR="00A31783" w:rsidRDefault="00A31783" w:rsidP="00A31783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9B27D35" wp14:editId="5C844A60">
            <wp:extent cx="3657600" cy="1076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3" w:rsidRDefault="00A31783" w:rsidP="00A31783">
      <w:pPr>
        <w:spacing w:line="360" w:lineRule="auto"/>
        <w:jc w:val="center"/>
        <w:rPr>
          <w:rFonts w:eastAsia="黑体"/>
          <w:sz w:val="24"/>
        </w:rPr>
      </w:pPr>
      <w:r w:rsidRPr="003612D5">
        <w:rPr>
          <w:rFonts w:eastAsia="黑体"/>
          <w:sz w:val="24"/>
        </w:rPr>
        <w:t>图</w:t>
      </w:r>
      <w:r w:rsidRPr="003612D5">
        <w:rPr>
          <w:rFonts w:eastAsia="黑体"/>
          <w:sz w:val="24"/>
        </w:rPr>
        <w:t>3-</w:t>
      </w:r>
      <w:r w:rsidRPr="00A31783">
        <w:rPr>
          <w:rFonts w:eastAsia="黑体"/>
          <w:sz w:val="24"/>
        </w:rPr>
        <w:t xml:space="preserve">6 </w:t>
      </w:r>
      <w:r w:rsidRPr="00A31783">
        <w:rPr>
          <w:rFonts w:eastAsia="黑体"/>
          <w:sz w:val="24"/>
        </w:rPr>
        <w:t>跟踪调试题</w:t>
      </w:r>
      <w:r w:rsidRPr="00A31783">
        <w:rPr>
          <w:rFonts w:eastAsia="黑体"/>
          <w:sz w:val="24"/>
        </w:rPr>
        <w:t xml:space="preserve"> 3.2.3.(3) </w:t>
      </w:r>
      <w:r w:rsidRPr="00A31783">
        <w:rPr>
          <w:rFonts w:eastAsia="黑体"/>
          <w:sz w:val="24"/>
        </w:rPr>
        <w:t>进入</w:t>
      </w:r>
      <w:r w:rsidRPr="00A31783">
        <w:rPr>
          <w:rFonts w:eastAsia="黑体"/>
          <w:sz w:val="24"/>
        </w:rPr>
        <w:t>fabonacci</w:t>
      </w:r>
      <w:r w:rsidRPr="00A31783">
        <w:rPr>
          <w:rFonts w:eastAsia="黑体"/>
          <w:sz w:val="24"/>
        </w:rPr>
        <w:t>函数时的</w:t>
      </w:r>
      <w:r w:rsidRPr="00A31783">
        <w:rPr>
          <w:rFonts w:eastAsia="黑体"/>
          <w:sz w:val="24"/>
        </w:rPr>
        <w:t>watch</w:t>
      </w:r>
      <w:r w:rsidRPr="00A31783">
        <w:rPr>
          <w:rFonts w:eastAsia="黑体"/>
          <w:sz w:val="24"/>
        </w:rPr>
        <w:t>窗口</w:t>
      </w:r>
    </w:p>
    <w:p w:rsidR="00A31783" w:rsidRPr="00A31783" w:rsidRDefault="00A31783" w:rsidP="00A31783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00B47">
        <w:rPr>
          <w:sz w:val="24"/>
        </w:rPr>
        <w:t>当</w:t>
      </w:r>
      <w:r w:rsidRPr="00700B47">
        <w:rPr>
          <w:sz w:val="24"/>
        </w:rPr>
        <w:t>i=3</w:t>
      </w:r>
      <w:r w:rsidRPr="00700B47">
        <w:rPr>
          <w:sz w:val="24"/>
        </w:rPr>
        <w:t>，从调用</w:t>
      </w:r>
      <w:r w:rsidRPr="00700B47">
        <w:rPr>
          <w:sz w:val="24"/>
        </w:rPr>
        <w:t>fabonacci</w:t>
      </w:r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>
        <w:rPr>
          <w:sz w:val="24"/>
        </w:rPr>
        <w:t>值</w:t>
      </w:r>
      <w:r w:rsidRPr="00700B47">
        <w:rPr>
          <w:sz w:val="24"/>
        </w:rPr>
        <w:t>变化</w:t>
      </w:r>
      <w:r w:rsidR="00D531B9">
        <w:rPr>
          <w:rFonts w:hint="eastAsia"/>
          <w:sz w:val="24"/>
        </w:rPr>
        <w:t>为</w:t>
      </w:r>
      <w:r w:rsidR="00D531B9">
        <w:rPr>
          <w:rFonts w:hint="eastAsia"/>
          <w:sz w:val="24"/>
        </w:rPr>
        <w:t>3</w:t>
      </w:r>
      <w:r w:rsidR="00D531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531B9">
        <w:rPr>
          <w:rFonts w:hint="eastAsia"/>
          <w:sz w:val="24"/>
        </w:rPr>
        <w:t>2</w:t>
      </w:r>
      <w:r w:rsidR="00D531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531B9">
        <w:rPr>
          <w:rFonts w:hint="eastAsia"/>
          <w:sz w:val="24"/>
        </w:rPr>
        <w:t>1</w:t>
      </w:r>
      <w:r w:rsidR="00D531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531B9">
        <w:rPr>
          <w:rFonts w:hint="eastAsia"/>
          <w:sz w:val="24"/>
        </w:rPr>
        <w:t>3</w:t>
      </w:r>
      <w:r w:rsidR="00D531B9">
        <w:rPr>
          <w:rFonts w:hint="eastAsia"/>
          <w:sz w:val="24"/>
        </w:rPr>
        <w:t>，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3-7</w:t>
      </w:r>
      <w:r>
        <w:rPr>
          <w:rFonts w:hint="eastAsia"/>
          <w:sz w:val="24"/>
        </w:rPr>
        <w:t>。</w:t>
      </w:r>
    </w:p>
    <w:p w:rsidR="00A31783" w:rsidRPr="00A31783" w:rsidRDefault="00A31783" w:rsidP="00A31783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mc:AlternateContent>
          <mc:Choice Requires="w16se">
            <w:drawing>
              <wp:inline distT="0" distB="0" distL="0" distR="0" wp14:anchorId="538A8950" wp14:editId="36EB1AEE">
                <wp:extent cx="3609975" cy="1047750"/>
                <wp:effectExtent l="0" t="0" r="9525" b="0"/>
                <wp:docPr id="20" name="图片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A31783" w:rsidRDefault="00A31783" w:rsidP="00A31783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mc:AlternateContent>
          <mc:Choice Requires="w16se">
            <w:drawing>
              <wp:inline distT="0" distB="0" distL="0" distR="0" wp14:anchorId="34CD5976" wp14:editId="2A08A898">
                <wp:extent cx="3619500" cy="1133475"/>
                <wp:effectExtent l="0" t="0" r="0" b="9525"/>
                <wp:docPr id="18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13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A31783" w:rsidRDefault="00A31783" w:rsidP="00A31783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w:lastRenderedPageBreak/>
        <mc:AlternateContent>
          <mc:Choice Requires="w16se">
            <w:drawing>
              <wp:inline distT="0" distB="0" distL="0" distR="0" wp14:anchorId="2E2CE621" wp14:editId="11C52F9C">
                <wp:extent cx="3590925" cy="1066800"/>
                <wp:effectExtent l="0" t="0" r="9525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925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A31783" w:rsidRPr="00A31783" w:rsidRDefault="00A31783" w:rsidP="00A31783">
      <w:pPr>
        <w:pStyle w:val="a7"/>
        <w:spacing w:line="360" w:lineRule="auto"/>
        <w:ind w:left="93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FB72370" wp14:editId="687748C3">
            <wp:extent cx="3609975" cy="1047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3" w:rsidRPr="00A31783" w:rsidRDefault="00A31783" w:rsidP="00A31783">
      <w:pPr>
        <w:spacing w:line="360" w:lineRule="auto"/>
        <w:jc w:val="center"/>
        <w:rPr>
          <w:rFonts w:eastAsia="黑体"/>
          <w:sz w:val="24"/>
        </w:rPr>
      </w:pPr>
      <w:r w:rsidRPr="00A31783">
        <w:rPr>
          <w:rFonts w:eastAsia="黑体"/>
          <w:sz w:val="24"/>
        </w:rPr>
        <w:t>图</w:t>
      </w:r>
      <w:r w:rsidRPr="00A31783">
        <w:rPr>
          <w:rFonts w:eastAsia="黑体"/>
          <w:sz w:val="24"/>
        </w:rPr>
        <w:t xml:space="preserve">3-7 </w:t>
      </w:r>
      <w:r w:rsidRPr="00A31783">
        <w:rPr>
          <w:rFonts w:eastAsia="黑体"/>
          <w:sz w:val="24"/>
        </w:rPr>
        <w:t>跟踪调试题</w:t>
      </w:r>
      <w:r w:rsidRPr="00A31783">
        <w:rPr>
          <w:rFonts w:eastAsia="黑体"/>
          <w:sz w:val="24"/>
        </w:rPr>
        <w:t xml:space="preserve"> 3.2.3.(4) </w:t>
      </w:r>
      <w:r w:rsidRPr="00A31783">
        <w:rPr>
          <w:rFonts w:eastAsia="黑体"/>
          <w:sz w:val="24"/>
        </w:rPr>
        <w:t>当</w:t>
      </w:r>
      <w:r w:rsidRPr="00A31783">
        <w:rPr>
          <w:rFonts w:eastAsia="黑体"/>
          <w:sz w:val="24"/>
        </w:rPr>
        <w:t>i=3</w:t>
      </w:r>
      <w:r w:rsidRPr="00A31783">
        <w:rPr>
          <w:rFonts w:eastAsia="黑体"/>
          <w:sz w:val="24"/>
        </w:rPr>
        <w:t>，从调用</w:t>
      </w:r>
      <w:r w:rsidRPr="00A31783">
        <w:rPr>
          <w:rFonts w:eastAsia="黑体"/>
          <w:sz w:val="24"/>
        </w:rPr>
        <w:t>fabonacci</w:t>
      </w:r>
      <w:r w:rsidRPr="00A31783">
        <w:rPr>
          <w:rFonts w:eastAsia="黑体"/>
          <w:sz w:val="24"/>
        </w:rPr>
        <w:t>函数到返回，</w:t>
      </w:r>
      <w:r w:rsidRPr="00A31783">
        <w:rPr>
          <w:rFonts w:eastAsia="黑体"/>
          <w:sz w:val="24"/>
        </w:rPr>
        <w:t>n</w:t>
      </w:r>
      <w:r w:rsidRPr="00A31783">
        <w:rPr>
          <w:rFonts w:eastAsia="黑体"/>
          <w:sz w:val="24"/>
        </w:rPr>
        <w:t>值变化</w:t>
      </w:r>
    </w:p>
    <w:p w:rsidR="00867FA7" w:rsidRPr="00A31783" w:rsidRDefault="00867FA7" w:rsidP="00867FA7">
      <w:pPr>
        <w:snapToGrid w:val="0"/>
        <w:spacing w:afterLines="25" w:after="78" w:line="360" w:lineRule="auto"/>
        <w:rPr>
          <w:b/>
          <w:sz w:val="24"/>
        </w:rPr>
      </w:pPr>
    </w:p>
    <w:p w:rsidR="00867FA7" w:rsidRPr="00136187" w:rsidRDefault="00867FA7" w:rsidP="00867FA7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136187">
        <w:rPr>
          <w:b/>
          <w:sz w:val="24"/>
        </w:rPr>
        <w:t>.2.</w:t>
      </w:r>
      <w:r>
        <w:rPr>
          <w:rFonts w:hint="eastAsia"/>
          <w:b/>
          <w:sz w:val="24"/>
        </w:rPr>
        <w:t>4</w:t>
      </w:r>
      <w:r w:rsidRPr="0013618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编程设计</w:t>
      </w:r>
      <w:r>
        <w:rPr>
          <w:rFonts w:hAnsi="宋体" w:hint="eastAsia"/>
          <w:b/>
          <w:sz w:val="24"/>
        </w:rPr>
        <w:t>题</w:t>
      </w: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:rsidR="00835D2C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835D2C" w:rsidRPr="00136187" w:rsidRDefault="00835D2C" w:rsidP="00835D2C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解题思路：</w:t>
      </w:r>
    </w:p>
    <w:p w:rsidR="00835D2C" w:rsidRPr="00136187" w:rsidRDefault="00835D2C" w:rsidP="00835D2C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提示并输入</w:t>
      </w:r>
      <w:r w:rsidR="00755573">
        <w:rPr>
          <w:rFonts w:hint="eastAsia"/>
          <w:sz w:val="24"/>
        </w:rPr>
        <w:t>a</w:t>
      </w:r>
      <w:r w:rsidR="00755573">
        <w:rPr>
          <w:rFonts w:hint="eastAsia"/>
          <w:sz w:val="24"/>
        </w:rPr>
        <w:t>、</w:t>
      </w:r>
      <w:r w:rsidR="00755573">
        <w:rPr>
          <w:rFonts w:hint="eastAsia"/>
          <w:sz w:val="24"/>
        </w:rPr>
        <w:t>b</w:t>
      </w:r>
      <w:r w:rsidRPr="00136187"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判断</w:t>
      </w:r>
      <w:r w:rsidR="00755573">
        <w:rPr>
          <w:rFonts w:hint="eastAsia"/>
          <w:sz w:val="24"/>
        </w:rPr>
        <w:t>a</w:t>
      </w:r>
      <w:r w:rsidRPr="00136187">
        <w:rPr>
          <w:rFonts w:hint="eastAsia"/>
          <w:sz w:val="24"/>
        </w:rPr>
        <w:t>、</w:t>
      </w:r>
      <w:r w:rsidR="00755573">
        <w:rPr>
          <w:rFonts w:hint="eastAsia"/>
          <w:sz w:val="24"/>
        </w:rPr>
        <w:t>b</w:t>
      </w:r>
      <w:r w:rsidRPr="00136187">
        <w:rPr>
          <w:rFonts w:hint="eastAsia"/>
          <w:sz w:val="24"/>
        </w:rPr>
        <w:t>是否符合要求：如果</w:t>
      </w:r>
      <w:r w:rsidR="00755573">
        <w:rPr>
          <w:rFonts w:hint="eastAsia"/>
          <w:sz w:val="24"/>
        </w:rPr>
        <w:t>a</w:t>
      </w:r>
      <w:r w:rsidR="00755573">
        <w:rPr>
          <w:rFonts w:hint="eastAsia"/>
          <w:sz w:val="24"/>
        </w:rPr>
        <w:t>、</w:t>
      </w:r>
      <w:r w:rsidR="00755573">
        <w:rPr>
          <w:rFonts w:hint="eastAsia"/>
          <w:sz w:val="24"/>
        </w:rPr>
        <w:t>b</w:t>
      </w:r>
      <w:r w:rsidR="00755573">
        <w:rPr>
          <w:rFonts w:hint="eastAsia"/>
          <w:sz w:val="24"/>
        </w:rPr>
        <w:t>不等于</w:t>
      </w:r>
      <w:r w:rsidR="00755573">
        <w:rPr>
          <w:rFonts w:hint="eastAsia"/>
          <w:sz w:val="24"/>
        </w:rPr>
        <w:t>0</w:t>
      </w:r>
      <w:r w:rsidRPr="00136187">
        <w:rPr>
          <w:rFonts w:hAnsi="宋体" w:hint="eastAsia"/>
          <w:sz w:val="24"/>
        </w:rPr>
        <w:t>，转</w:t>
      </w:r>
      <w:r w:rsidRPr="00136187">
        <w:rPr>
          <w:rFonts w:hAnsi="宋体" w:hint="eastAsia"/>
          <w:sz w:val="24"/>
        </w:rPr>
        <w:t>2.1</w:t>
      </w:r>
      <w:r w:rsidRPr="00136187">
        <w:rPr>
          <w:rFonts w:hAnsi="宋体" w:hint="eastAsia"/>
          <w:sz w:val="24"/>
        </w:rPr>
        <w:t>，否则转</w:t>
      </w:r>
      <w:r w:rsidRPr="00136187">
        <w:rPr>
          <w:rFonts w:hAnsi="宋体" w:hint="eastAsia"/>
          <w:sz w:val="24"/>
        </w:rPr>
        <w:t>3</w:t>
      </w:r>
      <w:r w:rsidRPr="00136187">
        <w:rPr>
          <w:rFonts w:hAnsi="宋体" w:hint="eastAsia"/>
          <w:sz w:val="24"/>
        </w:rPr>
        <w:t>；</w:t>
      </w:r>
      <w:r w:rsidR="003A27F9">
        <w:rPr>
          <w:rFonts w:hAnsi="宋体" w:hint="eastAsia"/>
          <w:sz w:val="24"/>
        </w:rPr>
        <w:t>若输入文件尾，转</w:t>
      </w:r>
      <w:r w:rsidR="003A27F9">
        <w:rPr>
          <w:rFonts w:hAnsi="宋体" w:hint="eastAsia"/>
          <w:sz w:val="24"/>
        </w:rPr>
        <w:t>4</w:t>
      </w:r>
      <w:r w:rsidR="003A27F9">
        <w:rPr>
          <w:rFonts w:hAnsi="宋体" w:hint="eastAsia"/>
          <w:sz w:val="24"/>
        </w:rPr>
        <w:t>；</w:t>
      </w:r>
    </w:p>
    <w:p w:rsidR="00755573" w:rsidRDefault="00755573" w:rsidP="00835D2C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用递归思想定义求取两数最大公约数的函数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，即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>int max(int a,int b,int n)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>{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 xml:space="preserve">    if(a%n==0&amp;&amp;b%n==0)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 xml:space="preserve">        return n;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 xml:space="preserve">    else</w:t>
      </w:r>
    </w:p>
    <w:p w:rsidR="00755573" w:rsidRPr="00755573" w:rsidRDefault="00755573" w:rsidP="00755573">
      <w:pPr>
        <w:pStyle w:val="a7"/>
        <w:snapToGrid w:val="0"/>
        <w:spacing w:line="360" w:lineRule="auto"/>
        <w:ind w:left="1395" w:firstLine="480"/>
        <w:rPr>
          <w:sz w:val="24"/>
        </w:rPr>
      </w:pPr>
      <w:r w:rsidRPr="00755573">
        <w:rPr>
          <w:sz w:val="24"/>
        </w:rPr>
        <w:t xml:space="preserve">        return max(a,b,n-1);</w:t>
      </w:r>
    </w:p>
    <w:p w:rsidR="00755573" w:rsidRDefault="00755573" w:rsidP="00755573">
      <w:pPr>
        <w:pStyle w:val="a7"/>
        <w:snapToGrid w:val="0"/>
        <w:spacing w:line="360" w:lineRule="auto"/>
        <w:ind w:left="1590" w:firstLineChars="0" w:firstLine="285"/>
        <w:rPr>
          <w:sz w:val="24"/>
        </w:rPr>
      </w:pPr>
      <w:r w:rsidRPr="00755573">
        <w:rPr>
          <w:sz w:val="24"/>
        </w:rPr>
        <w:t>}</w:t>
      </w:r>
    </w:p>
    <w:p w:rsidR="00835D2C" w:rsidRPr="00755573" w:rsidRDefault="00755573" w:rsidP="00755573">
      <w:pPr>
        <w:snapToGrid w:val="0"/>
        <w:spacing w:line="360" w:lineRule="auto"/>
        <w:ind w:left="975" w:firstLine="420"/>
        <w:rPr>
          <w:sz w:val="24"/>
        </w:rPr>
      </w:pPr>
      <w:r>
        <w:rPr>
          <w:rFonts w:hint="eastAsia"/>
          <w:sz w:val="24"/>
        </w:rPr>
        <w:t>其中在主函数中将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赋值给</w:t>
      </w:r>
      <w:r>
        <w:rPr>
          <w:rFonts w:hint="eastAsia"/>
          <w:sz w:val="24"/>
        </w:rPr>
        <w:t>n</w:t>
      </w:r>
      <w:r w:rsidRPr="00755573">
        <w:rPr>
          <w:rFonts w:hint="eastAsia"/>
          <w:sz w:val="24"/>
        </w:rPr>
        <w:t>；</w:t>
      </w:r>
    </w:p>
    <w:p w:rsidR="00835D2C" w:rsidRPr="00136187" w:rsidRDefault="00755573" w:rsidP="00755573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函数完成验证并输出后转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显示输入错误信息；</w:t>
      </w:r>
    </w:p>
    <w:p w:rsidR="00835D2C" w:rsidRPr="00136187" w:rsidRDefault="00835D2C" w:rsidP="00835D2C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lastRenderedPageBreak/>
        <w:t>结束。</w:t>
      </w: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程序清单：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#include&lt;stdio.h&gt;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int max(int a,int b,int n)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{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if(a%n==0&amp;&amp;b%n==0)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return n;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else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return max(a,b,n-1);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}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int main(void)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{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int a,b,n;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while(scanf("%d %d",&amp;a,&amp;b)!=EOF)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{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getchar();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if(a!=0&amp;&amp;b!=0)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{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    n=a;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    printf("%d\n",max(a,b,n));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}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else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{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rFonts w:hint="eastAsia"/>
          <w:sz w:val="24"/>
        </w:rPr>
        <w:t xml:space="preserve">            printf("</w:t>
      </w:r>
      <w:r w:rsidRPr="003A27F9">
        <w:rPr>
          <w:rFonts w:hint="eastAsia"/>
          <w:sz w:val="24"/>
        </w:rPr>
        <w:t>输入错误信息！</w:t>
      </w:r>
      <w:r w:rsidRPr="003A27F9">
        <w:rPr>
          <w:rFonts w:hint="eastAsia"/>
          <w:sz w:val="24"/>
        </w:rPr>
        <w:t>\n");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    return 0;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    }</w:t>
      </w:r>
    </w:p>
    <w:p w:rsidR="003A27F9" w:rsidRPr="003A27F9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 xml:space="preserve">    }</w:t>
      </w:r>
    </w:p>
    <w:p w:rsidR="00835D2C" w:rsidRPr="00835D2C" w:rsidRDefault="003A27F9" w:rsidP="003A27F9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3A27F9">
        <w:rPr>
          <w:sz w:val="24"/>
        </w:rPr>
        <w:t>}</w:t>
      </w: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lastRenderedPageBreak/>
        <w:t>测试</w:t>
      </w:r>
    </w:p>
    <w:p w:rsidR="00835D2C" w:rsidRPr="00136187" w:rsidRDefault="00835D2C" w:rsidP="00835D2C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测试数据：</w:t>
      </w:r>
    </w:p>
    <w:p w:rsidR="00835D2C" w:rsidRPr="00136187" w:rsidRDefault="00835D2C" w:rsidP="00835D2C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136187">
        <w:rPr>
          <w:rFonts w:hint="eastAsia"/>
          <w:sz w:val="24"/>
        </w:rPr>
        <w:t>为方便分析测试结果，选择</w:t>
      </w:r>
      <w:r w:rsidR="003A27F9">
        <w:rPr>
          <w:rFonts w:hint="eastAsia"/>
          <w:sz w:val="24"/>
        </w:rPr>
        <w:t>a</w:t>
      </w:r>
      <w:r w:rsidR="003A27F9">
        <w:rPr>
          <w:rFonts w:hint="eastAsia"/>
          <w:sz w:val="24"/>
        </w:rPr>
        <w:t>、</w:t>
      </w:r>
      <w:r w:rsidR="003A27F9">
        <w:rPr>
          <w:rFonts w:hint="eastAsia"/>
          <w:sz w:val="24"/>
        </w:rPr>
        <w:t>b</w:t>
      </w:r>
      <w:r w:rsidR="003A27F9">
        <w:rPr>
          <w:rFonts w:hint="eastAsia"/>
          <w:sz w:val="24"/>
        </w:rPr>
        <w:t>分别为</w:t>
      </w:r>
      <w:r w:rsidR="003A27F9">
        <w:rPr>
          <w:rFonts w:hint="eastAsia"/>
          <w:sz w:val="24"/>
        </w:rPr>
        <w:t>1</w:t>
      </w:r>
      <w:r w:rsidR="003A27F9">
        <w:rPr>
          <w:rFonts w:hint="eastAsia"/>
          <w:sz w:val="24"/>
        </w:rPr>
        <w:t>、</w:t>
      </w:r>
      <w:r w:rsidR="003A27F9">
        <w:rPr>
          <w:rFonts w:hint="eastAsia"/>
          <w:sz w:val="24"/>
        </w:rPr>
        <w:t>6</w:t>
      </w:r>
      <w:r w:rsidR="003A27F9">
        <w:rPr>
          <w:rFonts w:hint="eastAsia"/>
          <w:sz w:val="24"/>
        </w:rPr>
        <w:t>，</w:t>
      </w:r>
      <w:r w:rsidR="003A27F9">
        <w:rPr>
          <w:rFonts w:hint="eastAsia"/>
          <w:sz w:val="24"/>
        </w:rPr>
        <w:t>36</w:t>
      </w:r>
      <w:r w:rsidR="003A27F9">
        <w:rPr>
          <w:rFonts w:hint="eastAsia"/>
          <w:sz w:val="24"/>
        </w:rPr>
        <w:t>、</w:t>
      </w:r>
      <w:r w:rsidR="003A27F9">
        <w:rPr>
          <w:rFonts w:hint="eastAsia"/>
          <w:sz w:val="24"/>
        </w:rPr>
        <w:t>99</w:t>
      </w:r>
      <w:r w:rsidR="003A27F9">
        <w:rPr>
          <w:rFonts w:hint="eastAsia"/>
          <w:sz w:val="24"/>
        </w:rPr>
        <w:t>，</w:t>
      </w:r>
      <w:r w:rsidR="003A27F9">
        <w:rPr>
          <w:rFonts w:hint="eastAsia"/>
          <w:sz w:val="24"/>
        </w:rPr>
        <w:t>50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1</w:t>
      </w:r>
      <w:r w:rsidR="003A27F9">
        <w:rPr>
          <w:rFonts w:hint="eastAsia"/>
          <w:sz w:val="24"/>
        </w:rPr>
        <w:t>00</w:t>
      </w:r>
      <w:r w:rsidRPr="00136187">
        <w:rPr>
          <w:rFonts w:hint="eastAsia"/>
          <w:sz w:val="24"/>
        </w:rPr>
        <w:t>，同时尽量选取两端的字符。如表</w:t>
      </w:r>
      <w:r w:rsidR="003A27F9">
        <w:rPr>
          <w:rFonts w:hint="eastAsia"/>
          <w:sz w:val="24"/>
        </w:rPr>
        <w:t>3</w:t>
      </w:r>
      <w:r w:rsidRPr="00136187">
        <w:rPr>
          <w:rFonts w:hint="eastAsia"/>
          <w:sz w:val="24"/>
        </w:rPr>
        <w:t>-1</w:t>
      </w:r>
      <w:r w:rsidRPr="00136187">
        <w:rPr>
          <w:rFonts w:hint="eastAsia"/>
          <w:sz w:val="24"/>
        </w:rPr>
        <w:t>所示。</w:t>
      </w:r>
    </w:p>
    <w:p w:rsidR="00835D2C" w:rsidRPr="003E4FF2" w:rsidRDefault="00835D2C" w:rsidP="00835D2C">
      <w:pPr>
        <w:spacing w:line="360" w:lineRule="auto"/>
        <w:jc w:val="center"/>
        <w:rPr>
          <w:rFonts w:eastAsia="黑体"/>
          <w:sz w:val="24"/>
        </w:rPr>
      </w:pPr>
      <w:r w:rsidRPr="003E4FF2">
        <w:rPr>
          <w:rFonts w:eastAsia="黑体"/>
          <w:sz w:val="24"/>
        </w:rPr>
        <w:t>表</w:t>
      </w:r>
      <w:r w:rsidR="003A27F9">
        <w:rPr>
          <w:rFonts w:eastAsia="黑体" w:hint="eastAsia"/>
          <w:sz w:val="24"/>
        </w:rPr>
        <w:t>3</w:t>
      </w:r>
      <w:r w:rsidRPr="003E4FF2">
        <w:rPr>
          <w:rFonts w:eastAsia="黑体"/>
          <w:sz w:val="24"/>
        </w:rPr>
        <w:t xml:space="preserve">-1 </w:t>
      </w:r>
      <w:r w:rsidRPr="003E4FF2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="003A27F9">
        <w:rPr>
          <w:rFonts w:eastAsia="黑体" w:hint="eastAsia"/>
          <w:sz w:val="24"/>
        </w:rPr>
        <w:t>.2.4</w:t>
      </w:r>
      <w:r>
        <w:rPr>
          <w:rFonts w:eastAsia="黑体" w:hint="eastAsia"/>
          <w:sz w:val="24"/>
        </w:rPr>
        <w:t>.</w:t>
      </w:r>
      <w:r w:rsidRPr="003E4FF2">
        <w:rPr>
          <w:rFonts w:eastAsia="黑体"/>
          <w:sz w:val="24"/>
        </w:rPr>
        <w:t>(1)</w:t>
      </w:r>
      <w:r w:rsidRPr="003E4FF2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3828"/>
      </w:tblGrid>
      <w:tr w:rsidR="00835D2C" w:rsidRPr="003E4FF2" w:rsidTr="000D7A16">
        <w:tc>
          <w:tcPr>
            <w:tcW w:w="846" w:type="dxa"/>
            <w:vMerge w:val="restart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3685" w:type="dxa"/>
            <w:gridSpan w:val="2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3828" w:type="dxa"/>
            <w:vMerge w:val="restart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3A27F9" w:rsidRPr="003E4FF2" w:rsidTr="003A27F9">
        <w:tc>
          <w:tcPr>
            <w:tcW w:w="846" w:type="dxa"/>
            <w:vMerge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1843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a</w:t>
            </w:r>
          </w:p>
        </w:tc>
        <w:tc>
          <w:tcPr>
            <w:tcW w:w="1842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b</w:t>
            </w:r>
          </w:p>
        </w:tc>
        <w:tc>
          <w:tcPr>
            <w:tcW w:w="3828" w:type="dxa"/>
            <w:vMerge/>
          </w:tcPr>
          <w:p w:rsidR="003A27F9" w:rsidRPr="003E4FF2" w:rsidRDefault="003A27F9" w:rsidP="000D7A16">
            <w:pPr>
              <w:spacing w:line="360" w:lineRule="auto"/>
              <w:rPr>
                <w:rFonts w:eastAsia="黑体"/>
              </w:rPr>
            </w:pPr>
          </w:p>
        </w:tc>
      </w:tr>
      <w:tr w:rsidR="003A27F9" w:rsidRPr="003E4FF2" w:rsidTr="003A27F9">
        <w:trPr>
          <w:trHeight w:val="365"/>
        </w:trPr>
        <w:tc>
          <w:tcPr>
            <w:tcW w:w="846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1843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1842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3828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1</w:t>
            </w:r>
          </w:p>
        </w:tc>
      </w:tr>
      <w:tr w:rsidR="003A27F9" w:rsidRPr="003E4FF2" w:rsidTr="003A27F9">
        <w:trPr>
          <w:trHeight w:val="326"/>
        </w:trPr>
        <w:tc>
          <w:tcPr>
            <w:tcW w:w="846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1843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36</w:t>
            </w:r>
          </w:p>
        </w:tc>
        <w:tc>
          <w:tcPr>
            <w:tcW w:w="1842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99</w:t>
            </w:r>
          </w:p>
        </w:tc>
        <w:tc>
          <w:tcPr>
            <w:tcW w:w="3828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9</w:t>
            </w:r>
          </w:p>
        </w:tc>
      </w:tr>
      <w:tr w:rsidR="003A27F9" w:rsidRPr="003E4FF2" w:rsidTr="003A27F9">
        <w:tc>
          <w:tcPr>
            <w:tcW w:w="846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1843" w:type="dxa"/>
          </w:tcPr>
          <w:p w:rsidR="003A27F9" w:rsidRPr="003E4FF2" w:rsidRDefault="003A27F9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50</w:t>
            </w:r>
          </w:p>
        </w:tc>
        <w:tc>
          <w:tcPr>
            <w:tcW w:w="1842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100</w:t>
            </w:r>
          </w:p>
        </w:tc>
        <w:tc>
          <w:tcPr>
            <w:tcW w:w="3828" w:type="dxa"/>
          </w:tcPr>
          <w:p w:rsidR="003A27F9" w:rsidRPr="003E4FF2" w:rsidRDefault="003A27F9" w:rsidP="003A27F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50</w:t>
            </w:r>
          </w:p>
        </w:tc>
      </w:tr>
    </w:tbl>
    <w:p w:rsidR="00835D2C" w:rsidRDefault="00835D2C" w:rsidP="00835D2C">
      <w:pPr>
        <w:pStyle w:val="a7"/>
        <w:snapToGrid w:val="0"/>
        <w:spacing w:line="360" w:lineRule="auto"/>
        <w:ind w:left="1035" w:firstLineChars="0" w:firstLine="0"/>
      </w:pPr>
    </w:p>
    <w:p w:rsidR="00835D2C" w:rsidRPr="003B10D7" w:rsidRDefault="00835D2C" w:rsidP="00835D2C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="003A27F9">
        <w:rPr>
          <w:rFonts w:hint="eastAsia"/>
          <w:sz w:val="24"/>
        </w:rPr>
        <w:t>、</w:t>
      </w:r>
      <w:r w:rsidR="003A27F9">
        <w:rPr>
          <w:rFonts w:hint="eastAsia"/>
          <w:sz w:val="24"/>
        </w:rPr>
        <w:t>2</w:t>
      </w:r>
      <w:r w:rsidR="003A27F9">
        <w:rPr>
          <w:rFonts w:hint="eastAsia"/>
          <w:sz w:val="24"/>
        </w:rPr>
        <w:t>、</w:t>
      </w:r>
      <w:r w:rsidR="003A27F9"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 w:rsidR="003A27F9">
        <w:rPr>
          <w:rFonts w:hint="eastAsia"/>
          <w:sz w:val="24"/>
        </w:rPr>
        <w:t>3</w:t>
      </w:r>
      <w:r>
        <w:rPr>
          <w:sz w:val="24"/>
        </w:rPr>
        <w:t>-</w:t>
      </w:r>
      <w:r w:rsidR="003A27F9">
        <w:rPr>
          <w:rFonts w:hint="eastAsia"/>
          <w:sz w:val="24"/>
        </w:rPr>
        <w:t>8</w:t>
      </w:r>
      <w:r w:rsidRPr="003B10D7">
        <w:rPr>
          <w:sz w:val="24"/>
        </w:rPr>
        <w:t>所示。</w:t>
      </w:r>
    </w:p>
    <w:p w:rsidR="00835D2C" w:rsidRPr="00885843" w:rsidRDefault="003A27F9" w:rsidP="00835D2C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36DF2240" wp14:editId="65F9FA97">
            <wp:extent cx="4752975" cy="2047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2C" w:rsidRPr="003B10D7" w:rsidRDefault="00835D2C" w:rsidP="00835D2C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AC63A4"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-</w:t>
      </w:r>
      <w:r w:rsidR="00AC63A4">
        <w:rPr>
          <w:rFonts w:eastAsia="黑体" w:hint="eastAsia"/>
          <w:sz w:val="24"/>
        </w:rPr>
        <w:t>8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3A27F9">
        <w:rPr>
          <w:rFonts w:eastAsia="黑体" w:hint="eastAsia"/>
          <w:sz w:val="24"/>
        </w:rPr>
        <w:t>3.2.4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="003A27F9">
        <w:rPr>
          <w:rFonts w:eastAsia="黑体" w:hint="eastAsia"/>
          <w:sz w:val="24"/>
        </w:rPr>
        <w:t>2</w:t>
      </w:r>
      <w:r w:rsidRPr="003B10D7">
        <w:rPr>
          <w:rFonts w:eastAsia="黑体" w:hint="eastAsia"/>
          <w:sz w:val="24"/>
        </w:rPr>
        <w:t>)</w:t>
      </w:r>
      <w:r w:rsidR="003A27F9">
        <w:rPr>
          <w:rFonts w:eastAsia="黑体"/>
          <w:sz w:val="24"/>
        </w:rPr>
        <w:t>的测试用例</w:t>
      </w:r>
      <w:r w:rsidR="003A27F9">
        <w:rPr>
          <w:rFonts w:eastAsia="黑体" w:hint="eastAsia"/>
          <w:sz w:val="24"/>
        </w:rPr>
        <w:t>1</w:t>
      </w:r>
      <w:r w:rsidR="003A27F9">
        <w:rPr>
          <w:rFonts w:eastAsia="黑体" w:hint="eastAsia"/>
          <w:sz w:val="24"/>
        </w:rPr>
        <w:t>、</w:t>
      </w:r>
      <w:r w:rsidR="003A27F9">
        <w:rPr>
          <w:rFonts w:eastAsia="黑体" w:hint="eastAsia"/>
          <w:sz w:val="24"/>
        </w:rPr>
        <w:t>2</w:t>
      </w:r>
      <w:r w:rsidR="003A27F9">
        <w:rPr>
          <w:rFonts w:eastAsia="黑体" w:hint="eastAsia"/>
          <w:sz w:val="24"/>
        </w:rPr>
        <w:t>、</w:t>
      </w:r>
      <w:r w:rsidR="003A27F9"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>的运行结果</w:t>
      </w:r>
    </w:p>
    <w:p w:rsidR="00835D2C" w:rsidRPr="00AC63A4" w:rsidRDefault="00835D2C" w:rsidP="00835D2C">
      <w:pPr>
        <w:pStyle w:val="a7"/>
        <w:snapToGrid w:val="0"/>
        <w:spacing w:line="360" w:lineRule="auto"/>
        <w:ind w:left="1035" w:firstLineChars="0" w:firstLine="0"/>
        <w:rPr>
          <w:noProof/>
        </w:rPr>
      </w:pPr>
    </w:p>
    <w:p w:rsidR="00835D2C" w:rsidRDefault="00835D2C" w:rsidP="00D531B9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835D2C" w:rsidRDefault="00835D2C" w:rsidP="00D531B9">
      <w:pPr>
        <w:snapToGrid w:val="0"/>
        <w:spacing w:line="360" w:lineRule="auto"/>
      </w:pPr>
    </w:p>
    <w:p w:rsidR="00D531B9" w:rsidRPr="00D531B9" w:rsidRDefault="00835D2C" w:rsidP="00D531B9">
      <w:pPr>
        <w:spacing w:line="360" w:lineRule="auto"/>
        <w:jc w:val="left"/>
        <w:rPr>
          <w:sz w:val="24"/>
        </w:rPr>
      </w:pPr>
      <w:r w:rsidRPr="00D531B9">
        <w:rPr>
          <w:sz w:val="24"/>
        </w:rPr>
        <w:t>（</w:t>
      </w:r>
      <w:r w:rsidRPr="00D531B9">
        <w:rPr>
          <w:sz w:val="24"/>
        </w:rPr>
        <w:t>2</w:t>
      </w:r>
      <w:r w:rsidRPr="00D531B9">
        <w:rPr>
          <w:sz w:val="24"/>
        </w:rPr>
        <w:t>）</w:t>
      </w:r>
      <w:r w:rsidR="00D531B9" w:rsidRPr="00D531B9">
        <w:rPr>
          <w:sz w:val="24"/>
        </w:rPr>
        <w:t>编程验证歌德巴赫猜想：一个大于等于</w:t>
      </w:r>
      <w:r w:rsidR="00D531B9" w:rsidRPr="00D531B9">
        <w:rPr>
          <w:sz w:val="24"/>
        </w:rPr>
        <w:t>4</w:t>
      </w:r>
      <w:r w:rsidR="00D531B9" w:rsidRPr="00D531B9">
        <w:rPr>
          <w:sz w:val="24"/>
        </w:rPr>
        <w:t>的偶数都是两个素数之和。</w:t>
      </w:r>
    </w:p>
    <w:p w:rsidR="00835D2C" w:rsidRPr="00D531B9" w:rsidRDefault="00D531B9" w:rsidP="00D531B9">
      <w:pPr>
        <w:snapToGrid w:val="0"/>
        <w:spacing w:line="360" w:lineRule="auto"/>
        <w:rPr>
          <w:sz w:val="24"/>
        </w:rPr>
      </w:pPr>
      <w:r w:rsidRPr="00D531B9">
        <w:rPr>
          <w:sz w:val="24"/>
        </w:rPr>
        <w:t>编写一个程序证明对于在符号常量</w:t>
      </w:r>
      <w:r w:rsidRPr="00D531B9">
        <w:rPr>
          <w:sz w:val="24"/>
        </w:rPr>
        <w:t>BEGIN</w:t>
      </w:r>
      <w:r w:rsidRPr="00D531B9">
        <w:rPr>
          <w:sz w:val="24"/>
        </w:rPr>
        <w:t>和</w:t>
      </w:r>
      <w:r w:rsidRPr="00D531B9">
        <w:rPr>
          <w:sz w:val="24"/>
        </w:rPr>
        <w:t>END</w:t>
      </w:r>
      <w:r w:rsidRPr="00D531B9">
        <w:rPr>
          <w:sz w:val="24"/>
        </w:rPr>
        <w:t>之间的偶数这一猜测成立。例如，如果</w:t>
      </w:r>
      <w:r w:rsidRPr="00D531B9">
        <w:rPr>
          <w:sz w:val="24"/>
        </w:rPr>
        <w:t>BEGIN</w:t>
      </w:r>
      <w:r w:rsidRPr="00D531B9">
        <w:rPr>
          <w:sz w:val="24"/>
        </w:rPr>
        <w:t>为</w:t>
      </w:r>
      <w:r w:rsidRPr="00D531B9">
        <w:rPr>
          <w:sz w:val="24"/>
        </w:rPr>
        <w:t>10</w:t>
      </w:r>
      <w:r w:rsidRPr="00D531B9">
        <w:rPr>
          <w:sz w:val="24"/>
        </w:rPr>
        <w:t>，</w:t>
      </w:r>
      <w:r w:rsidRPr="00D531B9">
        <w:rPr>
          <w:sz w:val="24"/>
        </w:rPr>
        <w:t>END</w:t>
      </w:r>
      <w:r w:rsidRPr="00D531B9">
        <w:rPr>
          <w:sz w:val="24"/>
        </w:rPr>
        <w:t>为</w:t>
      </w:r>
      <w:r w:rsidRPr="00D531B9">
        <w:rPr>
          <w:sz w:val="24"/>
        </w:rPr>
        <w:t>20</w:t>
      </w:r>
      <w:r w:rsidRPr="00D531B9">
        <w:rPr>
          <w:sz w:val="24"/>
        </w:rPr>
        <w:t>，程序的输出应为：</w:t>
      </w:r>
    </w:p>
    <w:p w:rsidR="00835D2C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835D2C" w:rsidRPr="00136187" w:rsidRDefault="00835D2C" w:rsidP="00835D2C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解题思路：</w:t>
      </w:r>
    </w:p>
    <w:p w:rsidR="00794CFD" w:rsidRDefault="00794CFD" w:rsidP="00835D2C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定义数组</w:t>
      </w:r>
      <w:r>
        <w:rPr>
          <w:rFonts w:hint="eastAsia"/>
          <w:sz w:val="24"/>
        </w:rPr>
        <w:t>p[101]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中的素数</w:t>
      </w:r>
      <w:r w:rsidR="000315B6">
        <w:rPr>
          <w:rFonts w:hint="eastAsia"/>
          <w:sz w:val="24"/>
        </w:rPr>
        <w:t>，用以验证</w:t>
      </w:r>
      <w:r w:rsidR="000315B6">
        <w:rPr>
          <w:rFonts w:hint="eastAsia"/>
          <w:sz w:val="24"/>
        </w:rPr>
        <w:t>100</w:t>
      </w:r>
      <w:r w:rsidR="000315B6">
        <w:rPr>
          <w:rFonts w:hint="eastAsia"/>
          <w:sz w:val="24"/>
        </w:rPr>
        <w:t>以内的歌德巴赫</w:t>
      </w:r>
      <w:r w:rsidR="000315B6">
        <w:rPr>
          <w:rFonts w:hint="eastAsia"/>
          <w:sz w:val="24"/>
        </w:rPr>
        <w:lastRenderedPageBreak/>
        <w:t>猜想</w:t>
      </w:r>
      <w:r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提示并输入</w:t>
      </w:r>
      <w:r w:rsidR="00D531B9">
        <w:rPr>
          <w:rFonts w:hint="eastAsia"/>
          <w:sz w:val="24"/>
        </w:rPr>
        <w:t>开始数与结束数</w:t>
      </w:r>
      <w:r w:rsidR="00D531B9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、</w:t>
      </w:r>
      <w:r w:rsidR="00D531B9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判断</w:t>
      </w:r>
      <w:r w:rsidR="00720142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、</w:t>
      </w:r>
      <w:r w:rsidR="00720142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是否符合要求：如果</w:t>
      </w:r>
      <w:r w:rsidR="00794CFD">
        <w:rPr>
          <w:rFonts w:hint="eastAsia"/>
          <w:sz w:val="24"/>
        </w:rPr>
        <w:t>4</w:t>
      </w:r>
      <w:r w:rsidR="00794CFD">
        <w:rPr>
          <w:sz w:val="24"/>
        </w:rPr>
        <w:t xml:space="preserve"> ≤ </w:t>
      </w:r>
      <w:r w:rsidR="00720142">
        <w:rPr>
          <w:rFonts w:hAnsi="宋体"/>
          <w:sz w:val="24"/>
        </w:rPr>
        <w:t>M</w:t>
      </w:r>
      <w:r w:rsidRPr="00136187">
        <w:rPr>
          <w:rFonts w:hint="eastAsia"/>
          <w:sz w:val="24"/>
        </w:rPr>
        <w:t>且</w:t>
      </w:r>
      <w:r w:rsidR="00794CFD">
        <w:rPr>
          <w:sz w:val="24"/>
        </w:rPr>
        <w:t>M</w:t>
      </w:r>
      <w:r w:rsidRPr="00136187">
        <w:rPr>
          <w:sz w:val="24"/>
        </w:rPr>
        <w:t xml:space="preserve"> ≤ </w:t>
      </w:r>
      <w:r w:rsidR="00794CFD">
        <w:rPr>
          <w:rFonts w:hAnsi="宋体"/>
          <w:sz w:val="24"/>
        </w:rPr>
        <w:t>N</w:t>
      </w:r>
      <w:r w:rsidRPr="00136187">
        <w:rPr>
          <w:rFonts w:hAnsi="宋体" w:hint="eastAsia"/>
          <w:sz w:val="24"/>
        </w:rPr>
        <w:t>，转</w:t>
      </w:r>
      <w:r w:rsidR="00794CFD">
        <w:rPr>
          <w:rFonts w:hAnsi="宋体" w:hint="eastAsia"/>
          <w:sz w:val="24"/>
        </w:rPr>
        <w:t>3</w:t>
      </w:r>
      <w:r w:rsidRPr="00136187">
        <w:rPr>
          <w:rFonts w:hAnsi="宋体" w:hint="eastAsia"/>
          <w:sz w:val="24"/>
        </w:rPr>
        <w:t>.1</w:t>
      </w:r>
      <w:r w:rsidRPr="00136187">
        <w:rPr>
          <w:rFonts w:hAnsi="宋体" w:hint="eastAsia"/>
          <w:sz w:val="24"/>
        </w:rPr>
        <w:t>，否则转</w:t>
      </w:r>
      <w:r w:rsidR="00794CFD">
        <w:rPr>
          <w:rFonts w:hAnsi="宋体" w:hint="eastAsia"/>
          <w:sz w:val="24"/>
        </w:rPr>
        <w:t>4</w:t>
      </w:r>
      <w:r w:rsidRPr="00136187">
        <w:rPr>
          <w:rFonts w:hAnsi="宋体" w:hint="eastAsia"/>
          <w:sz w:val="24"/>
        </w:rPr>
        <w:t>；</w:t>
      </w:r>
      <w:r w:rsidR="00794CFD">
        <w:rPr>
          <w:rFonts w:hAnsi="宋体" w:hint="eastAsia"/>
          <w:sz w:val="24"/>
        </w:rPr>
        <w:t>若输入文件尾，转</w:t>
      </w:r>
      <w:r w:rsidR="00794CFD">
        <w:rPr>
          <w:rFonts w:hAnsi="宋体" w:hint="eastAsia"/>
          <w:sz w:val="24"/>
        </w:rPr>
        <w:t>5</w:t>
      </w:r>
      <w:r w:rsidR="00794CFD">
        <w:rPr>
          <w:rFonts w:hAnsi="宋体" w:hint="eastAsia"/>
          <w:sz w:val="24"/>
        </w:rPr>
        <w:t>；</w:t>
      </w:r>
    </w:p>
    <w:p w:rsidR="00835D2C" w:rsidRPr="00136187" w:rsidRDefault="00794CFD" w:rsidP="00794CFD">
      <w:pPr>
        <w:pStyle w:val="a7"/>
        <w:numPr>
          <w:ilvl w:val="1"/>
          <w:numId w:val="1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中的每一个数依次验证歌德巴赫猜想，即</w:t>
      </w:r>
      <w:r w:rsidRPr="00794CFD">
        <w:rPr>
          <w:sz w:val="24"/>
        </w:rPr>
        <w:t>for(;M&lt;=N;M++)</w:t>
      </w:r>
      <w:r w:rsidR="00835D2C" w:rsidRPr="00136187">
        <w:rPr>
          <w:rFonts w:hint="eastAsia"/>
          <w:sz w:val="24"/>
        </w:rPr>
        <w:t>；</w:t>
      </w:r>
    </w:p>
    <w:p w:rsidR="00835D2C" w:rsidRPr="00136187" w:rsidRDefault="00794CFD" w:rsidP="000D7A16">
      <w:pPr>
        <w:pStyle w:val="a7"/>
        <w:numPr>
          <w:ilvl w:val="1"/>
          <w:numId w:val="1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对于每个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，定义由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开始的整形</w:t>
      </w:r>
      <w:r>
        <w:rPr>
          <w:sz w:val="24"/>
        </w:rPr>
        <w:t>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，在素数表中寻找</w:t>
      </w:r>
      <w:r w:rsidR="000D7A16">
        <w:rPr>
          <w:rFonts w:hint="eastAsia"/>
          <w:sz w:val="24"/>
        </w:rPr>
        <w:t>出满足条件“是大于等于四的偶数且是两个素数之和”，即</w:t>
      </w:r>
      <w:r w:rsidR="000D7A16" w:rsidRPr="000D7A16">
        <w:rPr>
          <w:sz w:val="24"/>
        </w:rPr>
        <w:t>if((p[m]+p[n]==M)&amp;&amp;(M%2==0))</w:t>
      </w:r>
      <w:r w:rsidR="000D7A16">
        <w:rPr>
          <w:rFonts w:hint="eastAsia"/>
          <w:sz w:val="24"/>
        </w:rPr>
        <w:t>，的</w:t>
      </w:r>
      <w:r w:rsidR="000D7A16">
        <w:rPr>
          <w:rFonts w:hint="eastAsia"/>
          <w:sz w:val="24"/>
        </w:rPr>
        <w:t>m</w:t>
      </w:r>
      <w:r w:rsidR="000D7A16">
        <w:rPr>
          <w:rFonts w:hint="eastAsia"/>
          <w:sz w:val="24"/>
        </w:rPr>
        <w:t>、</w:t>
      </w:r>
      <w:r w:rsidR="000D7A16">
        <w:rPr>
          <w:rFonts w:hint="eastAsia"/>
          <w:sz w:val="24"/>
        </w:rPr>
        <w:t>n</w:t>
      </w:r>
      <w:r w:rsidR="000D7A16">
        <w:rPr>
          <w:rFonts w:hint="eastAsia"/>
          <w:sz w:val="24"/>
        </w:rPr>
        <w:t>值后，输出验证结果结果，即</w:t>
      </w:r>
      <w:r w:rsidR="000D7A16" w:rsidRPr="000D7A16">
        <w:rPr>
          <w:sz w:val="24"/>
        </w:rPr>
        <w:t>printf("%d=%d+%d\n",M,p[m</w:t>
      </w:r>
      <w:r w:rsidR="000D7A16">
        <w:rPr>
          <w:sz w:val="24"/>
        </w:rPr>
        <w:t>],p[n])</w:t>
      </w:r>
      <w:r w:rsidR="000D7A16">
        <w:rPr>
          <w:rFonts w:hint="eastAsia"/>
          <w:sz w:val="24"/>
        </w:rPr>
        <w:t>；</w:t>
      </w:r>
    </w:p>
    <w:p w:rsidR="00835D2C" w:rsidRPr="000D7A16" w:rsidRDefault="000D7A16" w:rsidP="000D7A16">
      <w:pPr>
        <w:pStyle w:val="a7"/>
        <w:numPr>
          <w:ilvl w:val="1"/>
          <w:numId w:val="1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输出一组能够验证歌德巴赫猜想的数据后，继续通过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函数对</w:t>
      </w:r>
      <w:r>
        <w:rPr>
          <w:rFonts w:hint="eastAsia"/>
          <w:sz w:val="24"/>
        </w:rPr>
        <w:t>M+1</w:t>
      </w:r>
      <w:r>
        <w:rPr>
          <w:rFonts w:hint="eastAsia"/>
          <w:sz w:val="24"/>
        </w:rPr>
        <w:t>进行验证，直至</w:t>
      </w:r>
      <w:r>
        <w:rPr>
          <w:rFonts w:hint="eastAsia"/>
          <w:sz w:val="24"/>
        </w:rPr>
        <w:t>M&gt;N</w:t>
      </w:r>
      <w:r>
        <w:rPr>
          <w:rFonts w:hint="eastAsia"/>
          <w:sz w:val="24"/>
        </w:rPr>
        <w:t>时，结束循环并转</w:t>
      </w:r>
      <w:r>
        <w:rPr>
          <w:rFonts w:hint="eastAsia"/>
          <w:sz w:val="24"/>
        </w:rPr>
        <w:t>2</w:t>
      </w:r>
      <w:r w:rsidR="00835D2C" w:rsidRPr="00136187"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显示输入错误信息</w:t>
      </w:r>
      <w:r w:rsidR="00794CFD">
        <w:rPr>
          <w:rFonts w:hint="eastAsia"/>
          <w:sz w:val="24"/>
        </w:rPr>
        <w:t>并转</w:t>
      </w:r>
      <w:r w:rsidR="00794CFD">
        <w:rPr>
          <w:rFonts w:hint="eastAsia"/>
          <w:sz w:val="24"/>
        </w:rPr>
        <w:t>2</w:t>
      </w:r>
      <w:r w:rsidRPr="00136187">
        <w:rPr>
          <w:rFonts w:hint="eastAsia"/>
          <w:sz w:val="24"/>
        </w:rPr>
        <w:t>；</w:t>
      </w:r>
    </w:p>
    <w:p w:rsidR="00835D2C" w:rsidRPr="00136187" w:rsidRDefault="00835D2C" w:rsidP="00835D2C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结束。</w:t>
      </w: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程序清单：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>#include&lt;stdio.h&gt;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>int main (void)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>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int M,N;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// int p[] 2~100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int p[101],num;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p[1]=0,p[2]=2;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for(num=3;num&lt;=100;num++)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int a=0,i;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for(i=2;i&lt;num;i++)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if(num%i ==0)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lastRenderedPageBreak/>
        <w:t xml:space="preserve">                a++;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if(a==0)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p[num]=num;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else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p[num]=0;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//proof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int m,n;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rFonts w:hint="eastAsia"/>
          <w:sz w:val="24"/>
        </w:rPr>
        <w:t xml:space="preserve">    printf("</w:t>
      </w:r>
      <w:r w:rsidRPr="000D7A16">
        <w:rPr>
          <w:rFonts w:hint="eastAsia"/>
          <w:sz w:val="24"/>
        </w:rPr>
        <w:t>请输入</w:t>
      </w:r>
      <w:r w:rsidRPr="000D7A16">
        <w:rPr>
          <w:rFonts w:hint="eastAsia"/>
          <w:sz w:val="24"/>
        </w:rPr>
        <w:t>M</w:t>
      </w:r>
      <w:r w:rsidRPr="000D7A16">
        <w:rPr>
          <w:rFonts w:hint="eastAsia"/>
          <w:sz w:val="24"/>
        </w:rPr>
        <w:t>、</w:t>
      </w:r>
      <w:r w:rsidRPr="000D7A16">
        <w:rPr>
          <w:rFonts w:hint="eastAsia"/>
          <w:sz w:val="24"/>
        </w:rPr>
        <w:t>N</w:t>
      </w:r>
      <w:r w:rsidRPr="000D7A16">
        <w:rPr>
          <w:rFonts w:hint="eastAsia"/>
          <w:sz w:val="24"/>
        </w:rPr>
        <w:t>的值：</w:t>
      </w:r>
      <w:r w:rsidRPr="000D7A16">
        <w:rPr>
          <w:rFonts w:hint="eastAsia"/>
          <w:sz w:val="24"/>
        </w:rPr>
        <w:t>");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while(scanf("%d %d",&amp;M,&amp;N)!=EOF)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getchar();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if(M&gt;=4&amp;&amp;M&lt;=N)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for(;M&lt;=N;M++)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for(m=0;m&lt;M;m++)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for(n=0;n&lt;M;n++)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if((p[m]+p[n]==M)&amp;&amp;(M%2==0))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    printf("%d=%d+%d\n",M,p[m],p[n]);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    break;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lastRenderedPageBreak/>
        <w:t xml:space="preserve">        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if((p[m]+p[n]==M)&amp;&amp;(M%2==0))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    break;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    printf("\n");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else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{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rFonts w:hint="eastAsia"/>
          <w:sz w:val="24"/>
        </w:rPr>
        <w:t xml:space="preserve">            printf("</w:t>
      </w:r>
      <w:r w:rsidRPr="000D7A16">
        <w:rPr>
          <w:rFonts w:hint="eastAsia"/>
          <w:sz w:val="24"/>
        </w:rPr>
        <w:t>请输入正确的</w:t>
      </w:r>
      <w:r w:rsidRPr="000D7A16">
        <w:rPr>
          <w:rFonts w:hint="eastAsia"/>
          <w:sz w:val="24"/>
        </w:rPr>
        <w:t>M</w:t>
      </w:r>
      <w:r w:rsidRPr="000D7A16">
        <w:rPr>
          <w:rFonts w:hint="eastAsia"/>
          <w:sz w:val="24"/>
        </w:rPr>
        <w:t>、</w:t>
      </w:r>
      <w:r w:rsidRPr="000D7A16">
        <w:rPr>
          <w:rFonts w:hint="eastAsia"/>
          <w:sz w:val="24"/>
        </w:rPr>
        <w:t>N!\n\n");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    }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rFonts w:hint="eastAsia"/>
          <w:sz w:val="24"/>
        </w:rPr>
        <w:t xml:space="preserve">        printf("</w:t>
      </w:r>
      <w:r w:rsidRPr="000D7A16">
        <w:rPr>
          <w:rFonts w:hint="eastAsia"/>
          <w:sz w:val="24"/>
        </w:rPr>
        <w:t>请输入</w:t>
      </w:r>
      <w:r w:rsidRPr="000D7A16">
        <w:rPr>
          <w:rFonts w:hint="eastAsia"/>
          <w:sz w:val="24"/>
        </w:rPr>
        <w:t>M</w:t>
      </w:r>
      <w:r w:rsidRPr="000D7A16">
        <w:rPr>
          <w:rFonts w:hint="eastAsia"/>
          <w:sz w:val="24"/>
        </w:rPr>
        <w:t>、</w:t>
      </w:r>
      <w:r w:rsidRPr="000D7A16">
        <w:rPr>
          <w:rFonts w:hint="eastAsia"/>
          <w:sz w:val="24"/>
        </w:rPr>
        <w:t>N</w:t>
      </w:r>
      <w:r w:rsidRPr="000D7A16">
        <w:rPr>
          <w:rFonts w:hint="eastAsia"/>
          <w:sz w:val="24"/>
        </w:rPr>
        <w:t>的值：</w:t>
      </w:r>
      <w:r w:rsidRPr="000D7A16">
        <w:rPr>
          <w:rFonts w:hint="eastAsia"/>
          <w:sz w:val="24"/>
        </w:rPr>
        <w:t>");</w:t>
      </w:r>
    </w:p>
    <w:p w:rsidR="000D7A16" w:rsidRPr="000D7A16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 xml:space="preserve">    }</w:t>
      </w:r>
    </w:p>
    <w:p w:rsidR="00835D2C" w:rsidRPr="00835D2C" w:rsidRDefault="000D7A16" w:rsidP="000D7A16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0D7A16">
        <w:rPr>
          <w:sz w:val="24"/>
        </w:rPr>
        <w:t>}</w:t>
      </w:r>
    </w:p>
    <w:p w:rsidR="00835D2C" w:rsidRPr="00136187" w:rsidRDefault="00835D2C" w:rsidP="00835D2C">
      <w:pPr>
        <w:snapToGrid w:val="0"/>
        <w:spacing w:line="360" w:lineRule="auto"/>
        <w:rPr>
          <w:sz w:val="24"/>
        </w:rPr>
      </w:pPr>
    </w:p>
    <w:p w:rsidR="00835D2C" w:rsidRPr="00136187" w:rsidRDefault="00835D2C" w:rsidP="00835D2C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</w:t>
      </w:r>
    </w:p>
    <w:p w:rsidR="00835D2C" w:rsidRPr="00136187" w:rsidRDefault="00835D2C" w:rsidP="00835D2C">
      <w:pPr>
        <w:pStyle w:val="a7"/>
        <w:numPr>
          <w:ilvl w:val="0"/>
          <w:numId w:val="18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测试数据：</w:t>
      </w:r>
    </w:p>
    <w:p w:rsidR="00835D2C" w:rsidRPr="00136187" w:rsidRDefault="00B86E35" w:rsidP="00835D2C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>
        <w:rPr>
          <w:rFonts w:hint="eastAsia"/>
          <w:sz w:val="24"/>
        </w:rPr>
        <w:t>为方便分析程序准确性</w:t>
      </w:r>
      <w:r w:rsidR="00835D2C" w:rsidRPr="00136187">
        <w:rPr>
          <w:rFonts w:hint="eastAsia"/>
          <w:sz w:val="24"/>
        </w:rPr>
        <w:t>，选择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</w:t>
      </w:r>
      <w:r w:rsidR="00835D2C" w:rsidRPr="00136187">
        <w:rPr>
          <w:rFonts w:hint="eastAsia"/>
          <w:sz w:val="24"/>
        </w:rPr>
        <w:t>分别为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</w:t>
      </w:r>
      <w:r w:rsidR="00AC63A4"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 w:rsidR="00835D2C" w:rsidRPr="00136187">
        <w:rPr>
          <w:rFonts w:hint="eastAsia"/>
          <w:sz w:val="24"/>
        </w:rPr>
        <w:t>、</w:t>
      </w:r>
      <w:r>
        <w:rPr>
          <w:rFonts w:hint="eastAsia"/>
          <w:sz w:val="24"/>
        </w:rPr>
        <w:t>20</w:t>
      </w:r>
      <w:r w:rsidR="00AC63A4">
        <w:rPr>
          <w:rFonts w:hint="eastAsia"/>
          <w:sz w:val="24"/>
        </w:rPr>
        <w:t>，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 w:rsidR="00835D2C" w:rsidRPr="00136187">
        <w:rPr>
          <w:rFonts w:hint="eastAsia"/>
          <w:sz w:val="24"/>
        </w:rPr>
        <w:t>。如表</w:t>
      </w:r>
      <w:r>
        <w:rPr>
          <w:rFonts w:hint="eastAsia"/>
          <w:sz w:val="24"/>
        </w:rPr>
        <w:t>3-2</w:t>
      </w:r>
      <w:r w:rsidR="00835D2C" w:rsidRPr="00136187">
        <w:rPr>
          <w:rFonts w:hint="eastAsia"/>
          <w:sz w:val="24"/>
        </w:rPr>
        <w:t>所示。</w:t>
      </w:r>
    </w:p>
    <w:p w:rsidR="00835D2C" w:rsidRPr="003E4FF2" w:rsidRDefault="00835D2C" w:rsidP="00835D2C">
      <w:pPr>
        <w:spacing w:line="360" w:lineRule="auto"/>
        <w:jc w:val="center"/>
        <w:rPr>
          <w:rFonts w:eastAsia="黑体"/>
          <w:sz w:val="24"/>
        </w:rPr>
      </w:pPr>
      <w:r w:rsidRPr="003E4FF2">
        <w:rPr>
          <w:rFonts w:eastAsia="黑体"/>
          <w:sz w:val="24"/>
        </w:rPr>
        <w:t>表</w:t>
      </w:r>
      <w:r w:rsidR="00B86E35">
        <w:rPr>
          <w:rFonts w:eastAsia="黑体" w:hint="eastAsia"/>
          <w:sz w:val="24"/>
        </w:rPr>
        <w:t>3</w:t>
      </w:r>
      <w:r w:rsidR="00B86E35">
        <w:rPr>
          <w:rFonts w:eastAsia="黑体"/>
          <w:sz w:val="24"/>
        </w:rPr>
        <w:t>-</w:t>
      </w:r>
      <w:r w:rsidR="00B86E35">
        <w:rPr>
          <w:rFonts w:eastAsia="黑体" w:hint="eastAsia"/>
          <w:sz w:val="24"/>
        </w:rPr>
        <w:t>2</w:t>
      </w:r>
      <w:r w:rsidRPr="003E4FF2">
        <w:rPr>
          <w:rFonts w:eastAsia="黑体"/>
          <w:sz w:val="24"/>
        </w:rPr>
        <w:t xml:space="preserve"> </w:t>
      </w:r>
      <w:r w:rsidRPr="003E4FF2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="00B86E35">
        <w:rPr>
          <w:rFonts w:eastAsia="黑体" w:hint="eastAsia"/>
          <w:sz w:val="24"/>
        </w:rPr>
        <w:t>.2.4</w:t>
      </w:r>
      <w:r>
        <w:rPr>
          <w:rFonts w:eastAsia="黑体" w:hint="eastAsia"/>
          <w:sz w:val="24"/>
        </w:rPr>
        <w:t>.</w:t>
      </w:r>
      <w:r w:rsidR="00B86E35">
        <w:rPr>
          <w:rFonts w:eastAsia="黑体"/>
          <w:sz w:val="24"/>
        </w:rPr>
        <w:t>(</w:t>
      </w:r>
      <w:r w:rsidR="00B86E35">
        <w:rPr>
          <w:rFonts w:eastAsia="黑体" w:hint="eastAsia"/>
          <w:sz w:val="24"/>
        </w:rPr>
        <w:t>2</w:t>
      </w:r>
      <w:r w:rsidRPr="003E4FF2">
        <w:rPr>
          <w:rFonts w:eastAsia="黑体"/>
          <w:sz w:val="24"/>
        </w:rPr>
        <w:t>)</w:t>
      </w:r>
      <w:r w:rsidRPr="003E4FF2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395"/>
      </w:tblGrid>
      <w:tr w:rsidR="00835D2C" w:rsidRPr="003E4FF2" w:rsidTr="00AC63A4">
        <w:tc>
          <w:tcPr>
            <w:tcW w:w="846" w:type="dxa"/>
            <w:vMerge w:val="restart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3118" w:type="dxa"/>
            <w:gridSpan w:val="2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4395" w:type="dxa"/>
            <w:vMerge w:val="restart"/>
          </w:tcPr>
          <w:p w:rsidR="00835D2C" w:rsidRPr="003E4FF2" w:rsidRDefault="00835D2C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AC63A4" w:rsidRPr="003E4FF2" w:rsidTr="00AC63A4">
        <w:tc>
          <w:tcPr>
            <w:tcW w:w="846" w:type="dxa"/>
            <w:vMerge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1559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M</w:t>
            </w:r>
          </w:p>
        </w:tc>
        <w:tc>
          <w:tcPr>
            <w:tcW w:w="1559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N</w:t>
            </w:r>
          </w:p>
        </w:tc>
        <w:tc>
          <w:tcPr>
            <w:tcW w:w="4395" w:type="dxa"/>
            <w:vMerge/>
          </w:tcPr>
          <w:p w:rsidR="00AC63A4" w:rsidRPr="003E4FF2" w:rsidRDefault="00AC63A4" w:rsidP="000D7A16">
            <w:pPr>
              <w:spacing w:line="360" w:lineRule="auto"/>
              <w:rPr>
                <w:rFonts w:eastAsia="黑体"/>
              </w:rPr>
            </w:pPr>
          </w:p>
        </w:tc>
      </w:tr>
      <w:tr w:rsidR="00AC63A4" w:rsidRPr="003E4FF2" w:rsidTr="00AC63A4">
        <w:trPr>
          <w:trHeight w:val="365"/>
        </w:trPr>
        <w:tc>
          <w:tcPr>
            <w:tcW w:w="846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1559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4</w:t>
            </w:r>
          </w:p>
        </w:tc>
        <w:tc>
          <w:tcPr>
            <w:tcW w:w="1559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</w:t>
            </w:r>
          </w:p>
        </w:tc>
        <w:tc>
          <w:tcPr>
            <w:tcW w:w="4395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4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8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10</w:t>
            </w:r>
            <w:r>
              <w:rPr>
                <w:rFonts w:eastAsia="黑体" w:hint="eastAsia"/>
              </w:rPr>
              <w:t>分别分为两个素数</w:t>
            </w:r>
          </w:p>
        </w:tc>
      </w:tr>
      <w:tr w:rsidR="00AC63A4" w:rsidRPr="003E4FF2" w:rsidTr="00AC63A4">
        <w:trPr>
          <w:trHeight w:val="326"/>
        </w:trPr>
        <w:tc>
          <w:tcPr>
            <w:tcW w:w="846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1559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</w:t>
            </w:r>
          </w:p>
        </w:tc>
        <w:tc>
          <w:tcPr>
            <w:tcW w:w="1559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20</w:t>
            </w:r>
          </w:p>
        </w:tc>
        <w:tc>
          <w:tcPr>
            <w:tcW w:w="4395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12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14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18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20</w:t>
            </w:r>
            <w:r>
              <w:rPr>
                <w:rFonts w:eastAsia="黑体" w:hint="eastAsia"/>
              </w:rPr>
              <w:t>分别分为两个素数</w:t>
            </w:r>
          </w:p>
        </w:tc>
      </w:tr>
      <w:tr w:rsidR="00AC63A4" w:rsidRPr="003E4FF2" w:rsidTr="00AC63A4">
        <w:tc>
          <w:tcPr>
            <w:tcW w:w="846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1559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90</w:t>
            </w:r>
          </w:p>
        </w:tc>
        <w:tc>
          <w:tcPr>
            <w:tcW w:w="1559" w:type="dxa"/>
          </w:tcPr>
          <w:p w:rsidR="00AC63A4" w:rsidRPr="003E4FF2" w:rsidRDefault="00AC63A4" w:rsidP="000D7A16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100</w:t>
            </w:r>
          </w:p>
        </w:tc>
        <w:tc>
          <w:tcPr>
            <w:tcW w:w="4395" w:type="dxa"/>
          </w:tcPr>
          <w:p w:rsidR="00AC63A4" w:rsidRPr="003E4FF2" w:rsidRDefault="00AC63A4" w:rsidP="00AC63A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90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92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94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96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98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100</w:t>
            </w:r>
            <w:r>
              <w:rPr>
                <w:rFonts w:eastAsia="黑体" w:hint="eastAsia"/>
              </w:rPr>
              <w:t>分别分为两个素数</w:t>
            </w:r>
          </w:p>
        </w:tc>
      </w:tr>
    </w:tbl>
    <w:p w:rsidR="00835D2C" w:rsidRDefault="00835D2C" w:rsidP="00835D2C">
      <w:pPr>
        <w:pStyle w:val="a7"/>
        <w:snapToGrid w:val="0"/>
        <w:spacing w:line="360" w:lineRule="auto"/>
        <w:ind w:left="1035" w:firstLineChars="0" w:firstLine="0"/>
      </w:pPr>
    </w:p>
    <w:p w:rsidR="00835D2C" w:rsidRPr="003B10D7" w:rsidRDefault="00835D2C" w:rsidP="00835D2C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="00AC63A4">
        <w:rPr>
          <w:rFonts w:hint="eastAsia"/>
          <w:sz w:val="24"/>
        </w:rPr>
        <w:t>、</w:t>
      </w:r>
      <w:r w:rsidR="00AC63A4">
        <w:rPr>
          <w:rFonts w:hint="eastAsia"/>
          <w:sz w:val="24"/>
        </w:rPr>
        <w:t>2</w:t>
      </w:r>
      <w:r w:rsidR="00AC63A4">
        <w:rPr>
          <w:rFonts w:hint="eastAsia"/>
          <w:sz w:val="24"/>
        </w:rPr>
        <w:t>、</w:t>
      </w:r>
      <w:r w:rsidR="00AC63A4"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 w:rsidR="00AC63A4">
        <w:rPr>
          <w:rFonts w:hint="eastAsia"/>
          <w:sz w:val="24"/>
        </w:rPr>
        <w:t>3</w:t>
      </w:r>
      <w:r>
        <w:rPr>
          <w:sz w:val="24"/>
        </w:rPr>
        <w:t>-</w:t>
      </w:r>
      <w:r w:rsidR="00AC63A4">
        <w:rPr>
          <w:rFonts w:hint="eastAsia"/>
          <w:sz w:val="24"/>
        </w:rPr>
        <w:t>9</w:t>
      </w:r>
      <w:r w:rsidRPr="003B10D7">
        <w:rPr>
          <w:sz w:val="24"/>
        </w:rPr>
        <w:t>所示。</w:t>
      </w:r>
    </w:p>
    <w:p w:rsidR="00835D2C" w:rsidRPr="00885843" w:rsidRDefault="00AC63A4" w:rsidP="00835D2C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33E5EDBD" wp14:editId="65E6CAA6">
            <wp:extent cx="4648200" cy="499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2C" w:rsidRPr="003B10D7" w:rsidRDefault="00835D2C" w:rsidP="00835D2C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AC63A4">
        <w:rPr>
          <w:rFonts w:eastAsia="黑体" w:hint="eastAsia"/>
          <w:sz w:val="24"/>
        </w:rPr>
        <w:t>3-9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="00491469">
        <w:rPr>
          <w:rFonts w:eastAsia="黑体" w:hint="eastAsia"/>
          <w:sz w:val="24"/>
        </w:rPr>
        <w:t>.2.4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="00491469">
        <w:rPr>
          <w:rFonts w:eastAsia="黑体" w:hint="eastAsia"/>
          <w:sz w:val="24"/>
        </w:rPr>
        <w:t>2</w:t>
      </w:r>
      <w:r w:rsidRPr="003B10D7">
        <w:rPr>
          <w:rFonts w:eastAsia="黑体" w:hint="eastAsia"/>
          <w:sz w:val="24"/>
        </w:rPr>
        <w:t>)</w:t>
      </w:r>
      <w:r w:rsidR="00AC63A4">
        <w:rPr>
          <w:rFonts w:eastAsia="黑体"/>
          <w:sz w:val="24"/>
        </w:rPr>
        <w:t>的测试用例</w:t>
      </w:r>
      <w:r w:rsidR="00AC63A4">
        <w:rPr>
          <w:rFonts w:eastAsia="黑体" w:hint="eastAsia"/>
          <w:sz w:val="24"/>
        </w:rPr>
        <w:t>1</w:t>
      </w:r>
      <w:r w:rsidR="00AC63A4">
        <w:rPr>
          <w:rFonts w:eastAsia="黑体" w:hint="eastAsia"/>
          <w:sz w:val="24"/>
        </w:rPr>
        <w:t>、</w:t>
      </w:r>
      <w:r w:rsidR="00AC63A4">
        <w:rPr>
          <w:rFonts w:eastAsia="黑体" w:hint="eastAsia"/>
          <w:sz w:val="24"/>
        </w:rPr>
        <w:t>2</w:t>
      </w:r>
      <w:r w:rsidR="00AC63A4">
        <w:rPr>
          <w:rFonts w:eastAsia="黑体" w:hint="eastAsia"/>
          <w:sz w:val="24"/>
        </w:rPr>
        <w:t>、</w:t>
      </w:r>
      <w:r w:rsidR="00AC63A4"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>的运行结果</w:t>
      </w:r>
    </w:p>
    <w:p w:rsidR="00835D2C" w:rsidRPr="00AC63A4" w:rsidRDefault="00835D2C" w:rsidP="00835D2C">
      <w:pPr>
        <w:pStyle w:val="a7"/>
        <w:snapToGrid w:val="0"/>
        <w:spacing w:line="360" w:lineRule="auto"/>
        <w:ind w:left="1035" w:firstLineChars="0" w:firstLine="0"/>
        <w:rPr>
          <w:noProof/>
        </w:rPr>
      </w:pPr>
    </w:p>
    <w:p w:rsidR="00835D2C" w:rsidRDefault="00835D2C" w:rsidP="00B86E35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7C6212" w:rsidRDefault="007C6212" w:rsidP="00136187">
      <w:pPr>
        <w:snapToGrid w:val="0"/>
        <w:spacing w:line="360" w:lineRule="auto"/>
      </w:pPr>
    </w:p>
    <w:p w:rsidR="00835D2C" w:rsidRPr="00136187" w:rsidRDefault="00835D2C" w:rsidP="00835D2C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136187">
        <w:rPr>
          <w:b/>
          <w:sz w:val="24"/>
        </w:rPr>
        <w:t>.2.</w:t>
      </w:r>
      <w:r>
        <w:rPr>
          <w:rFonts w:hint="eastAsia"/>
          <w:b/>
          <w:sz w:val="24"/>
        </w:rPr>
        <w:t>5</w:t>
      </w:r>
      <w:r w:rsidRPr="0013618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选做</w:t>
      </w:r>
      <w:r>
        <w:rPr>
          <w:rFonts w:hAnsi="宋体" w:hint="eastAsia"/>
          <w:b/>
          <w:sz w:val="24"/>
        </w:rPr>
        <w:t>题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设</w:t>
      </w:r>
      <w:r w:rsidRPr="00835D2C">
        <w:rPr>
          <w:sz w:val="24"/>
        </w:rPr>
        <w:t>file1.c</w:t>
      </w:r>
      <w:r w:rsidRPr="00835D2C">
        <w:rPr>
          <w:sz w:val="24"/>
        </w:rPr>
        <w:t>如下：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#include &lt;stdio.h&gt;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int x,y; /* </w:t>
      </w:r>
      <w:r w:rsidRPr="00835D2C">
        <w:rPr>
          <w:sz w:val="24"/>
        </w:rPr>
        <w:t>外部变量的定义性说明</w:t>
      </w:r>
      <w:r w:rsidRPr="00835D2C">
        <w:rPr>
          <w:sz w:val="24"/>
        </w:rPr>
        <w:t xml:space="preserve"> */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char ch; /* </w:t>
      </w:r>
      <w:r w:rsidRPr="00835D2C">
        <w:rPr>
          <w:sz w:val="24"/>
        </w:rPr>
        <w:t>外部变量的定义性说明</w:t>
      </w:r>
      <w:r w:rsidRPr="00835D2C">
        <w:rPr>
          <w:sz w:val="24"/>
        </w:rPr>
        <w:t xml:space="preserve"> */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void main(void)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{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x=10;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lastRenderedPageBreak/>
        <w:t xml:space="preserve">    y=20;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ch=getchar();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printf("in file1 x=%d,y=%d,ch is %c\n",x,y,ch);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func1();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}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file2.c</w:t>
      </w:r>
      <w:r w:rsidRPr="00835D2C">
        <w:rPr>
          <w:sz w:val="24"/>
        </w:rPr>
        <w:t>如下：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extern int x,y; /* </w:t>
      </w:r>
      <w:r w:rsidRPr="00835D2C">
        <w:rPr>
          <w:sz w:val="24"/>
        </w:rPr>
        <w:t>外部变量的引用性说明</w:t>
      </w:r>
      <w:r w:rsidRPr="00835D2C">
        <w:rPr>
          <w:sz w:val="24"/>
        </w:rPr>
        <w:t xml:space="preserve"> */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extern char ch; /* </w:t>
      </w:r>
      <w:r w:rsidRPr="00835D2C">
        <w:rPr>
          <w:sz w:val="24"/>
        </w:rPr>
        <w:t>外部变量的引用性说明</w:t>
      </w:r>
      <w:r w:rsidRPr="00835D2C">
        <w:rPr>
          <w:sz w:val="24"/>
        </w:rPr>
        <w:t xml:space="preserve"> */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void func1(void)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{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x++;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y++;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ch++;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 xml:space="preserve">    printf("in file2 x=%d,y=%d,ch is %c\n",x,y,ch);</w:t>
      </w:r>
    </w:p>
    <w:p w:rsidR="00835D2C" w:rsidRPr="00835D2C" w:rsidRDefault="00835D2C" w:rsidP="00835D2C">
      <w:pPr>
        <w:spacing w:line="360" w:lineRule="auto"/>
        <w:rPr>
          <w:sz w:val="24"/>
        </w:rPr>
      </w:pPr>
      <w:r w:rsidRPr="00835D2C">
        <w:rPr>
          <w:sz w:val="24"/>
        </w:rPr>
        <w:t>}</w:t>
      </w:r>
    </w:p>
    <w:p w:rsidR="00835D2C" w:rsidRDefault="00835D2C" w:rsidP="00835D2C">
      <w:pPr>
        <w:snapToGrid w:val="0"/>
        <w:spacing w:line="360" w:lineRule="auto"/>
        <w:rPr>
          <w:sz w:val="24"/>
        </w:rPr>
      </w:pPr>
      <w:r w:rsidRPr="00835D2C">
        <w:rPr>
          <w:sz w:val="24"/>
        </w:rPr>
        <w:t>试用</w:t>
      </w:r>
      <w:r w:rsidRPr="00835D2C">
        <w:rPr>
          <w:sz w:val="24"/>
        </w:rPr>
        <w:t>TCC</w:t>
      </w:r>
      <w:r w:rsidRPr="00835D2C">
        <w:rPr>
          <w:sz w:val="24"/>
        </w:rPr>
        <w:t>进行多文件编译和链接。然后在</w:t>
      </w:r>
      <w:r w:rsidRPr="00835D2C">
        <w:rPr>
          <w:sz w:val="24"/>
        </w:rPr>
        <w:t>DOS</w:t>
      </w:r>
      <w:r w:rsidRPr="00835D2C">
        <w:rPr>
          <w:sz w:val="24"/>
        </w:rPr>
        <w:t>环境下运行生成的可执行文件。</w:t>
      </w:r>
    </w:p>
    <w:p w:rsidR="00320E81" w:rsidRDefault="00320E81" w:rsidP="00835D2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CD7F7F" w:rsidRDefault="00320E81" w:rsidP="00835D2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 w:rsidR="00CD7F7F">
        <w:rPr>
          <w:rFonts w:hint="eastAsia"/>
          <w:sz w:val="24"/>
        </w:rPr>
        <w:t>用</w:t>
      </w:r>
      <w:r w:rsidR="00CD7F7F">
        <w:rPr>
          <w:rFonts w:hint="eastAsia"/>
          <w:sz w:val="24"/>
        </w:rPr>
        <w:t>CodeBlocks</w:t>
      </w:r>
      <w:r w:rsidR="00CD7F7F">
        <w:rPr>
          <w:rFonts w:hint="eastAsia"/>
          <w:sz w:val="24"/>
        </w:rPr>
        <w:t>进行多文件编译和链接如图</w:t>
      </w:r>
      <w:r w:rsidR="00CD7F7F">
        <w:rPr>
          <w:rFonts w:hint="eastAsia"/>
          <w:sz w:val="24"/>
        </w:rPr>
        <w:t>3-10</w:t>
      </w:r>
      <w:r w:rsidR="00CD7F7F">
        <w:rPr>
          <w:rFonts w:hint="eastAsia"/>
          <w:sz w:val="24"/>
        </w:rPr>
        <w:t>。</w:t>
      </w:r>
    </w:p>
    <w:p w:rsidR="00CD7F7F" w:rsidRDefault="00CD7F7F" w:rsidP="00835D2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829A3FC" wp14:editId="15082B03">
            <wp:extent cx="5274310" cy="162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F" w:rsidRDefault="00CD7F7F" w:rsidP="00835D2C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D6B782" wp14:editId="73FBB5E2">
            <wp:extent cx="5274310" cy="1851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F" w:rsidRDefault="00CD7F7F" w:rsidP="00835D2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E52353A" wp14:editId="47CA3CE2">
            <wp:extent cx="5274310" cy="1553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F" w:rsidRPr="00CD7F7F" w:rsidRDefault="00CD7F7F" w:rsidP="00CD7F7F">
      <w:pPr>
        <w:spacing w:line="360" w:lineRule="auto"/>
        <w:jc w:val="center"/>
        <w:rPr>
          <w:rFonts w:eastAsia="黑体" w:hint="eastAsia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3-10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3.2.5</w:t>
      </w:r>
      <w:r>
        <w:rPr>
          <w:rFonts w:eastAsia="黑体" w:hint="eastAsia"/>
          <w:sz w:val="24"/>
        </w:rPr>
        <w:t>多文件编译与链接</w:t>
      </w:r>
    </w:p>
    <w:p w:rsidR="00320E81" w:rsidRDefault="00320E81" w:rsidP="00CD7F7F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运行生成的可执行文件如图</w:t>
      </w:r>
      <w:r w:rsidR="00CD7F7F">
        <w:rPr>
          <w:rFonts w:hint="eastAsia"/>
          <w:sz w:val="24"/>
        </w:rPr>
        <w:t>3-11</w:t>
      </w:r>
      <w:r>
        <w:rPr>
          <w:rFonts w:hint="eastAsia"/>
          <w:sz w:val="24"/>
        </w:rPr>
        <w:t>。</w:t>
      </w:r>
    </w:p>
    <w:p w:rsidR="00320E81" w:rsidRDefault="00CD7F7F" w:rsidP="00835D2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BEBC7DC" wp14:editId="302F16A4">
            <wp:extent cx="4380952" cy="14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69" w:rsidRPr="00491469" w:rsidRDefault="00491469" w:rsidP="00491469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CD7F7F">
        <w:rPr>
          <w:rFonts w:eastAsia="黑体" w:hint="eastAsia"/>
          <w:sz w:val="24"/>
        </w:rPr>
        <w:t>3-11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3.2.5</w:t>
      </w:r>
      <w:r>
        <w:rPr>
          <w:rFonts w:eastAsia="黑体" w:hint="eastAsia"/>
          <w:sz w:val="24"/>
        </w:rPr>
        <w:t>生成的可执行文件</w:t>
      </w:r>
      <w:r w:rsidRPr="003B10D7">
        <w:rPr>
          <w:rFonts w:eastAsia="黑体"/>
          <w:sz w:val="24"/>
        </w:rPr>
        <w:t>的运行结果</w:t>
      </w:r>
    </w:p>
    <w:p w:rsidR="00491469" w:rsidRPr="00491469" w:rsidRDefault="00491469" w:rsidP="00835D2C">
      <w:pPr>
        <w:snapToGrid w:val="0"/>
        <w:spacing w:line="360" w:lineRule="auto"/>
        <w:rPr>
          <w:sz w:val="24"/>
        </w:rPr>
      </w:pPr>
    </w:p>
    <w:p w:rsidR="00D56A0D" w:rsidRPr="00C66448" w:rsidRDefault="00835D2C" w:rsidP="00D56A0D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D56A0D" w:rsidRPr="00C66448">
        <w:rPr>
          <w:rFonts w:ascii="Times New Roman" w:hAnsi="Times New Roman"/>
          <w:sz w:val="28"/>
          <w:szCs w:val="28"/>
        </w:rPr>
        <w:t xml:space="preserve">.3 </w:t>
      </w:r>
      <w:r w:rsidR="00D56A0D" w:rsidRPr="00C66448">
        <w:rPr>
          <w:rFonts w:ascii="Times New Roman" w:hAnsi="Times New Roman"/>
          <w:sz w:val="28"/>
          <w:szCs w:val="28"/>
        </w:rPr>
        <w:t>自设题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自设实验题目：</w:t>
      </w:r>
      <w:r w:rsidR="00F90059">
        <w:rPr>
          <w:rFonts w:hint="eastAsia"/>
          <w:sz w:val="24"/>
        </w:rPr>
        <w:t>输入一个行列式（</w:t>
      </w:r>
      <w:r w:rsidR="00F90059">
        <w:rPr>
          <w:rFonts w:hint="eastAsia"/>
          <w:sz w:val="24"/>
        </w:rPr>
        <w:t>4</w:t>
      </w:r>
      <w:r w:rsidR="00F90059">
        <w:rPr>
          <w:rFonts w:hint="eastAsia"/>
          <w:sz w:val="24"/>
        </w:rPr>
        <w:t>×</w:t>
      </w:r>
      <w:r w:rsidR="00F90059">
        <w:rPr>
          <w:rFonts w:hint="eastAsia"/>
          <w:sz w:val="24"/>
        </w:rPr>
        <w:t>3</w:t>
      </w:r>
      <w:r w:rsidR="00F90059">
        <w:rPr>
          <w:rFonts w:hint="eastAsia"/>
          <w:sz w:val="24"/>
        </w:rPr>
        <w:t>），通过函数实现该行列式的转置。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实验目的：通过设计实验程序，</w:t>
      </w:r>
      <w:r w:rsidR="00F90059">
        <w:rPr>
          <w:rFonts w:hint="eastAsia"/>
          <w:sz w:val="24"/>
        </w:rPr>
        <w:t>熟练</w:t>
      </w:r>
      <w:r w:rsidR="00F90059">
        <w:rPr>
          <w:rFonts w:ascii="宋体" w:hAnsi="宋体"/>
          <w:sz w:val="24"/>
        </w:rPr>
        <w:t>掌握函数的定义、声明</w:t>
      </w:r>
      <w:r w:rsidR="00F90059">
        <w:rPr>
          <w:rFonts w:ascii="宋体" w:hAnsi="宋体" w:hint="eastAsia"/>
          <w:sz w:val="24"/>
        </w:rPr>
        <w:t>、</w:t>
      </w:r>
      <w:r w:rsidR="00F90059">
        <w:rPr>
          <w:rFonts w:ascii="宋体" w:hAnsi="宋体"/>
          <w:sz w:val="24"/>
        </w:rPr>
        <w:t>函数调用与参数传递方法</w:t>
      </w:r>
      <w:r>
        <w:rPr>
          <w:rFonts w:hint="eastAsia"/>
          <w:sz w:val="24"/>
        </w:rPr>
        <w:t>。</w:t>
      </w:r>
    </w:p>
    <w:p w:rsidR="00F90059" w:rsidRPr="00F90059" w:rsidRDefault="00D56A0D" w:rsidP="00C66448">
      <w:pPr>
        <w:spacing w:line="360" w:lineRule="auto"/>
        <w:rPr>
          <w:rFonts w:hint="eastAsia"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实验程序：</w:t>
      </w:r>
    </w:p>
    <w:p w:rsidR="00F90059" w:rsidRPr="00F90059" w:rsidRDefault="00F90059" w:rsidP="00F90059">
      <w:pPr>
        <w:spacing w:line="360" w:lineRule="auto"/>
        <w:ind w:firstLineChars="202" w:firstLine="485"/>
        <w:rPr>
          <w:rFonts w:hint="eastAsia"/>
          <w:sz w:val="24"/>
        </w:rPr>
      </w:pPr>
      <w:r>
        <w:rPr>
          <w:sz w:val="24"/>
        </w:rPr>
        <w:t>#include &lt;stdio.h</w:t>
      </w:r>
      <w:r>
        <w:rPr>
          <w:rFonts w:hint="eastAsia"/>
          <w:sz w:val="24"/>
        </w:rPr>
        <w:t>&gt;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>int trans(int a[3][4], int b[4][3])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lastRenderedPageBreak/>
        <w:t>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int i, j;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for(i=0; i&lt;3; i++)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for(j=0; j&lt;4; j++)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    b[j][i] = a[i][j];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return b;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>}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>void main()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>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int a[3][4];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int b[4][3];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int i, j;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printf("before transform :\n");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for(i=0; i&lt;3; i++)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for(j=0; j&lt;4; j++)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    scanf("%d", &amp;a[i][j]);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}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}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trans(a, b);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printf("after transform :\n");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for(i=0; i&lt;4; i++)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for(j=0; j&lt;3; j++)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{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lastRenderedPageBreak/>
        <w:t xml:space="preserve">            printf("%4d", b[i][j]);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}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    printf("\n");</w:t>
      </w:r>
    </w:p>
    <w:p w:rsidR="00F90059" w:rsidRPr="00F90059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 xml:space="preserve">    }</w:t>
      </w:r>
    </w:p>
    <w:p w:rsidR="00D56A0D" w:rsidRDefault="00F90059" w:rsidP="00F90059">
      <w:pPr>
        <w:spacing w:line="360" w:lineRule="auto"/>
        <w:ind w:firstLineChars="202" w:firstLine="485"/>
        <w:rPr>
          <w:sz w:val="24"/>
        </w:rPr>
      </w:pPr>
      <w:r w:rsidRPr="00F90059">
        <w:rPr>
          <w:sz w:val="24"/>
        </w:rPr>
        <w:t>}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实验用例：如图</w:t>
      </w:r>
      <w:r w:rsidR="00F90059">
        <w:rPr>
          <w:rFonts w:hint="eastAsia"/>
          <w:sz w:val="24"/>
        </w:rPr>
        <w:t>3-12</w:t>
      </w:r>
      <w:r w:rsidR="00F90059">
        <w:rPr>
          <w:rFonts w:hint="eastAsia"/>
          <w:sz w:val="24"/>
        </w:rPr>
        <w:t>。</w:t>
      </w:r>
    </w:p>
    <w:p w:rsidR="007A35DB" w:rsidRDefault="00F90059" w:rsidP="00C66448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3582FB33" wp14:editId="74F168A6">
            <wp:extent cx="4123809" cy="2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9" w:rsidRPr="00F90059" w:rsidRDefault="00F90059" w:rsidP="00F90059">
      <w:pPr>
        <w:spacing w:line="360" w:lineRule="auto"/>
        <w:jc w:val="center"/>
        <w:rPr>
          <w:rFonts w:eastAsia="黑体" w:hint="eastAsia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3-12</w:t>
      </w:r>
      <w:r w:rsidRPr="003B10D7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自设题</w:t>
      </w:r>
      <w:r>
        <w:rPr>
          <w:rFonts w:eastAsia="黑体" w:hint="eastAsia"/>
          <w:sz w:val="24"/>
        </w:rPr>
        <w:t>3.3</w:t>
      </w:r>
      <w:r>
        <w:rPr>
          <w:rFonts w:eastAsia="黑体" w:hint="eastAsia"/>
          <w:sz w:val="24"/>
        </w:rPr>
        <w:t>测试用例及其输出</w:t>
      </w:r>
    </w:p>
    <w:p w:rsidR="00D56A0D" w:rsidRDefault="00D56A0D" w:rsidP="00C66448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实验结论：</w:t>
      </w:r>
      <w:r w:rsidR="00F90059">
        <w:rPr>
          <w:rFonts w:hint="eastAsia"/>
          <w:sz w:val="24"/>
        </w:rPr>
        <w:t>通过测试用例验证了程序的正确性，能够熟练掌握函数的使用。</w:t>
      </w:r>
    </w:p>
    <w:p w:rsidR="00D56A0D" w:rsidRDefault="00D56A0D" w:rsidP="00D56A0D">
      <w:pPr>
        <w:snapToGrid w:val="0"/>
      </w:pPr>
    </w:p>
    <w:p w:rsidR="00D56A0D" w:rsidRPr="00C66448" w:rsidRDefault="00C419C4" w:rsidP="00C21CBF"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D56A0D" w:rsidRPr="00C66448">
        <w:rPr>
          <w:rFonts w:ascii="Times New Roman" w:hAnsi="Times New Roman"/>
          <w:sz w:val="28"/>
          <w:szCs w:val="28"/>
        </w:rPr>
        <w:t xml:space="preserve">.4 </w:t>
      </w:r>
      <w:r w:rsidR="00D56A0D" w:rsidRPr="00C66448">
        <w:rPr>
          <w:rFonts w:ascii="Times New Roman" w:hAnsi="Times New Roman"/>
          <w:sz w:val="28"/>
          <w:szCs w:val="28"/>
        </w:rPr>
        <w:t>实验小结</w:t>
      </w:r>
    </w:p>
    <w:p w:rsidR="007C6212" w:rsidRPr="00776017" w:rsidRDefault="006C3B45" w:rsidP="00C66448">
      <w:pPr>
        <w:snapToGrid w:val="0"/>
        <w:spacing w:line="360" w:lineRule="auto"/>
        <w:ind w:firstLineChars="200" w:firstLine="480"/>
        <w:rPr>
          <w:sz w:val="24"/>
        </w:rPr>
      </w:pPr>
      <w:r w:rsidRPr="00776017">
        <w:rPr>
          <w:sz w:val="24"/>
        </w:rPr>
        <w:t>在实验中主要遇到的问题有：</w:t>
      </w:r>
    </w:p>
    <w:p w:rsidR="006C3B45" w:rsidRPr="00776017" w:rsidRDefault="006C3B45" w:rsidP="00C66448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</w:t>
      </w:r>
      <w:r w:rsidR="00F90059">
        <w:rPr>
          <w:rFonts w:hint="eastAsia"/>
          <w:sz w:val="24"/>
        </w:rPr>
        <w:t>3</w:t>
      </w:r>
      <w:r w:rsidRPr="00776017">
        <w:rPr>
          <w:sz w:val="24"/>
        </w:rPr>
        <w:t>.2.1</w:t>
      </w:r>
      <w:r w:rsidRPr="00776017">
        <w:rPr>
          <w:sz w:val="24"/>
        </w:rPr>
        <w:t>源程序改错</w:t>
      </w:r>
      <w:r w:rsidR="00F90059">
        <w:rPr>
          <w:sz w:val="24"/>
        </w:rPr>
        <w:t>中开始没有发现</w:t>
      </w:r>
      <w:r w:rsidR="00F90059">
        <w:rPr>
          <w:rFonts w:hint="eastAsia"/>
          <w:sz w:val="24"/>
        </w:rPr>
        <w:t>主函数前未声明自定义函数</w:t>
      </w:r>
      <w:r w:rsidR="00F90059">
        <w:rPr>
          <w:sz w:val="24"/>
        </w:rPr>
        <w:t>，即</w:t>
      </w:r>
      <w:r w:rsidR="00F90059">
        <w:rPr>
          <w:rFonts w:hint="eastAsia"/>
          <w:sz w:val="24"/>
        </w:rPr>
        <w:t>long</w:t>
      </w:r>
      <w:r w:rsidR="00F90059">
        <w:rPr>
          <w:sz w:val="24"/>
        </w:rPr>
        <w:t xml:space="preserve"> </w:t>
      </w:r>
      <w:r w:rsidR="00F90059">
        <w:rPr>
          <w:rFonts w:hint="eastAsia"/>
          <w:sz w:val="24"/>
        </w:rPr>
        <w:t>sum_fac()</w:t>
      </w:r>
      <w:r w:rsidRPr="00776017">
        <w:rPr>
          <w:sz w:val="24"/>
        </w:rPr>
        <w:t>，</w:t>
      </w:r>
      <w:r w:rsidR="00A85230">
        <w:rPr>
          <w:rFonts w:hint="eastAsia"/>
          <w:sz w:val="24"/>
        </w:rPr>
        <w:t>编写程序时</w:t>
      </w:r>
      <w:r w:rsidR="00F90059">
        <w:rPr>
          <w:rFonts w:hint="eastAsia"/>
          <w:sz w:val="24"/>
        </w:rPr>
        <w:t>应注意自定义函数时或将函数定义置于主函数之前，或在主函数前声明自定义函数后，再在主函数后编写</w:t>
      </w:r>
      <w:r w:rsidR="00A85230">
        <w:rPr>
          <w:rFonts w:hint="eastAsia"/>
          <w:sz w:val="24"/>
        </w:rPr>
        <w:t>函数；</w:t>
      </w:r>
    </w:p>
    <w:p w:rsidR="006C3B45" w:rsidRPr="00A85230" w:rsidRDefault="006C3B45" w:rsidP="00A85230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776017">
        <w:rPr>
          <w:sz w:val="24"/>
        </w:rPr>
        <w:t>在</w:t>
      </w:r>
      <w:r w:rsidR="00A85230">
        <w:rPr>
          <w:rFonts w:hint="eastAsia"/>
          <w:sz w:val="24"/>
        </w:rPr>
        <w:t>3</w:t>
      </w:r>
      <w:r w:rsidRPr="00776017">
        <w:rPr>
          <w:sz w:val="24"/>
        </w:rPr>
        <w:t>.2.2</w:t>
      </w:r>
      <w:r w:rsidR="00A85230">
        <w:rPr>
          <w:rFonts w:hint="eastAsia"/>
          <w:sz w:val="24"/>
        </w:rPr>
        <w:t>.</w:t>
      </w:r>
      <w:r w:rsidR="00A85230">
        <w:rPr>
          <w:sz w:val="24"/>
        </w:rPr>
        <w:t xml:space="preserve"> </w:t>
      </w:r>
      <w:r w:rsidR="00A85230">
        <w:rPr>
          <w:rFonts w:hint="eastAsia"/>
          <w:sz w:val="24"/>
        </w:rPr>
        <w:t>(1)</w:t>
      </w:r>
      <w:r w:rsidR="00A85230">
        <w:rPr>
          <w:sz w:val="24"/>
        </w:rPr>
        <w:t xml:space="preserve"> </w:t>
      </w:r>
      <w:r w:rsidRPr="00776017">
        <w:rPr>
          <w:sz w:val="24"/>
        </w:rPr>
        <w:t>源程序修改替换时，</w:t>
      </w:r>
      <w:r w:rsidR="00A85230">
        <w:rPr>
          <w:rFonts w:hint="eastAsia"/>
          <w:sz w:val="24"/>
        </w:rPr>
        <w:t>起初并没有使用全局定义</w:t>
      </w:r>
      <w:r w:rsidR="00A85230">
        <w:rPr>
          <w:rFonts w:hint="eastAsia"/>
          <w:sz w:val="24"/>
        </w:rPr>
        <w:t>static</w:t>
      </w:r>
      <w:r w:rsidR="00A85230">
        <w:rPr>
          <w:rFonts w:hint="eastAsia"/>
          <w:sz w:val="24"/>
        </w:rPr>
        <w:t>来减少程序的计算量，而是使用了递归思想来改造函数，后在仔细思考后用新的方法解决了问题；</w:t>
      </w:r>
    </w:p>
    <w:p w:rsidR="00A85230" w:rsidRDefault="00115337" w:rsidP="00A85230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在解决问题</w:t>
      </w:r>
      <w:r w:rsidR="00A85230">
        <w:rPr>
          <w:rFonts w:hint="eastAsia"/>
          <w:sz w:val="24"/>
        </w:rPr>
        <w:t>3</w:t>
      </w:r>
      <w:r w:rsidRPr="00776017">
        <w:rPr>
          <w:sz w:val="24"/>
        </w:rPr>
        <w:t>.2.3</w:t>
      </w:r>
      <w:r w:rsidR="00A85230">
        <w:rPr>
          <w:rFonts w:hint="eastAsia"/>
          <w:sz w:val="24"/>
        </w:rPr>
        <w:t>跟踪调试题</w:t>
      </w:r>
      <w:r w:rsidRPr="00776017">
        <w:rPr>
          <w:sz w:val="24"/>
        </w:rPr>
        <w:t>时，</w:t>
      </w:r>
      <w:r w:rsidR="00A85230">
        <w:rPr>
          <w:rFonts w:hint="eastAsia"/>
          <w:sz w:val="24"/>
        </w:rPr>
        <w:t>因为初次使用</w:t>
      </w:r>
      <w:r w:rsidR="00A85230">
        <w:rPr>
          <w:rFonts w:hint="eastAsia"/>
          <w:sz w:val="24"/>
        </w:rPr>
        <w:t>CodeBlocks</w:t>
      </w:r>
      <w:r w:rsidR="00A85230">
        <w:rPr>
          <w:rFonts w:hint="eastAsia"/>
          <w:sz w:val="24"/>
        </w:rPr>
        <w:t>的调试功能，操作比较不熟练，在熟悉过后能够顺利的进行断点的设置，</w:t>
      </w:r>
      <w:r w:rsidR="00A85230">
        <w:rPr>
          <w:rFonts w:hint="eastAsia"/>
          <w:sz w:val="24"/>
        </w:rPr>
        <w:t>step</w:t>
      </w:r>
      <w:r w:rsidR="00A85230">
        <w:rPr>
          <w:sz w:val="24"/>
        </w:rPr>
        <w:t xml:space="preserve"> </w:t>
      </w:r>
      <w:r w:rsidR="00A85230">
        <w:rPr>
          <w:rFonts w:hint="eastAsia"/>
          <w:sz w:val="24"/>
        </w:rPr>
        <w:t>into</w:t>
      </w:r>
      <w:r w:rsidR="00A85230">
        <w:rPr>
          <w:rFonts w:hint="eastAsia"/>
          <w:sz w:val="24"/>
        </w:rPr>
        <w:t>，逐</w:t>
      </w:r>
      <w:r w:rsidR="00A85230">
        <w:rPr>
          <w:rFonts w:hint="eastAsia"/>
          <w:sz w:val="24"/>
        </w:rPr>
        <w:lastRenderedPageBreak/>
        <w:t>行执行等操作；</w:t>
      </w:r>
    </w:p>
    <w:p w:rsidR="00A85230" w:rsidRPr="00776017" w:rsidRDefault="00A85230" w:rsidP="00A85230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在选做题</w:t>
      </w:r>
      <w:r>
        <w:rPr>
          <w:rFonts w:hint="eastAsia"/>
          <w:sz w:val="24"/>
        </w:rPr>
        <w:t>3.2.5</w:t>
      </w:r>
      <w:r>
        <w:rPr>
          <w:rFonts w:hint="eastAsia"/>
          <w:sz w:val="24"/>
        </w:rPr>
        <w:t>中最后没有成功使用</w:t>
      </w:r>
      <w:r>
        <w:rPr>
          <w:rFonts w:hint="eastAsia"/>
          <w:sz w:val="24"/>
        </w:rPr>
        <w:t>TCC</w:t>
      </w:r>
      <w:r>
        <w:rPr>
          <w:rFonts w:hint="eastAsia"/>
          <w:sz w:val="24"/>
        </w:rPr>
        <w:t>编译器，最后选用了</w:t>
      </w:r>
      <w:r>
        <w:rPr>
          <w:rFonts w:hint="eastAsia"/>
          <w:sz w:val="24"/>
        </w:rPr>
        <w:t>CodeBlocks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Project</w:t>
      </w:r>
      <w:r>
        <w:rPr>
          <w:rFonts w:hint="eastAsia"/>
          <w:sz w:val="24"/>
        </w:rPr>
        <w:t>实现了多文件的编译和链接，并成功执行程序。</w:t>
      </w:r>
      <w:r w:rsidRPr="00776017">
        <w:rPr>
          <w:sz w:val="24"/>
        </w:rPr>
        <w:t xml:space="preserve"> </w:t>
      </w:r>
    </w:p>
    <w:p w:rsidR="00115337" w:rsidRPr="00776017" w:rsidRDefault="00115337" w:rsidP="00C66448">
      <w:pPr>
        <w:snapToGrid w:val="0"/>
        <w:spacing w:line="360" w:lineRule="auto"/>
        <w:rPr>
          <w:rFonts w:hint="eastAsia"/>
          <w:sz w:val="24"/>
        </w:rPr>
      </w:pPr>
    </w:p>
    <w:p w:rsidR="00115337" w:rsidRPr="00776017" w:rsidRDefault="00115337" w:rsidP="00C66448">
      <w:pPr>
        <w:snapToGrid w:val="0"/>
        <w:spacing w:line="360" w:lineRule="auto"/>
        <w:rPr>
          <w:sz w:val="24"/>
        </w:rPr>
      </w:pPr>
      <w:r w:rsidRPr="00776017">
        <w:rPr>
          <w:sz w:val="24"/>
        </w:rPr>
        <w:tab/>
      </w:r>
      <w:r w:rsidRPr="00776017">
        <w:rPr>
          <w:sz w:val="24"/>
        </w:rPr>
        <w:t>体会：</w:t>
      </w:r>
    </w:p>
    <w:p w:rsidR="00115337" w:rsidRPr="00776017" w:rsidRDefault="00115337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在编写程序时</w:t>
      </w:r>
      <w:r w:rsidR="000F4840">
        <w:rPr>
          <w:rFonts w:hint="eastAsia"/>
          <w:sz w:val="24"/>
        </w:rPr>
        <w:t>若需要使用自定义函数，需严格注意定义函数时的格式，或将自定义函</w:t>
      </w:r>
      <w:r w:rsidR="003E063D">
        <w:rPr>
          <w:rFonts w:hint="eastAsia"/>
          <w:sz w:val="24"/>
        </w:rPr>
        <w:t>数置于主函数前，或在主函数前进行声明后再将函数定义于主函数之后。个人可以</w:t>
      </w:r>
      <w:r w:rsidR="000F4840">
        <w:rPr>
          <w:rFonts w:hint="eastAsia"/>
          <w:sz w:val="24"/>
        </w:rPr>
        <w:t>在这个方面形成良好的习惯，从而避免</w:t>
      </w:r>
      <w:r w:rsidR="003E063D">
        <w:rPr>
          <w:rFonts w:hint="eastAsia"/>
          <w:sz w:val="24"/>
        </w:rPr>
        <w:t>编程时出现不必要的错误</w:t>
      </w:r>
      <w:r w:rsidRPr="00776017">
        <w:rPr>
          <w:sz w:val="24"/>
        </w:rPr>
        <w:t>；</w:t>
      </w:r>
    </w:p>
    <w:p w:rsidR="00115337" w:rsidRPr="00776017" w:rsidRDefault="003E063D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学习了新的调试技巧，通过在</w:t>
      </w:r>
      <w:r>
        <w:rPr>
          <w:rFonts w:hint="eastAsia"/>
          <w:sz w:val="24"/>
        </w:rPr>
        <w:t>CodeBlocks</w:t>
      </w:r>
      <w:r>
        <w:rPr>
          <w:rFonts w:hint="eastAsia"/>
          <w:sz w:val="24"/>
        </w:rPr>
        <w:t>中新建项目，能够使用软件中的调试功能，设置断点、逐行运行、或是跳至下一个函数，通过利用这些小技巧能够有效提升编程时修改程序、或调试错误程序的速度</w:t>
      </w:r>
      <w:r w:rsidR="00115337" w:rsidRPr="00776017">
        <w:rPr>
          <w:sz w:val="24"/>
        </w:rPr>
        <w:t>；</w:t>
      </w:r>
    </w:p>
    <w:p w:rsidR="00115337" w:rsidRDefault="003E063D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通过本次实验，我</w:t>
      </w:r>
      <w:r>
        <w:rPr>
          <w:rFonts w:ascii="宋体" w:hAnsi="宋体"/>
          <w:sz w:val="24"/>
        </w:rPr>
        <w:t>熟悉和掌握函数的定义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声明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函数调用与参数传递方法</w:t>
      </w:r>
      <w:r>
        <w:rPr>
          <w:rFonts w:ascii="宋体" w:hAnsi="宋体" w:hint="eastAsia"/>
          <w:sz w:val="24"/>
        </w:rPr>
        <w:t>，</w:t>
      </w:r>
      <w:r w:rsidRPr="00700B47">
        <w:rPr>
          <w:rFonts w:ascii="宋体" w:hAnsi="宋体"/>
          <w:sz w:val="24"/>
        </w:rPr>
        <w:t>以及函数返回值类型的定义和返回值使用</w:t>
      </w:r>
      <w:r w:rsidR="00C21CBF" w:rsidRPr="00776017">
        <w:rPr>
          <w:sz w:val="24"/>
        </w:rPr>
        <w:t>。</w:t>
      </w:r>
      <w:r>
        <w:rPr>
          <w:rFonts w:hint="eastAsia"/>
          <w:sz w:val="24"/>
        </w:rPr>
        <w:t>在编写程序时可尝试着尽可能多的去使用函数，从而使程序结构更加的清晰明了，便于本人进行调试也方便他人的阅读，但这对程序员编写函数的功底也是一个考验，所以还需要更加深入的了解函数的编写以及使用，进而改善编写出的程序；</w:t>
      </w:r>
    </w:p>
    <w:p w:rsidR="003E063D" w:rsidRPr="00776017" w:rsidRDefault="003E063D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通过本次实验，尝试着进行了多文件编译与链接，了解了编译器对多文件编译的处理方式，为以后编写多文件程序打下了基础。</w:t>
      </w:r>
      <w:bookmarkStart w:id="0" w:name="_GoBack"/>
      <w:bookmarkEnd w:id="0"/>
    </w:p>
    <w:sectPr w:rsidR="003E063D" w:rsidRPr="0077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04" w:rsidRDefault="00C60804" w:rsidP="007D141A">
      <w:r>
        <w:separator/>
      </w:r>
    </w:p>
  </w:endnote>
  <w:endnote w:type="continuationSeparator" w:id="0">
    <w:p w:rsidR="00C60804" w:rsidRDefault="00C60804" w:rsidP="007D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04" w:rsidRDefault="00C60804" w:rsidP="007D141A">
      <w:r>
        <w:separator/>
      </w:r>
    </w:p>
  </w:footnote>
  <w:footnote w:type="continuationSeparator" w:id="0">
    <w:p w:rsidR="00C60804" w:rsidRDefault="00C60804" w:rsidP="007D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FB9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DA81923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1E235488"/>
    <w:multiLevelType w:val="hybridMultilevel"/>
    <w:tmpl w:val="7E1431A6"/>
    <w:lvl w:ilvl="0" w:tplc="16BA397C">
      <w:start w:val="1"/>
      <w:numFmt w:val="decimal"/>
      <w:lvlText w:val="%1."/>
      <w:lvlJc w:val="left"/>
      <w:pPr>
        <w:ind w:left="103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 w15:restartNumberingAfterBreak="0">
    <w:nsid w:val="2DB77913"/>
    <w:multiLevelType w:val="multilevel"/>
    <w:tmpl w:val="C5527E44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5" w:hanging="1440"/>
      </w:pPr>
      <w:rPr>
        <w:rFonts w:hint="default"/>
      </w:rPr>
    </w:lvl>
  </w:abstractNum>
  <w:abstractNum w:abstractNumId="4" w15:restartNumberingAfterBreak="0">
    <w:nsid w:val="31137151"/>
    <w:multiLevelType w:val="hybridMultilevel"/>
    <w:tmpl w:val="84C4BD12"/>
    <w:lvl w:ilvl="0" w:tplc="6548C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3E30E2"/>
    <w:multiLevelType w:val="hybridMultilevel"/>
    <w:tmpl w:val="DA7EBE8E"/>
    <w:lvl w:ilvl="0" w:tplc="A77A8DC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 w15:restartNumberingAfterBreak="0">
    <w:nsid w:val="373E7A80"/>
    <w:multiLevelType w:val="hybridMultilevel"/>
    <w:tmpl w:val="0A18AAD8"/>
    <w:lvl w:ilvl="0" w:tplc="994EACDE">
      <w:start w:val="1"/>
      <w:numFmt w:val="decimal"/>
      <w:lvlText w:val="%1."/>
      <w:lvlJc w:val="left"/>
      <w:pPr>
        <w:ind w:left="103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7" w15:restartNumberingAfterBreak="0">
    <w:nsid w:val="37C82B09"/>
    <w:multiLevelType w:val="multilevel"/>
    <w:tmpl w:val="C5527E44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5" w:hanging="1440"/>
      </w:pPr>
      <w:rPr>
        <w:rFonts w:hint="default"/>
      </w:rPr>
    </w:lvl>
  </w:abstractNum>
  <w:abstractNum w:abstractNumId="8" w15:restartNumberingAfterBreak="0">
    <w:nsid w:val="437F339C"/>
    <w:multiLevelType w:val="hybridMultilevel"/>
    <w:tmpl w:val="C90AF74E"/>
    <w:lvl w:ilvl="0" w:tplc="B4F82D7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4150EB7"/>
    <w:multiLevelType w:val="hybridMultilevel"/>
    <w:tmpl w:val="D4F202EE"/>
    <w:lvl w:ilvl="0" w:tplc="C02024A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0" w15:restartNumberingAfterBreak="0">
    <w:nsid w:val="44DB3BCF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4E1429D4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61A07BD4"/>
    <w:multiLevelType w:val="hybridMultilevel"/>
    <w:tmpl w:val="322C211C"/>
    <w:lvl w:ilvl="0" w:tplc="3A1ED9C0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3" w15:restartNumberingAfterBreak="0">
    <w:nsid w:val="654857AB"/>
    <w:multiLevelType w:val="hybridMultilevel"/>
    <w:tmpl w:val="6DE08D5E"/>
    <w:lvl w:ilvl="0" w:tplc="D9EEFBE6">
      <w:start w:val="1"/>
      <w:numFmt w:val="decimal"/>
      <w:lvlText w:val="%1）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4" w15:restartNumberingAfterBreak="0">
    <w:nsid w:val="6EB44922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5" w15:restartNumberingAfterBreak="0">
    <w:nsid w:val="7AD74E47"/>
    <w:multiLevelType w:val="hybridMultilevel"/>
    <w:tmpl w:val="7064400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9C67F9"/>
    <w:multiLevelType w:val="hybridMultilevel"/>
    <w:tmpl w:val="654C939E"/>
    <w:lvl w:ilvl="0" w:tplc="B4F82D7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7C8A02F9"/>
    <w:multiLevelType w:val="hybridMultilevel"/>
    <w:tmpl w:val="8A64B5BC"/>
    <w:lvl w:ilvl="0" w:tplc="D5665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CEB1F09"/>
    <w:multiLevelType w:val="hybridMultilevel"/>
    <w:tmpl w:val="CAD8526A"/>
    <w:lvl w:ilvl="0" w:tplc="02AE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CA6FED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14"/>
  </w:num>
  <w:num w:numId="12">
    <w:abstractNumId w:val="15"/>
  </w:num>
  <w:num w:numId="13">
    <w:abstractNumId w:val="17"/>
  </w:num>
  <w:num w:numId="14">
    <w:abstractNumId w:val="18"/>
  </w:num>
  <w:num w:numId="15">
    <w:abstractNumId w:val="4"/>
  </w:num>
  <w:num w:numId="16">
    <w:abstractNumId w:val="0"/>
  </w:num>
  <w:num w:numId="17">
    <w:abstractNumId w:val="3"/>
  </w:num>
  <w:num w:numId="18">
    <w:abstractNumId w:val="2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EF"/>
    <w:rsid w:val="000315B6"/>
    <w:rsid w:val="000D7A16"/>
    <w:rsid w:val="000F4840"/>
    <w:rsid w:val="00115337"/>
    <w:rsid w:val="00136187"/>
    <w:rsid w:val="001A62D4"/>
    <w:rsid w:val="001C222E"/>
    <w:rsid w:val="0027444B"/>
    <w:rsid w:val="002F3334"/>
    <w:rsid w:val="00320E81"/>
    <w:rsid w:val="00334BF3"/>
    <w:rsid w:val="003612D5"/>
    <w:rsid w:val="003639B4"/>
    <w:rsid w:val="00365240"/>
    <w:rsid w:val="00367164"/>
    <w:rsid w:val="003A27F9"/>
    <w:rsid w:val="003B10D7"/>
    <w:rsid w:val="003E063D"/>
    <w:rsid w:val="003E4FF2"/>
    <w:rsid w:val="00442BFC"/>
    <w:rsid w:val="004818AD"/>
    <w:rsid w:val="00491469"/>
    <w:rsid w:val="004C6A55"/>
    <w:rsid w:val="005154F9"/>
    <w:rsid w:val="00522E1B"/>
    <w:rsid w:val="005B25E7"/>
    <w:rsid w:val="005D6EC4"/>
    <w:rsid w:val="006A583F"/>
    <w:rsid w:val="006C3B45"/>
    <w:rsid w:val="007008E1"/>
    <w:rsid w:val="00720142"/>
    <w:rsid w:val="00755573"/>
    <w:rsid w:val="00757A4F"/>
    <w:rsid w:val="00776017"/>
    <w:rsid w:val="00794CFD"/>
    <w:rsid w:val="007A35DB"/>
    <w:rsid w:val="007A5033"/>
    <w:rsid w:val="007C3CBC"/>
    <w:rsid w:val="007C6212"/>
    <w:rsid w:val="007D141A"/>
    <w:rsid w:val="007D44FA"/>
    <w:rsid w:val="00835D2C"/>
    <w:rsid w:val="00867FA7"/>
    <w:rsid w:val="0094531E"/>
    <w:rsid w:val="00A31783"/>
    <w:rsid w:val="00A85230"/>
    <w:rsid w:val="00AC63A4"/>
    <w:rsid w:val="00B51D35"/>
    <w:rsid w:val="00B86E35"/>
    <w:rsid w:val="00BC106C"/>
    <w:rsid w:val="00BE320F"/>
    <w:rsid w:val="00C21CBF"/>
    <w:rsid w:val="00C419C4"/>
    <w:rsid w:val="00C60804"/>
    <w:rsid w:val="00C64D5B"/>
    <w:rsid w:val="00C66448"/>
    <w:rsid w:val="00CB7A51"/>
    <w:rsid w:val="00CD1DFB"/>
    <w:rsid w:val="00CD7F7F"/>
    <w:rsid w:val="00CF2161"/>
    <w:rsid w:val="00D531B9"/>
    <w:rsid w:val="00D56A0D"/>
    <w:rsid w:val="00D73F5B"/>
    <w:rsid w:val="00D969F9"/>
    <w:rsid w:val="00DA043B"/>
    <w:rsid w:val="00E249D3"/>
    <w:rsid w:val="00E548A5"/>
    <w:rsid w:val="00E577C4"/>
    <w:rsid w:val="00F436D8"/>
    <w:rsid w:val="00F65323"/>
    <w:rsid w:val="00F90059"/>
    <w:rsid w:val="00F92074"/>
    <w:rsid w:val="00FD0AC0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87A40"/>
  <w15:chartTrackingRefBased/>
  <w15:docId w15:val="{B500CBEF-8DC6-42D1-8092-9E4CB7E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7D1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7D141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41A"/>
    <w:rPr>
      <w:sz w:val="18"/>
      <w:szCs w:val="18"/>
    </w:rPr>
  </w:style>
  <w:style w:type="character" w:customStyle="1" w:styleId="10">
    <w:name w:val="标题 1 字符"/>
    <w:basedOn w:val="a0"/>
    <w:uiPriority w:val="9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D1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rsid w:val="007D141A"/>
    <w:rPr>
      <w:rFonts w:ascii="Arial" w:eastAsia="黑体" w:hAnsi="Arial" w:cs="Times New Roman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77C4"/>
    <w:pPr>
      <w:ind w:firstLineChars="200" w:firstLine="420"/>
    </w:pPr>
  </w:style>
  <w:style w:type="table" w:styleId="a8">
    <w:name w:val="Table Grid"/>
    <w:basedOn w:val="a1"/>
    <w:uiPriority w:val="59"/>
    <w:rsid w:val="003E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3A27F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27F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A27F9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27F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A27F9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A27F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A27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26700;\2017&#26149;C&#35821;&#35328;&#23454;&#39564;&#36164;&#26009;\&#23454;&#39564;&#25253;&#21578;\&#23454;&#395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实验.dotx</Template>
  <TotalTime>277</TotalTime>
  <Pages>20</Pages>
  <Words>1259</Words>
  <Characters>7182</Characters>
  <Application>Microsoft Office Word</Application>
  <DocSecurity>0</DocSecurity>
  <Lines>59</Lines>
  <Paragraphs>16</Paragraphs>
  <ScaleCrop>false</ScaleCrop>
  <Company>Microsoft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Voice ——</cp:lastModifiedBy>
  <cp:revision>8</cp:revision>
  <dcterms:created xsi:type="dcterms:W3CDTF">2017-04-13T08:01:00Z</dcterms:created>
  <dcterms:modified xsi:type="dcterms:W3CDTF">2017-04-20T06:56:00Z</dcterms:modified>
</cp:coreProperties>
</file>