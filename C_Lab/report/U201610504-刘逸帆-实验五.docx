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1A" w:rsidRPr="00C66448" w:rsidRDefault="007D141A" w:rsidP="007D141A">
      <w:pPr>
        <w:pStyle w:val="1"/>
        <w:spacing w:beforeLines="50" w:before="156" w:after="0" w:line="576" w:lineRule="auto"/>
        <w:jc w:val="center"/>
        <w:rPr>
          <w:rFonts w:eastAsia="黑体"/>
          <w:kern w:val="0"/>
          <w:sz w:val="36"/>
          <w:szCs w:val="36"/>
        </w:rPr>
      </w:pPr>
      <w:r w:rsidRPr="00C66448">
        <w:rPr>
          <w:rFonts w:eastAsia="黑体"/>
          <w:kern w:val="0"/>
          <w:sz w:val="36"/>
          <w:szCs w:val="36"/>
        </w:rPr>
        <w:t>实验</w:t>
      </w:r>
      <w:r w:rsidR="00FE0374">
        <w:rPr>
          <w:rFonts w:eastAsia="黑体" w:hint="eastAsia"/>
          <w:kern w:val="0"/>
          <w:sz w:val="36"/>
          <w:szCs w:val="36"/>
        </w:rPr>
        <w:t>5</w:t>
      </w:r>
      <w:r w:rsidRPr="00C66448">
        <w:rPr>
          <w:rFonts w:eastAsia="黑体"/>
          <w:kern w:val="0"/>
          <w:sz w:val="36"/>
          <w:szCs w:val="36"/>
        </w:rPr>
        <w:t xml:space="preserve">  </w:t>
      </w:r>
      <w:r w:rsidR="00FE0374">
        <w:rPr>
          <w:rFonts w:eastAsia="黑体" w:hint="eastAsia"/>
          <w:kern w:val="0"/>
          <w:sz w:val="36"/>
          <w:szCs w:val="36"/>
        </w:rPr>
        <w:t>数组</w:t>
      </w:r>
      <w:r w:rsidRPr="00C66448">
        <w:rPr>
          <w:rFonts w:eastAsia="黑体"/>
          <w:kern w:val="0"/>
          <w:sz w:val="36"/>
          <w:szCs w:val="36"/>
        </w:rPr>
        <w:t>实验</w:t>
      </w:r>
    </w:p>
    <w:p w:rsidR="007D141A" w:rsidRPr="00C66448" w:rsidRDefault="00FE0374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7D141A" w:rsidRPr="00C66448">
        <w:rPr>
          <w:rFonts w:ascii="Times New Roman" w:hAnsi="Times New Roman"/>
          <w:sz w:val="28"/>
          <w:szCs w:val="28"/>
        </w:rPr>
        <w:t xml:space="preserve">.1 </w:t>
      </w:r>
      <w:r w:rsidR="007D141A" w:rsidRPr="00C66448">
        <w:rPr>
          <w:rFonts w:ascii="Times New Roman" w:hAnsi="Times New Roman"/>
          <w:sz w:val="28"/>
          <w:szCs w:val="28"/>
        </w:rPr>
        <w:t>实验目的</w:t>
      </w:r>
    </w:p>
    <w:p w:rsidR="00FE0374" w:rsidRP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1</w:t>
      </w:r>
      <w:r w:rsidRPr="00FE0374">
        <w:rPr>
          <w:sz w:val="24"/>
        </w:rPr>
        <w:t>）掌握数组的说明、初始化和使用。</w:t>
      </w:r>
    </w:p>
    <w:p w:rsidR="00FE0374" w:rsidRP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2</w:t>
      </w:r>
      <w:r w:rsidRPr="00FE0374">
        <w:rPr>
          <w:sz w:val="24"/>
        </w:rPr>
        <w:t>）掌握一维数组作为函数参数时实参和形参的用法。</w:t>
      </w:r>
    </w:p>
    <w:p w:rsidR="00FE0374" w:rsidRPr="00FE0374" w:rsidRDefault="00FE0374" w:rsidP="00FE0374">
      <w:pPr>
        <w:spacing w:line="360" w:lineRule="auto"/>
        <w:rPr>
          <w:color w:val="0000FF"/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3</w:t>
      </w:r>
      <w:r w:rsidRPr="00FE0374">
        <w:rPr>
          <w:sz w:val="24"/>
        </w:rPr>
        <w:t>）掌握字符串处理函数的设计，包括串操作函数及数字串与数之间转换函数实现算法。</w:t>
      </w:r>
    </w:p>
    <w:p w:rsidR="00FE0374" w:rsidRP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4</w:t>
      </w:r>
      <w:r w:rsidRPr="00FE0374">
        <w:rPr>
          <w:sz w:val="24"/>
        </w:rPr>
        <w:t>）掌握基于分治策略的二分查找算法和选择法排序算法的思想，以及相关算法的实现。</w:t>
      </w:r>
    </w:p>
    <w:p w:rsidR="007D141A" w:rsidRPr="00FE0374" w:rsidRDefault="007D141A" w:rsidP="007D141A"/>
    <w:p w:rsidR="007D141A" w:rsidRPr="00C66448" w:rsidRDefault="00FE0374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7D141A" w:rsidRPr="00C66448">
        <w:rPr>
          <w:rFonts w:ascii="Times New Roman" w:hAnsi="Times New Roman"/>
          <w:sz w:val="28"/>
          <w:szCs w:val="28"/>
        </w:rPr>
        <w:t xml:space="preserve">.2 </w:t>
      </w:r>
      <w:r w:rsidR="007D141A" w:rsidRPr="00C66448">
        <w:rPr>
          <w:rFonts w:ascii="Times New Roman" w:hAnsi="Times New Roman"/>
          <w:sz w:val="28"/>
          <w:szCs w:val="28"/>
        </w:rPr>
        <w:t>实验内容</w:t>
      </w:r>
    </w:p>
    <w:p w:rsidR="007D141A" w:rsidRPr="00196A1C" w:rsidRDefault="00FE0374" w:rsidP="007D141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7D141A">
        <w:rPr>
          <w:rFonts w:hint="eastAsia"/>
          <w:b/>
          <w:sz w:val="24"/>
        </w:rPr>
        <w:t>.2.1</w:t>
      </w:r>
      <w:r w:rsidR="007D141A">
        <w:rPr>
          <w:b/>
          <w:sz w:val="24"/>
        </w:rPr>
        <w:t xml:space="preserve"> </w:t>
      </w:r>
      <w:r w:rsidR="007D141A" w:rsidRPr="00196A1C">
        <w:rPr>
          <w:b/>
          <w:sz w:val="24"/>
        </w:rPr>
        <w:t>源程序改错题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下面是用来将数组</w:t>
      </w:r>
      <w:r w:rsidRPr="00FE0374">
        <w:rPr>
          <w:sz w:val="24"/>
        </w:rPr>
        <w:t>a</w:t>
      </w:r>
      <w:r w:rsidRPr="00FE0374">
        <w:rPr>
          <w:sz w:val="24"/>
        </w:rPr>
        <w:t>中元素按升序排序后输出的源程序。分析源程序中存在的问题，并对源程序进行修改，使之能够正确完成任务。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源程序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 #include&lt;stdio.h&gt;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2 int main(void)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3 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4     int a[10] = {27, 13, 5, 32, 23, 3, 17, 43, 55, 39};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5     void sort(int [],int);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6     int i;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7     sort(a[0],10);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8     for(i = 0; i &lt; 10; i++)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</w:rPr>
        <w:t xml:space="preserve">9        </w:t>
      </w:r>
      <w:r w:rsidRPr="00FE0374">
        <w:rPr>
          <w:sz w:val="24"/>
          <w:lang w:val="pt-BR"/>
        </w:rPr>
        <w:t>printf("%6d",a[i]);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  <w:lang w:val="pt-BR"/>
        </w:rPr>
        <w:t>10    printf("\n");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</w:rPr>
        <w:t>11 return 0;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12 }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13 void sort(int b[], int n)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14 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lastRenderedPageBreak/>
        <w:t>15   int i, j, t;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16   for (i = 0; i &lt; n - 1; i++)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17      for ( j = 0; j &lt; n - i - 1; j++)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18         if(b[j] &lt; b[j+1])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19            t = b[j], b[j] = b[j+1], b[j+1] = t;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20 }</w:t>
      </w:r>
    </w:p>
    <w:p w:rsidR="00E577C4" w:rsidRPr="00136187" w:rsidRDefault="00E577C4" w:rsidP="00C66448">
      <w:pPr>
        <w:snapToGrid w:val="0"/>
        <w:spacing w:line="360" w:lineRule="auto"/>
        <w:rPr>
          <w:sz w:val="24"/>
        </w:rPr>
      </w:pPr>
    </w:p>
    <w:p w:rsidR="00E577C4" w:rsidRPr="00136187" w:rsidRDefault="00E577C4" w:rsidP="00C66448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</w:t>
      </w:r>
      <w:r w:rsidRPr="00136187">
        <w:rPr>
          <w:rFonts w:hint="eastAsia"/>
          <w:sz w:val="24"/>
        </w:rPr>
        <w:t>:</w:t>
      </w:r>
    </w:p>
    <w:p w:rsidR="00E577C4" w:rsidRPr="008D2EB1" w:rsidRDefault="00E577C4" w:rsidP="008D2EB1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</w:t>
      </w:r>
      <w:r w:rsidRPr="00136187">
        <w:rPr>
          <w:rFonts w:hint="eastAsia"/>
          <w:sz w:val="24"/>
        </w:rPr>
        <w:t>:</w:t>
      </w: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8D2EB1">
        <w:rPr>
          <w:rFonts w:hint="eastAsia"/>
          <w:sz w:val="24"/>
        </w:rPr>
        <w:t>7</w:t>
      </w:r>
      <w:r w:rsidRPr="00136187">
        <w:rPr>
          <w:rFonts w:hint="eastAsia"/>
          <w:sz w:val="24"/>
        </w:rPr>
        <w:t>行</w:t>
      </w:r>
      <w:r w:rsidR="008D2EB1">
        <w:rPr>
          <w:rFonts w:hint="eastAsia"/>
          <w:sz w:val="24"/>
        </w:rPr>
        <w:t>引用自定义函数时</w:t>
      </w:r>
      <w:r w:rsidRPr="00136187">
        <w:rPr>
          <w:rFonts w:hint="eastAsia"/>
          <w:sz w:val="24"/>
        </w:rPr>
        <w:t>，</w:t>
      </w:r>
      <w:r w:rsidR="008D2EB1">
        <w:rPr>
          <w:rFonts w:hint="eastAsia"/>
          <w:sz w:val="24"/>
        </w:rPr>
        <w:t>引用数组只需引用数组名，</w:t>
      </w:r>
      <w:r w:rsidRPr="00136187">
        <w:rPr>
          <w:rFonts w:hint="eastAsia"/>
          <w:sz w:val="24"/>
        </w:rPr>
        <w:t>正确形式为：</w:t>
      </w:r>
    </w:p>
    <w:p w:rsidR="00CF2161" w:rsidRDefault="008D2EB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8D2EB1">
        <w:rPr>
          <w:sz w:val="24"/>
        </w:rPr>
        <w:t>sort(a,10);</w:t>
      </w:r>
    </w:p>
    <w:p w:rsidR="008D2EB1" w:rsidRPr="00136187" w:rsidRDefault="008D2EB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8D2EB1">
        <w:rPr>
          <w:rFonts w:hint="eastAsia"/>
          <w:sz w:val="24"/>
        </w:rPr>
        <w:t>18</w:t>
      </w:r>
      <w:r w:rsidR="008D2EB1">
        <w:rPr>
          <w:rFonts w:hint="eastAsia"/>
          <w:sz w:val="24"/>
        </w:rPr>
        <w:t>行的语句</w:t>
      </w:r>
      <w:r w:rsidRPr="00136187">
        <w:rPr>
          <w:rFonts w:hint="eastAsia"/>
          <w:sz w:val="24"/>
        </w:rPr>
        <w:t>逻辑错误，</w:t>
      </w:r>
      <w:r w:rsidR="008D2EB1">
        <w:rPr>
          <w:rFonts w:hint="eastAsia"/>
          <w:sz w:val="24"/>
        </w:rPr>
        <w:t>为实现升序排序应将</w:t>
      </w:r>
      <w:r w:rsidR="00495F7B">
        <w:rPr>
          <w:rFonts w:hint="eastAsia"/>
          <w:sz w:val="24"/>
        </w:rPr>
        <w:t>符号“</w:t>
      </w:r>
      <w:r w:rsidR="008D2EB1">
        <w:rPr>
          <w:rFonts w:hint="eastAsia"/>
          <w:sz w:val="24"/>
        </w:rPr>
        <w:t>&lt;</w:t>
      </w:r>
      <w:r w:rsidR="00495F7B">
        <w:rPr>
          <w:rFonts w:hint="eastAsia"/>
          <w:sz w:val="24"/>
        </w:rPr>
        <w:t>”</w:t>
      </w:r>
      <w:r w:rsidR="008D2EB1">
        <w:rPr>
          <w:rFonts w:hint="eastAsia"/>
          <w:sz w:val="24"/>
        </w:rPr>
        <w:t>改为</w:t>
      </w:r>
      <w:r w:rsidR="00495F7B">
        <w:rPr>
          <w:rFonts w:hint="eastAsia"/>
          <w:sz w:val="24"/>
        </w:rPr>
        <w:t>符号“</w:t>
      </w:r>
      <w:r w:rsidR="008D2EB1">
        <w:rPr>
          <w:rFonts w:hint="eastAsia"/>
          <w:sz w:val="24"/>
        </w:rPr>
        <w:t>&gt;</w:t>
      </w:r>
      <w:r w:rsidR="00495F7B">
        <w:rPr>
          <w:rFonts w:hint="eastAsia"/>
          <w:sz w:val="24"/>
        </w:rPr>
        <w:t>”</w:t>
      </w:r>
      <w:r w:rsidRPr="00136187">
        <w:rPr>
          <w:rFonts w:hint="eastAsia"/>
          <w:sz w:val="24"/>
        </w:rPr>
        <w:t>，正确形式为：</w:t>
      </w:r>
    </w:p>
    <w:p w:rsidR="00C64D5B" w:rsidRDefault="008D2EB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8D2EB1">
        <w:rPr>
          <w:sz w:val="24"/>
        </w:rPr>
        <w:t>if(b[j] &gt; b[j+1])</w:t>
      </w:r>
    </w:p>
    <w:p w:rsidR="008D2EB1" w:rsidRPr="00136187" w:rsidRDefault="008D2EB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64D5B" w:rsidRPr="00136187" w:rsidRDefault="00C64D5B" w:rsidP="00C66448">
      <w:pPr>
        <w:pStyle w:val="a7"/>
        <w:spacing w:line="360" w:lineRule="auto"/>
        <w:ind w:left="585" w:firstLineChars="0" w:firstLine="0"/>
        <w:rPr>
          <w:sz w:val="24"/>
        </w:rPr>
      </w:pPr>
      <w:r w:rsidRPr="00136187">
        <w:rPr>
          <w:rFonts w:hint="eastAsia"/>
          <w:sz w:val="24"/>
        </w:rPr>
        <w:t>错误修改后</w:t>
      </w:r>
      <w:r w:rsidR="003B10D7" w:rsidRPr="00136187">
        <w:rPr>
          <w:rFonts w:hint="eastAsia"/>
          <w:sz w:val="24"/>
        </w:rPr>
        <w:t>源程序</w:t>
      </w:r>
      <w:r w:rsidRPr="00136187">
        <w:rPr>
          <w:rFonts w:hint="eastAsia"/>
          <w:sz w:val="24"/>
        </w:rPr>
        <w:t>: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>#include&lt;stdio.h&gt;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>int main(void)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>{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int a[10] = {27, 13, 5, 32, 23, 3, 17, 43, 55, 39};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void sort(int [],int);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int i;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color w:val="FF0000"/>
          <w:sz w:val="24"/>
        </w:rPr>
      </w:pPr>
      <w:r w:rsidRPr="008D2EB1">
        <w:rPr>
          <w:color w:val="FF0000"/>
          <w:sz w:val="24"/>
        </w:rPr>
        <w:t xml:space="preserve">    sort(a,10);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for(i = 0; i &lt; 10; i++)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   printf("%6d",a[i]);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printf("\n");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return 0;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>}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>void sort(int b[], int n)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lastRenderedPageBreak/>
        <w:t>{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int i, j, t;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for (i = 0; i &lt; n - 1; i++)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    for ( j = 0; j &lt; n - i - 1; j++)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color w:val="FF0000"/>
          <w:sz w:val="24"/>
        </w:rPr>
      </w:pPr>
      <w:r>
        <w:rPr>
          <w:color w:val="FF0000"/>
          <w:sz w:val="24"/>
        </w:rPr>
        <w:t xml:space="preserve">            if(b[j] &gt; b[j+1])</w:t>
      </w:r>
    </w:p>
    <w:p w:rsidR="008D2EB1" w:rsidRPr="008D2EB1" w:rsidRDefault="008D2EB1" w:rsidP="008D2EB1">
      <w:pPr>
        <w:pStyle w:val="a7"/>
        <w:spacing w:line="360" w:lineRule="auto"/>
        <w:ind w:left="945" w:firstLine="480"/>
        <w:rPr>
          <w:sz w:val="24"/>
        </w:rPr>
      </w:pPr>
      <w:r w:rsidRPr="008D2EB1">
        <w:rPr>
          <w:sz w:val="24"/>
        </w:rPr>
        <w:t xml:space="preserve">                t = b[j], b[j] = b[j+1], b[j+1] = t;</w:t>
      </w:r>
    </w:p>
    <w:p w:rsidR="003B10D7" w:rsidRDefault="008D2EB1" w:rsidP="008D2EB1">
      <w:pPr>
        <w:pStyle w:val="a7"/>
        <w:spacing w:line="360" w:lineRule="auto"/>
        <w:ind w:left="945" w:firstLineChars="0" w:firstLine="0"/>
        <w:rPr>
          <w:sz w:val="24"/>
        </w:rPr>
      </w:pPr>
      <w:r w:rsidRPr="008D2EB1">
        <w:rPr>
          <w:sz w:val="24"/>
        </w:rPr>
        <w:t>}</w:t>
      </w:r>
    </w:p>
    <w:p w:rsidR="008D2EB1" w:rsidRPr="00136187" w:rsidRDefault="008D2EB1" w:rsidP="008D2EB1">
      <w:pPr>
        <w:pStyle w:val="a7"/>
        <w:spacing w:line="360" w:lineRule="auto"/>
        <w:ind w:left="945" w:firstLineChars="0" w:firstLine="0"/>
        <w:rPr>
          <w:sz w:val="24"/>
        </w:rPr>
      </w:pPr>
    </w:p>
    <w:p w:rsidR="003B10D7" w:rsidRPr="00136187" w:rsidRDefault="003B10D7" w:rsidP="00C6644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错误修改后运行结果</w:t>
      </w:r>
      <w:r w:rsidRPr="00136187">
        <w:rPr>
          <w:rFonts w:hint="eastAsia"/>
          <w:sz w:val="24"/>
        </w:rPr>
        <w:t>:</w:t>
      </w:r>
    </w:p>
    <w:p w:rsidR="00C64D5B" w:rsidRPr="00136187" w:rsidRDefault="008D2EB1" w:rsidP="00C66448">
      <w:pPr>
        <w:pStyle w:val="a7"/>
        <w:spacing w:line="360" w:lineRule="auto"/>
        <w:ind w:left="585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BC77B12" wp14:editId="386DD01E">
            <wp:extent cx="48768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B" w:rsidRDefault="00C64D5B" w:rsidP="00C64D5B">
      <w:pPr>
        <w:pStyle w:val="a7"/>
        <w:ind w:left="585" w:firstLineChars="0" w:firstLine="0"/>
      </w:pPr>
    </w:p>
    <w:p w:rsidR="00C64D5B" w:rsidRPr="00196A1C" w:rsidRDefault="00FE0374" w:rsidP="00C64D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C64D5B">
        <w:rPr>
          <w:rFonts w:hint="eastAsia"/>
          <w:b/>
          <w:sz w:val="24"/>
        </w:rPr>
        <w:t>.2.2</w:t>
      </w:r>
      <w:r w:rsidR="00C64D5B">
        <w:rPr>
          <w:b/>
          <w:sz w:val="24"/>
        </w:rPr>
        <w:t xml:space="preserve"> </w:t>
      </w:r>
      <w:r>
        <w:rPr>
          <w:rFonts w:hAnsi="宋体"/>
          <w:b/>
          <w:sz w:val="24"/>
        </w:rPr>
        <w:t>源程序</w:t>
      </w:r>
      <w:r>
        <w:rPr>
          <w:rFonts w:hAnsi="宋体" w:hint="eastAsia"/>
          <w:b/>
          <w:sz w:val="24"/>
        </w:rPr>
        <w:t>完善、修改、替换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(1) </w:t>
      </w:r>
      <w:r w:rsidRPr="00FE0374">
        <w:rPr>
          <w:sz w:val="24"/>
        </w:rPr>
        <w:t>下面的源程序用于求解瑟夫问题：</w:t>
      </w:r>
      <w:r w:rsidRPr="00FE0374">
        <w:rPr>
          <w:sz w:val="24"/>
        </w:rPr>
        <w:t>M</w:t>
      </w:r>
      <w:r w:rsidRPr="00FE0374">
        <w:rPr>
          <w:sz w:val="24"/>
        </w:rPr>
        <w:t>个人围成一圈，从第一个人开始依次从</w:t>
      </w:r>
      <w:r w:rsidRPr="00FE0374">
        <w:rPr>
          <w:sz w:val="24"/>
        </w:rPr>
        <w:t>1</w:t>
      </w:r>
      <w:r w:rsidRPr="00FE0374">
        <w:rPr>
          <w:sz w:val="24"/>
        </w:rPr>
        <w:t>至</w:t>
      </w:r>
      <w:r w:rsidRPr="00FE0374">
        <w:rPr>
          <w:sz w:val="24"/>
        </w:rPr>
        <w:t>N</w:t>
      </w:r>
      <w:r w:rsidRPr="00FE0374">
        <w:rPr>
          <w:sz w:val="24"/>
        </w:rPr>
        <w:t>循环报数，每当报数为</w:t>
      </w:r>
      <w:r w:rsidRPr="00FE0374">
        <w:rPr>
          <w:sz w:val="24"/>
        </w:rPr>
        <w:t>N</w:t>
      </w:r>
      <w:r w:rsidRPr="00FE0374">
        <w:rPr>
          <w:sz w:val="24"/>
        </w:rPr>
        <w:t>时报数人出圈，直到圈中只剩下一个人为止。请在源程序中的下划线处填写合适的代码来完善该程序。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源程序：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#include&lt;stdio.h&gt;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#define M 10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#define N 3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int main(void)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int a[M], b[M];</w:t>
      </w:r>
      <w:r w:rsidRPr="00FE0374">
        <w:rPr>
          <w:sz w:val="24"/>
        </w:rPr>
        <w:tab/>
        <w:t xml:space="preserve">/* </w:t>
      </w:r>
      <w:r w:rsidRPr="00FE0374">
        <w:rPr>
          <w:sz w:val="24"/>
        </w:rPr>
        <w:t>数组</w:t>
      </w:r>
      <w:r w:rsidRPr="00FE0374">
        <w:rPr>
          <w:sz w:val="24"/>
        </w:rPr>
        <w:t>a</w:t>
      </w:r>
      <w:r w:rsidRPr="00FE0374">
        <w:rPr>
          <w:sz w:val="24"/>
        </w:rPr>
        <w:t>存放圈中人的编号，数组</w:t>
      </w:r>
      <w:r w:rsidRPr="00FE0374">
        <w:rPr>
          <w:sz w:val="24"/>
        </w:rPr>
        <w:t>b</w:t>
      </w:r>
      <w:r w:rsidRPr="00FE0374">
        <w:rPr>
          <w:sz w:val="24"/>
        </w:rPr>
        <w:t>存放出圈人的编号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int i, j, k;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for(i = 0; i &lt; M; i++)</w:t>
      </w:r>
      <w:r w:rsidRPr="00FE0374">
        <w:rPr>
          <w:sz w:val="24"/>
        </w:rPr>
        <w:tab/>
      </w:r>
      <w:r w:rsidRPr="00FE0374">
        <w:rPr>
          <w:sz w:val="24"/>
        </w:rPr>
        <w:tab/>
      </w:r>
      <w:r w:rsidRPr="00FE0374">
        <w:rPr>
          <w:sz w:val="24"/>
        </w:rPr>
        <w:tab/>
        <w:t xml:space="preserve">/* </w:t>
      </w:r>
      <w:r w:rsidRPr="00FE0374">
        <w:rPr>
          <w:sz w:val="24"/>
        </w:rPr>
        <w:t>对圈中人按顺序编号</w:t>
      </w:r>
      <w:r w:rsidRPr="00FE0374">
        <w:rPr>
          <w:sz w:val="24"/>
        </w:rPr>
        <w:t>1—M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   a[i] = i + 1;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for(i = M, j = 0; i &gt; 1; i--){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lastRenderedPageBreak/>
        <w:t>/* i</w:t>
      </w:r>
      <w:r w:rsidRPr="00FE0374">
        <w:rPr>
          <w:sz w:val="24"/>
        </w:rPr>
        <w:t>表示圈中人个数，初始为</w:t>
      </w:r>
      <w:r w:rsidRPr="00FE0374">
        <w:rPr>
          <w:sz w:val="24"/>
        </w:rPr>
        <w:t>M</w:t>
      </w:r>
      <w:r w:rsidRPr="00FE0374">
        <w:rPr>
          <w:sz w:val="24"/>
        </w:rPr>
        <w:t>个，剩</w:t>
      </w:r>
      <w:r w:rsidRPr="00FE0374">
        <w:rPr>
          <w:sz w:val="24"/>
        </w:rPr>
        <w:t>1</w:t>
      </w:r>
      <w:r w:rsidRPr="00FE0374">
        <w:rPr>
          <w:sz w:val="24"/>
        </w:rPr>
        <w:t>个人时结束循环；</w:t>
      </w:r>
      <w:r w:rsidRPr="00FE0374">
        <w:rPr>
          <w:sz w:val="24"/>
        </w:rPr>
        <w:t>j</w:t>
      </w:r>
      <w:r w:rsidRPr="00FE0374">
        <w:rPr>
          <w:sz w:val="24"/>
        </w:rPr>
        <w:t>表示当前报数人的位置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for(k = 1; k &lt;= N; k++)</w:t>
      </w:r>
      <w:r w:rsidRPr="00FE0374">
        <w:rPr>
          <w:sz w:val="24"/>
        </w:rPr>
        <w:tab/>
      </w:r>
      <w:r w:rsidRPr="00FE0374">
        <w:rPr>
          <w:sz w:val="24"/>
        </w:rPr>
        <w:tab/>
      </w:r>
      <w:r w:rsidRPr="00FE0374">
        <w:rPr>
          <w:sz w:val="24"/>
        </w:rPr>
        <w:tab/>
        <w:t>/* 1</w:t>
      </w:r>
      <w:r w:rsidRPr="00FE0374">
        <w:rPr>
          <w:sz w:val="24"/>
        </w:rPr>
        <w:t>至</w:t>
      </w:r>
      <w:r w:rsidRPr="00FE0374">
        <w:rPr>
          <w:sz w:val="24"/>
        </w:rPr>
        <w:t>N</w:t>
      </w:r>
      <w:r w:rsidRPr="00FE0374">
        <w:rPr>
          <w:sz w:val="24"/>
        </w:rPr>
        <w:t>报数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if(++j &gt; i - 1) j = 0;/* </w:t>
      </w:r>
      <w:r w:rsidRPr="00FE0374">
        <w:rPr>
          <w:sz w:val="24"/>
        </w:rPr>
        <w:t>最后一个人报数后第一个人接着报，形成一个圈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b[M-i] = j? </w:t>
      </w:r>
      <w:r w:rsidRPr="00FE0374">
        <w:rPr>
          <w:sz w:val="24"/>
          <w:u w:val="single"/>
        </w:rPr>
        <w:t xml:space="preserve">      </w:t>
      </w:r>
      <w:r w:rsidRPr="00FE0374">
        <w:rPr>
          <w:sz w:val="24"/>
        </w:rPr>
        <w:t xml:space="preserve"> : </w:t>
      </w:r>
      <w:r w:rsidRPr="00FE0374">
        <w:rPr>
          <w:sz w:val="24"/>
          <w:u w:val="single"/>
        </w:rPr>
        <w:t xml:space="preserve">      </w:t>
      </w:r>
      <w:r w:rsidRPr="00FE0374">
        <w:rPr>
          <w:sz w:val="24"/>
        </w:rPr>
        <w:t>;</w:t>
      </w:r>
      <w:r w:rsidRPr="00FE0374">
        <w:rPr>
          <w:sz w:val="24"/>
        </w:rPr>
        <w:tab/>
        <w:t xml:space="preserve">/* </w:t>
      </w:r>
      <w:r w:rsidRPr="00FE0374">
        <w:rPr>
          <w:sz w:val="24"/>
        </w:rPr>
        <w:t>将报数为</w:t>
      </w:r>
      <w:r w:rsidRPr="00FE0374">
        <w:rPr>
          <w:sz w:val="24"/>
        </w:rPr>
        <w:t>N</w:t>
      </w:r>
      <w:r w:rsidRPr="00FE0374">
        <w:rPr>
          <w:sz w:val="24"/>
        </w:rPr>
        <w:t>的人的编号存入数组</w:t>
      </w:r>
      <w:r w:rsidRPr="00FE0374">
        <w:rPr>
          <w:sz w:val="24"/>
        </w:rPr>
        <w:t>b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if(j)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for(k = --j; k &lt; i; k++)</w:t>
      </w:r>
      <w:r w:rsidRPr="00FE0374">
        <w:rPr>
          <w:sz w:val="24"/>
        </w:rPr>
        <w:tab/>
        <w:t xml:space="preserve">/* </w:t>
      </w:r>
      <w:r w:rsidRPr="00FE0374">
        <w:rPr>
          <w:sz w:val="24"/>
        </w:rPr>
        <w:t>压缩数组</w:t>
      </w:r>
      <w:r w:rsidRPr="00FE0374">
        <w:rPr>
          <w:sz w:val="24"/>
        </w:rPr>
        <w:t>a</w:t>
      </w:r>
      <w:r w:rsidRPr="00FE0374">
        <w:rPr>
          <w:sz w:val="24"/>
        </w:rPr>
        <w:t>，使报数为</w:t>
      </w:r>
      <w:r w:rsidRPr="00FE0374">
        <w:rPr>
          <w:sz w:val="24"/>
        </w:rPr>
        <w:t>N</w:t>
      </w:r>
      <w:r w:rsidRPr="00FE0374">
        <w:rPr>
          <w:sz w:val="24"/>
        </w:rPr>
        <w:t>的人出圈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</w:t>
      </w:r>
      <w:r w:rsidRPr="00FE0374">
        <w:rPr>
          <w:sz w:val="24"/>
          <w:u w:val="single"/>
        </w:rPr>
        <w:t xml:space="preserve">                     </w:t>
      </w:r>
      <w:r w:rsidRPr="00FE0374">
        <w:rPr>
          <w:sz w:val="24"/>
        </w:rPr>
        <w:t>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}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for(i = 0;i &lt; M – 1; i++)</w:t>
      </w:r>
      <w:r w:rsidRPr="00FE0374">
        <w:rPr>
          <w:sz w:val="24"/>
        </w:rPr>
        <w:tab/>
      </w:r>
      <w:r w:rsidRPr="00FE0374">
        <w:rPr>
          <w:sz w:val="24"/>
        </w:rPr>
        <w:tab/>
        <w:t xml:space="preserve">/* </w:t>
      </w:r>
      <w:r w:rsidRPr="00FE0374">
        <w:rPr>
          <w:sz w:val="24"/>
        </w:rPr>
        <w:t>按次序输出出圈人的编号</w:t>
      </w:r>
      <w:r w:rsidRPr="00FE0374">
        <w:rPr>
          <w:sz w:val="24"/>
        </w:rPr>
        <w:t xml:space="preserve"> 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   printf(“%6d”, b[i]);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printf(“%6d\n”, a[0]);</w:t>
      </w:r>
      <w:r w:rsidRPr="00FE0374">
        <w:rPr>
          <w:sz w:val="24"/>
        </w:rPr>
        <w:tab/>
      </w:r>
      <w:r w:rsidRPr="00FE0374">
        <w:rPr>
          <w:sz w:val="24"/>
        </w:rPr>
        <w:tab/>
      </w:r>
      <w:r w:rsidRPr="00FE0374">
        <w:rPr>
          <w:sz w:val="24"/>
        </w:rPr>
        <w:tab/>
        <w:t xml:space="preserve">/* </w:t>
      </w:r>
      <w:r w:rsidRPr="00FE0374">
        <w:rPr>
          <w:sz w:val="24"/>
          <w:lang w:val="pt-BR"/>
        </w:rPr>
        <w:t>输出圈中最后一个人的编号</w:t>
      </w:r>
      <w:r w:rsidRPr="00FE0374">
        <w:rPr>
          <w:sz w:val="24"/>
          <w:lang w:val="pt-BR"/>
        </w:rPr>
        <w:t xml:space="preserve"> </w:t>
      </w:r>
      <w:r w:rsidRPr="00FE0374">
        <w:rPr>
          <w:sz w:val="24"/>
        </w:rPr>
        <w:t>*/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return 0;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}</w:t>
      </w:r>
      <w:r w:rsidRPr="00FE0374">
        <w:rPr>
          <w:sz w:val="24"/>
        </w:rPr>
        <w:tab/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(2) </w:t>
      </w:r>
      <w:r w:rsidRPr="00FE0374">
        <w:rPr>
          <w:sz w:val="24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 w:rsidRPr="00FE0374">
        <w:rPr>
          <w:sz w:val="24"/>
        </w:rPr>
        <w:t>1</w:t>
      </w:r>
      <w:r w:rsidRPr="00FE0374">
        <w:rPr>
          <w:sz w:val="24"/>
        </w:rPr>
        <w:t>）中的程序，并使修改后的程序与（</w:t>
      </w:r>
      <w:r w:rsidRPr="00FE0374">
        <w:rPr>
          <w:sz w:val="24"/>
        </w:rPr>
        <w:t>1</w:t>
      </w:r>
      <w:r w:rsidRPr="00FE0374">
        <w:rPr>
          <w:sz w:val="24"/>
        </w:rPr>
        <w:t>）中的程序具有相同的功能。</w:t>
      </w:r>
    </w:p>
    <w:p w:rsidR="00EA3603" w:rsidRDefault="00EA3603" w:rsidP="00FE0374">
      <w:pPr>
        <w:spacing w:line="360" w:lineRule="auto"/>
        <w:rPr>
          <w:sz w:val="24"/>
        </w:rPr>
      </w:pPr>
    </w:p>
    <w:p w:rsidR="00C64D5B" w:rsidRPr="00FE0374" w:rsidRDefault="0094531E" w:rsidP="00FE0374">
      <w:pPr>
        <w:spacing w:line="360" w:lineRule="auto"/>
        <w:rPr>
          <w:sz w:val="24"/>
        </w:rPr>
      </w:pPr>
      <w:r w:rsidRPr="00FE0374">
        <w:rPr>
          <w:sz w:val="24"/>
        </w:rPr>
        <w:t>解答：</w:t>
      </w:r>
    </w:p>
    <w:p w:rsidR="0094531E" w:rsidRP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1</w:t>
      </w:r>
      <w:r w:rsidRPr="00FE0374">
        <w:rPr>
          <w:sz w:val="24"/>
        </w:rPr>
        <w:t>）</w:t>
      </w:r>
      <w:r w:rsidR="0094531E" w:rsidRPr="00FE0374">
        <w:rPr>
          <w:sz w:val="24"/>
        </w:rPr>
        <w:t>修改</w:t>
      </w:r>
      <w:r w:rsidR="00106513">
        <w:rPr>
          <w:rFonts w:hint="eastAsia"/>
          <w:sz w:val="24"/>
        </w:rPr>
        <w:t>第一个</w:t>
      </w:r>
      <w:r w:rsidR="0094531E" w:rsidRPr="00FE0374">
        <w:rPr>
          <w:sz w:val="24"/>
        </w:rPr>
        <w:t>下划线处的语句为：</w:t>
      </w:r>
    </w:p>
    <w:p w:rsidR="0094531E" w:rsidRDefault="00106513" w:rsidP="00FE0374">
      <w:pPr>
        <w:spacing w:line="360" w:lineRule="auto"/>
        <w:rPr>
          <w:sz w:val="24"/>
        </w:rPr>
      </w:pPr>
      <w:r>
        <w:rPr>
          <w:sz w:val="24"/>
        </w:rPr>
        <w:t>a[j-1]</w:t>
      </w:r>
    </w:p>
    <w:p w:rsidR="00495F7B" w:rsidRDefault="00106513" w:rsidP="00495F7B">
      <w:pPr>
        <w:spacing w:line="360" w:lineRule="auto"/>
        <w:rPr>
          <w:sz w:val="24"/>
        </w:rPr>
      </w:pPr>
      <w:r>
        <w:rPr>
          <w:rFonts w:hint="eastAsia"/>
          <w:sz w:val="24"/>
        </w:rPr>
        <w:t>修改第二个下划线处的语句为：</w:t>
      </w:r>
    </w:p>
    <w:p w:rsidR="00495F7B" w:rsidRDefault="00495F7B" w:rsidP="00495F7B">
      <w:pPr>
        <w:spacing w:line="360" w:lineRule="auto"/>
        <w:rPr>
          <w:sz w:val="24"/>
        </w:rPr>
      </w:pPr>
      <w:r>
        <w:rPr>
          <w:sz w:val="24"/>
        </w:rPr>
        <w:t>a[</w:t>
      </w:r>
      <w:r>
        <w:rPr>
          <w:rFonts w:hint="eastAsia"/>
          <w:sz w:val="24"/>
        </w:rPr>
        <w:t>i-1</w:t>
      </w:r>
      <w:r>
        <w:rPr>
          <w:sz w:val="24"/>
        </w:rPr>
        <w:t>]</w:t>
      </w:r>
    </w:p>
    <w:p w:rsidR="00106513" w:rsidRPr="00495F7B" w:rsidRDefault="00495F7B" w:rsidP="00FE0374">
      <w:pPr>
        <w:spacing w:line="360" w:lineRule="auto"/>
        <w:rPr>
          <w:sz w:val="24"/>
        </w:rPr>
      </w:pPr>
      <w:r>
        <w:rPr>
          <w:rFonts w:hint="eastAsia"/>
          <w:sz w:val="24"/>
        </w:rPr>
        <w:t>修改第三个下划线处的语句为：</w:t>
      </w:r>
    </w:p>
    <w:p w:rsidR="00106513" w:rsidRPr="00FE0374" w:rsidRDefault="00106513" w:rsidP="00FE0374">
      <w:pPr>
        <w:spacing w:line="360" w:lineRule="auto"/>
        <w:rPr>
          <w:sz w:val="24"/>
        </w:rPr>
      </w:pPr>
      <w:r>
        <w:rPr>
          <w:sz w:val="24"/>
        </w:rPr>
        <w:t xml:space="preserve">a[k]=a[k+1] </w:t>
      </w:r>
      <w:r w:rsidRPr="00106513">
        <w:rPr>
          <w:sz w:val="24"/>
        </w:rPr>
        <w:t>;</w:t>
      </w:r>
    </w:p>
    <w:p w:rsidR="0094531E" w:rsidRPr="00136187" w:rsidRDefault="0094531E" w:rsidP="00FE0374">
      <w:pPr>
        <w:spacing w:line="360" w:lineRule="auto"/>
        <w:ind w:firstLine="420"/>
        <w:rPr>
          <w:sz w:val="24"/>
        </w:rPr>
      </w:pPr>
      <w:r w:rsidRPr="00FE0374">
        <w:rPr>
          <w:sz w:val="24"/>
        </w:rPr>
        <w:t>替换后的程序如下</w:t>
      </w:r>
      <w:r w:rsidRPr="00136187">
        <w:rPr>
          <w:rFonts w:hint="eastAsia"/>
          <w:sz w:val="24"/>
        </w:rPr>
        <w:t>所示：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>#include&lt;stdio.h&gt;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>#define M 10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lastRenderedPageBreak/>
        <w:t>#define N 3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>int main(void)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>{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int a[M], b[M];</w:t>
      </w:r>
      <w:r w:rsidRPr="00106513">
        <w:rPr>
          <w:rFonts w:hint="eastAsia"/>
          <w:sz w:val="24"/>
        </w:rPr>
        <w:tab/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sz w:val="24"/>
        </w:rPr>
        <w:t xml:space="preserve">    int i, j, k;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for(i = 0; i &lt; M; i++)</w:t>
      </w:r>
      <w:r w:rsidRPr="00106513">
        <w:rPr>
          <w:rFonts w:hint="eastAsia"/>
          <w:sz w:val="24"/>
        </w:rPr>
        <w:tab/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sz w:val="24"/>
        </w:rPr>
        <w:t xml:space="preserve">        a[i] = i + 1;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 xml:space="preserve">    for(i = M, j = 0; i &gt; 1; i--)</w:t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for(k = 1; k &lt;= N; k++)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    if(++j &gt; i - 1) j = 0;</w:t>
      </w:r>
      <w:r w:rsidRPr="00106513">
        <w:rPr>
          <w:sz w:val="24"/>
        </w:rPr>
        <w:t xml:space="preserve"> </w:t>
      </w:r>
    </w:p>
    <w:p w:rsidR="00106513" w:rsidRDefault="00106513" w:rsidP="00106513">
      <w:pPr>
        <w:spacing w:line="360" w:lineRule="auto"/>
        <w:ind w:firstLine="480"/>
        <w:rPr>
          <w:sz w:val="24"/>
        </w:rPr>
      </w:pPr>
      <w:r w:rsidRPr="00106513">
        <w:rPr>
          <w:rFonts w:hint="eastAsia"/>
          <w:sz w:val="24"/>
        </w:rPr>
        <w:t>b[M-i] = j?</w:t>
      </w:r>
      <w:r w:rsidRPr="0028756E">
        <w:rPr>
          <w:rFonts w:hint="eastAsia"/>
          <w:color w:val="FF0000"/>
          <w:sz w:val="24"/>
        </w:rPr>
        <w:t>a[j-1]:a[i</w:t>
      </w:r>
      <w:r w:rsidR="00C0387E" w:rsidRPr="0028756E">
        <w:rPr>
          <w:rFonts w:hint="eastAsia"/>
          <w:color w:val="FF0000"/>
          <w:sz w:val="24"/>
        </w:rPr>
        <w:t>-1</w:t>
      </w:r>
      <w:r w:rsidRPr="0028756E">
        <w:rPr>
          <w:rFonts w:hint="eastAsia"/>
          <w:color w:val="FF0000"/>
          <w:sz w:val="24"/>
        </w:rPr>
        <w:t>]</w:t>
      </w:r>
      <w:r w:rsidRPr="00106513">
        <w:rPr>
          <w:rFonts w:hint="eastAsia"/>
          <w:sz w:val="24"/>
        </w:rPr>
        <w:t>;</w:t>
      </w:r>
      <w:r w:rsidRPr="00106513">
        <w:rPr>
          <w:rFonts w:hint="eastAsia"/>
          <w:sz w:val="24"/>
        </w:rPr>
        <w:tab/>
      </w:r>
    </w:p>
    <w:p w:rsidR="00106513" w:rsidRPr="00106513" w:rsidRDefault="00106513" w:rsidP="00106513">
      <w:pPr>
        <w:spacing w:line="360" w:lineRule="auto"/>
        <w:ind w:firstLine="480"/>
        <w:rPr>
          <w:sz w:val="24"/>
        </w:rPr>
      </w:pPr>
      <w:r w:rsidRPr="00106513">
        <w:rPr>
          <w:sz w:val="24"/>
        </w:rPr>
        <w:t>if(j)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    for(k = --j; k &lt; i; k++)</w:t>
      </w:r>
      <w:r w:rsidRPr="00106513">
        <w:rPr>
          <w:rFonts w:hint="eastAsia"/>
          <w:sz w:val="24"/>
        </w:rPr>
        <w:tab/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 xml:space="preserve">            </w:t>
      </w:r>
      <w:r w:rsidRPr="0028756E">
        <w:rPr>
          <w:color w:val="FF0000"/>
          <w:sz w:val="24"/>
        </w:rPr>
        <w:t>a[k]=a[k+1]</w:t>
      </w:r>
      <w:r w:rsidRPr="00106513">
        <w:rPr>
          <w:sz w:val="24"/>
        </w:rPr>
        <w:t>;</w:t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for(i = 0; i &lt; M - 1; i++)</w:t>
      </w:r>
      <w:r w:rsidRPr="00106513">
        <w:rPr>
          <w:rFonts w:hint="eastAsia"/>
          <w:sz w:val="24"/>
        </w:rPr>
        <w:tab/>
      </w:r>
      <w:r w:rsidRPr="00106513">
        <w:rPr>
          <w:rFonts w:hint="eastAsia"/>
          <w:sz w:val="24"/>
        </w:rPr>
        <w:tab/>
      </w:r>
    </w:p>
    <w:p w:rsidR="00106513" w:rsidRPr="00106513" w:rsidRDefault="00106513" w:rsidP="00106513">
      <w:pPr>
        <w:spacing w:line="360" w:lineRule="auto"/>
        <w:rPr>
          <w:sz w:val="24"/>
        </w:rPr>
      </w:pPr>
      <w:r>
        <w:rPr>
          <w:sz w:val="24"/>
        </w:rPr>
        <w:t xml:space="preserve">        printf("%6d", b[i]);</w:t>
      </w:r>
    </w:p>
    <w:p w:rsidR="00106513" w:rsidRPr="00106513" w:rsidRDefault="00106513" w:rsidP="00106513">
      <w:pPr>
        <w:spacing w:line="360" w:lineRule="auto"/>
        <w:rPr>
          <w:sz w:val="24"/>
        </w:rPr>
      </w:pPr>
      <w:r w:rsidRPr="00106513">
        <w:rPr>
          <w:rFonts w:hint="eastAsia"/>
          <w:sz w:val="24"/>
        </w:rPr>
        <w:t xml:space="preserve">    printf("%6d\n", a[0])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</w:p>
    <w:p w:rsidR="0094531E" w:rsidRPr="00136187" w:rsidRDefault="00106513" w:rsidP="00106513">
      <w:pPr>
        <w:spacing w:line="360" w:lineRule="auto"/>
        <w:rPr>
          <w:sz w:val="24"/>
        </w:rPr>
      </w:pPr>
      <w:r w:rsidRPr="00106513">
        <w:rPr>
          <w:sz w:val="24"/>
        </w:rPr>
        <w:t>}</w:t>
      </w:r>
    </w:p>
    <w:p w:rsidR="00B51D35" w:rsidRDefault="00B51D35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运行截图：</w:t>
      </w:r>
    </w:p>
    <w:p w:rsidR="00106513" w:rsidRDefault="008D2EB1" w:rsidP="0013618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59D3EB4" wp14:editId="2D2A5E71">
            <wp:extent cx="48196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3" w:rsidRDefault="00106513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61414">
        <w:rPr>
          <w:rFonts w:hint="eastAsia"/>
          <w:sz w:val="24"/>
        </w:rPr>
        <w:t>修改程序为：用</w:t>
      </w:r>
      <w:r w:rsidR="00E61414">
        <w:rPr>
          <w:rFonts w:hint="eastAsia"/>
          <w:sz w:val="24"/>
        </w:rPr>
        <w:t>0</w:t>
      </w:r>
      <w:r w:rsidR="00E61414">
        <w:rPr>
          <w:rFonts w:hint="eastAsia"/>
          <w:sz w:val="24"/>
        </w:rPr>
        <w:t>标记出圈人，当报数者不等于</w:t>
      </w:r>
      <w:r w:rsidR="00E61414">
        <w:rPr>
          <w:rFonts w:hint="eastAsia"/>
          <w:sz w:val="24"/>
        </w:rPr>
        <w:t>0</w:t>
      </w:r>
      <w:r w:rsidR="00E61414">
        <w:rPr>
          <w:rFonts w:hint="eastAsia"/>
          <w:sz w:val="24"/>
        </w:rPr>
        <w:t>时报数加一。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rFonts w:hint="eastAsia"/>
          <w:sz w:val="24"/>
        </w:rPr>
        <w:t>修改后源程序为：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>#include&lt;stdio.h&gt;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>#define M 10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lastRenderedPageBreak/>
        <w:t>#define N 3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>int main(void)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>{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rFonts w:hint="eastAsia"/>
          <w:sz w:val="24"/>
        </w:rPr>
        <w:t xml:space="preserve">    int a[M], b[M];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int i, j, k;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for(i = 0; i &lt; M; i++)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    a[i] = i + 1;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 xml:space="preserve">    for(i = M, j = 0; i &gt; 1; i--)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rFonts w:hint="eastAsia"/>
          <w:sz w:val="24"/>
        </w:rPr>
        <w:t xml:space="preserve">    </w:t>
      </w:r>
      <w:r w:rsidR="00495F7B">
        <w:rPr>
          <w:sz w:val="24"/>
        </w:rPr>
        <w:tab/>
      </w:r>
      <w:r w:rsidRPr="00E61414">
        <w:rPr>
          <w:rFonts w:hint="eastAsia"/>
          <w:sz w:val="24"/>
        </w:rPr>
        <w:t>for(k = 1; k &lt;= N; )</w:t>
      </w:r>
      <w:r w:rsidRPr="00E61414">
        <w:rPr>
          <w:rFonts w:hint="eastAsia"/>
          <w:sz w:val="24"/>
        </w:rPr>
        <w:tab/>
      </w:r>
      <w:r w:rsidRPr="00E61414">
        <w:rPr>
          <w:rFonts w:hint="eastAsia"/>
          <w:sz w:val="24"/>
        </w:rPr>
        <w:tab/>
      </w:r>
      <w:r w:rsidRPr="00E61414">
        <w:rPr>
          <w:rFonts w:hint="eastAsia"/>
          <w:sz w:val="24"/>
        </w:rPr>
        <w:tab/>
      </w:r>
    </w:p>
    <w:p w:rsidR="00E61414" w:rsidRPr="00E61414" w:rsidRDefault="00495F7B" w:rsidP="00E61414">
      <w:pPr>
        <w:spacing w:line="360" w:lineRule="auto"/>
        <w:rPr>
          <w:sz w:val="24"/>
        </w:rPr>
      </w:pPr>
      <w:r>
        <w:rPr>
          <w:sz w:val="24"/>
        </w:rPr>
        <w:t xml:space="preserve">       </w:t>
      </w:r>
      <w:r w:rsidR="00E61414" w:rsidRPr="00E61414">
        <w:rPr>
          <w:sz w:val="24"/>
        </w:rPr>
        <w:t>{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 xml:space="preserve">    </w:t>
      </w:r>
      <w:r w:rsidR="0028756E">
        <w:rPr>
          <w:sz w:val="24"/>
        </w:rPr>
        <w:t xml:space="preserve">       </w:t>
      </w:r>
      <w:r>
        <w:rPr>
          <w:sz w:val="24"/>
        </w:rPr>
        <w:t>if (++j &gt; M - 1) j = 0;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if (j)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{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if (a[j - 1] != 0) k++;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}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else if(j==0)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{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</w:r>
      <w:r w:rsidRPr="00E61414">
        <w:rPr>
          <w:sz w:val="24"/>
        </w:rPr>
        <w:tab/>
        <w:t>if (a[M - 1] != 0) k++;</w:t>
      </w:r>
    </w:p>
    <w:p w:rsidR="00E61414" w:rsidRPr="00E61414" w:rsidRDefault="0028756E" w:rsidP="00E6141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E61414" w:rsidRPr="00E61414" w:rsidRDefault="00495F7B" w:rsidP="00E61414">
      <w:pPr>
        <w:spacing w:line="360" w:lineRule="auto"/>
        <w:rPr>
          <w:sz w:val="24"/>
        </w:rPr>
      </w:pPr>
      <w:r>
        <w:rPr>
          <w:sz w:val="24"/>
        </w:rPr>
        <w:t xml:space="preserve">       </w:t>
      </w:r>
      <w:r w:rsidR="00E61414" w:rsidRPr="00E61414">
        <w:rPr>
          <w:sz w:val="24"/>
        </w:rPr>
        <w:t>}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rFonts w:hint="eastAsia"/>
          <w:sz w:val="24"/>
        </w:rPr>
        <w:t xml:space="preserve">    </w:t>
      </w:r>
      <w:r w:rsidR="00495F7B">
        <w:rPr>
          <w:sz w:val="24"/>
        </w:rPr>
        <w:tab/>
      </w:r>
      <w:r w:rsidRPr="00E61414">
        <w:rPr>
          <w:rFonts w:hint="eastAsia"/>
          <w:sz w:val="24"/>
        </w:rPr>
        <w:t>b[M-i] = j?a[j-1]:a[M-1];</w:t>
      </w:r>
      <w:r w:rsidRPr="00E61414">
        <w:rPr>
          <w:rFonts w:hint="eastAsia"/>
          <w:sz w:val="24"/>
        </w:rPr>
        <w:tab/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 xml:space="preserve">    </w:t>
      </w:r>
      <w:r w:rsidR="00495F7B">
        <w:rPr>
          <w:sz w:val="24"/>
        </w:rPr>
        <w:tab/>
      </w:r>
      <w:r w:rsidRPr="00E61414">
        <w:rPr>
          <w:sz w:val="24"/>
        </w:rPr>
        <w:t>if (j) a[j-1] = 0;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 w:rsidR="00495F7B">
        <w:rPr>
          <w:sz w:val="24"/>
        </w:rPr>
        <w:tab/>
      </w:r>
      <w:r>
        <w:rPr>
          <w:sz w:val="24"/>
        </w:rPr>
        <w:t>else if (!j) a[M - 1] = 0;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rFonts w:hint="eastAsia"/>
          <w:sz w:val="24"/>
        </w:rPr>
        <w:t xml:space="preserve">    for(i = 0; i &lt; M - 1; i++)</w:t>
      </w:r>
      <w:r w:rsidRPr="00E61414">
        <w:rPr>
          <w:rFonts w:hint="eastAsia"/>
          <w:sz w:val="24"/>
        </w:rPr>
        <w:tab/>
      </w:r>
      <w:r w:rsidRPr="00E61414">
        <w:rPr>
          <w:rFonts w:hint="eastAsia"/>
          <w:sz w:val="24"/>
        </w:rPr>
        <w:tab/>
      </w:r>
    </w:p>
    <w:p w:rsidR="00E61414" w:rsidRPr="00E61414" w:rsidRDefault="00E61414" w:rsidP="00E61414">
      <w:pPr>
        <w:spacing w:line="360" w:lineRule="auto"/>
        <w:rPr>
          <w:sz w:val="24"/>
        </w:rPr>
      </w:pPr>
      <w:r>
        <w:rPr>
          <w:sz w:val="24"/>
        </w:rPr>
        <w:t xml:space="preserve">        printf("%6d", b[i]);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 xml:space="preserve">    for(i=0;i&lt;M-1;i++)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t xml:space="preserve">        if(a[i]!=0)</w:t>
      </w:r>
    </w:p>
    <w:p w:rsidR="00E61414" w:rsidRPr="00E61414" w:rsidRDefault="00E61414" w:rsidP="00E61414">
      <w:pPr>
        <w:spacing w:line="360" w:lineRule="auto"/>
        <w:rPr>
          <w:sz w:val="24"/>
        </w:rPr>
      </w:pPr>
      <w:r w:rsidRPr="00E61414">
        <w:rPr>
          <w:rFonts w:hint="eastAsia"/>
          <w:sz w:val="24"/>
        </w:rPr>
        <w:t xml:space="preserve">            printf("%6d\n", a[i]);</w:t>
      </w:r>
      <w:r w:rsidRPr="00E61414">
        <w:rPr>
          <w:rFonts w:hint="eastAsia"/>
          <w:sz w:val="24"/>
        </w:rPr>
        <w:tab/>
      </w:r>
      <w:r w:rsidRPr="00E61414">
        <w:rPr>
          <w:rFonts w:hint="eastAsia"/>
          <w:sz w:val="24"/>
        </w:rPr>
        <w:tab/>
      </w:r>
      <w:r w:rsidRPr="00E61414">
        <w:rPr>
          <w:rFonts w:hint="eastAsia"/>
          <w:sz w:val="24"/>
        </w:rPr>
        <w:tab/>
      </w:r>
    </w:p>
    <w:p w:rsidR="00E61414" w:rsidRPr="00136187" w:rsidRDefault="00E61414" w:rsidP="00E61414">
      <w:pPr>
        <w:spacing w:line="360" w:lineRule="auto"/>
        <w:rPr>
          <w:sz w:val="24"/>
        </w:rPr>
      </w:pPr>
      <w:r w:rsidRPr="00E61414">
        <w:rPr>
          <w:sz w:val="24"/>
        </w:rPr>
        <w:lastRenderedPageBreak/>
        <w:t>}</w:t>
      </w:r>
    </w:p>
    <w:p w:rsidR="00B51D35" w:rsidRDefault="00E61414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t>运行截图：</w:t>
      </w:r>
    </w:p>
    <w:p w:rsidR="0028756E" w:rsidRDefault="0028756E" w:rsidP="0013618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966D198" wp14:editId="03DEBEB4">
            <wp:extent cx="478155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03" w:rsidRDefault="00EA3603" w:rsidP="00FE0374">
      <w:pPr>
        <w:snapToGrid w:val="0"/>
        <w:spacing w:afterLines="25" w:after="78" w:line="360" w:lineRule="auto"/>
        <w:ind w:firstLine="482"/>
        <w:rPr>
          <w:b/>
          <w:sz w:val="24"/>
        </w:rPr>
      </w:pPr>
    </w:p>
    <w:p w:rsidR="00FE0374" w:rsidRPr="00FE0374" w:rsidRDefault="00FE0374" w:rsidP="00FE0374">
      <w:pPr>
        <w:snapToGrid w:val="0"/>
        <w:spacing w:afterLines="25" w:after="78"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Pr="00136187">
        <w:rPr>
          <w:b/>
          <w:sz w:val="24"/>
        </w:rPr>
        <w:t xml:space="preserve">.2.3 </w:t>
      </w:r>
      <w:r>
        <w:rPr>
          <w:rFonts w:hAnsi="宋体" w:hint="eastAsia"/>
          <w:b/>
          <w:sz w:val="24"/>
        </w:rPr>
        <w:t>跟踪调试源程序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在下面所给的源程序中，函数</w:t>
      </w:r>
      <w:r w:rsidRPr="00FE0374">
        <w:rPr>
          <w:sz w:val="24"/>
        </w:rPr>
        <w:t>strncat(s,t,n)</w:t>
      </w:r>
      <w:r w:rsidRPr="00FE0374">
        <w:rPr>
          <w:sz w:val="24"/>
        </w:rPr>
        <w:t>本来应该将字符数组</w:t>
      </w:r>
      <w:r w:rsidRPr="00FE0374">
        <w:rPr>
          <w:sz w:val="24"/>
        </w:rPr>
        <w:t>t</w:t>
      </w:r>
      <w:r w:rsidRPr="00FE0374">
        <w:rPr>
          <w:sz w:val="24"/>
        </w:rPr>
        <w:t>的前</w:t>
      </w:r>
      <w:r w:rsidRPr="00FE0374">
        <w:rPr>
          <w:sz w:val="24"/>
        </w:rPr>
        <w:t>n</w:t>
      </w:r>
      <w:r w:rsidRPr="00FE0374">
        <w:rPr>
          <w:sz w:val="24"/>
        </w:rPr>
        <w:t>个字符连接到字符数组</w:t>
      </w:r>
      <w:r w:rsidRPr="00FE0374">
        <w:rPr>
          <w:sz w:val="24"/>
        </w:rPr>
        <w:t>s</w:t>
      </w:r>
      <w:r w:rsidRPr="00FE0374">
        <w:rPr>
          <w:sz w:val="24"/>
        </w:rPr>
        <w:t>中字符串的尾部。但函数</w:t>
      </w:r>
      <w:r w:rsidRPr="00FE0374">
        <w:rPr>
          <w:sz w:val="24"/>
        </w:rPr>
        <w:t>strncat</w:t>
      </w:r>
      <w:r w:rsidRPr="00FE0374">
        <w:rPr>
          <w:sz w:val="24"/>
        </w:rPr>
        <w:t>在定义时代码有误，不能实现上述功能。请按下面的要求进行操作，并回答问题和排除错误。</w:t>
      </w:r>
    </w:p>
    <w:p w:rsid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1</w:t>
      </w:r>
      <w:r w:rsidRPr="00FE0374">
        <w:rPr>
          <w:sz w:val="24"/>
        </w:rPr>
        <w:t>）</w:t>
      </w:r>
      <w:r w:rsidRPr="00FE0374">
        <w:rPr>
          <w:sz w:val="24"/>
        </w:rPr>
        <w:t xml:space="preserve"> </w:t>
      </w:r>
      <w:r w:rsidRPr="00FE0374">
        <w:rPr>
          <w:sz w:val="24"/>
        </w:rPr>
        <w:t>单步执行源程序。进入函数</w:t>
      </w:r>
      <w:r w:rsidRPr="00FE0374">
        <w:rPr>
          <w:sz w:val="24"/>
        </w:rPr>
        <w:t>strncat</w:t>
      </w:r>
      <w:r w:rsidRPr="00FE0374">
        <w:rPr>
          <w:sz w:val="24"/>
        </w:rPr>
        <w:t>后观察表达式</w:t>
      </w:r>
      <w:r w:rsidRPr="00FE0374">
        <w:rPr>
          <w:sz w:val="24"/>
        </w:rPr>
        <w:t>s</w:t>
      </w:r>
      <w:r w:rsidRPr="00FE0374">
        <w:rPr>
          <w:sz w:val="24"/>
        </w:rPr>
        <w:t>、</w:t>
      </w:r>
      <w:r w:rsidRPr="00FE0374">
        <w:rPr>
          <w:sz w:val="24"/>
        </w:rPr>
        <w:t>t</w:t>
      </w:r>
      <w:r w:rsidRPr="00FE0374">
        <w:rPr>
          <w:sz w:val="24"/>
        </w:rPr>
        <w:t>和</w:t>
      </w:r>
      <w:r w:rsidRPr="00FE0374">
        <w:rPr>
          <w:sz w:val="24"/>
        </w:rPr>
        <w:t>i</w:t>
      </w:r>
      <w:r w:rsidRPr="00FE0374">
        <w:rPr>
          <w:sz w:val="24"/>
        </w:rPr>
        <w:t>。当光条落在</w:t>
      </w:r>
      <w:r w:rsidRPr="00FE0374">
        <w:rPr>
          <w:sz w:val="24"/>
        </w:rPr>
        <w:t>for</w:t>
      </w:r>
      <w:r w:rsidRPr="00FE0374">
        <w:rPr>
          <w:sz w:val="24"/>
        </w:rPr>
        <w:t>语句所在行时，</w:t>
      </w:r>
      <w:r w:rsidRPr="00FE0374">
        <w:rPr>
          <w:sz w:val="24"/>
        </w:rPr>
        <w:t>i</w:t>
      </w:r>
      <w:r w:rsidRPr="00FE0374">
        <w:rPr>
          <w:sz w:val="24"/>
        </w:rPr>
        <w:t>为何值？当光条落在</w:t>
      </w:r>
      <w:r w:rsidRPr="00FE0374">
        <w:rPr>
          <w:sz w:val="24"/>
        </w:rPr>
        <w:t>strncat</w:t>
      </w:r>
      <w:r w:rsidRPr="00FE0374">
        <w:rPr>
          <w:sz w:val="24"/>
        </w:rPr>
        <w:t>函数块结束标记（右花括号</w:t>
      </w:r>
      <w:r w:rsidRPr="00FE0374">
        <w:rPr>
          <w:sz w:val="24"/>
        </w:rPr>
        <w:t xml:space="preserve"> }</w:t>
      </w:r>
      <w:r w:rsidRPr="00FE0374">
        <w:rPr>
          <w:sz w:val="24"/>
        </w:rPr>
        <w:t>）所在行时</w:t>
      </w:r>
      <w:r w:rsidRPr="00FE0374">
        <w:rPr>
          <w:sz w:val="24"/>
        </w:rPr>
        <w:t>, s</w:t>
      </w:r>
      <w:r w:rsidRPr="00FE0374">
        <w:rPr>
          <w:sz w:val="24"/>
        </w:rPr>
        <w:t>、</w:t>
      </w:r>
      <w:r w:rsidRPr="00FE0374">
        <w:rPr>
          <w:sz w:val="24"/>
        </w:rPr>
        <w:t>t</w:t>
      </w:r>
      <w:r w:rsidRPr="00FE0374">
        <w:rPr>
          <w:sz w:val="24"/>
        </w:rPr>
        <w:t>分别为何值？</w:t>
      </w:r>
    </w:p>
    <w:p w:rsidR="00FE0374" w:rsidRPr="00FE0374" w:rsidRDefault="00FE0374" w:rsidP="00FE0374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2</w:t>
      </w:r>
      <w:r w:rsidRPr="00FE0374">
        <w:rPr>
          <w:sz w:val="24"/>
        </w:rPr>
        <w:t>）分析函数出错的原因，排除错误，使函数正确实现功能，最后写出程序的输出结果。</w:t>
      </w:r>
    </w:p>
    <w:p w:rsidR="00FE0374" w:rsidRPr="00FE0374" w:rsidRDefault="00FE0374" w:rsidP="00FE0374">
      <w:pPr>
        <w:spacing w:line="360" w:lineRule="auto"/>
        <w:ind w:firstLine="480"/>
        <w:rPr>
          <w:color w:val="000000"/>
          <w:sz w:val="24"/>
        </w:rPr>
      </w:pPr>
      <w:r w:rsidRPr="00FE0374">
        <w:rPr>
          <w:color w:val="000000"/>
          <w:sz w:val="24"/>
        </w:rPr>
        <w:t>源程序：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#include&lt;stdio.h&gt;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void strncat(char [],char [],int);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int main(void)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 char a[50]="The adopted symbol is ",b[27]="abcdefghijklmnopqrstuvwxyz";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</w:rPr>
        <w:t xml:space="preserve">      </w:t>
      </w:r>
      <w:r w:rsidRPr="00FE0374">
        <w:rPr>
          <w:sz w:val="24"/>
          <w:lang w:val="pt-BR"/>
        </w:rPr>
        <w:t>strncat(a, b, 4);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  <w:lang w:val="pt-BR"/>
        </w:rPr>
        <w:t>printf("%s\n",a);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  <w:lang w:val="pt-BR"/>
        </w:rPr>
      </w:pPr>
      <w:r w:rsidRPr="00FE0374">
        <w:rPr>
          <w:sz w:val="24"/>
        </w:rPr>
        <w:t xml:space="preserve">      return 0;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}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void strncat(char s[],char t[], int n)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{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lastRenderedPageBreak/>
        <w:t xml:space="preserve">      int i = 0, j;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while(s[i++]) 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for(j = 0; j &lt; n &amp;&amp; t[j];)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s[i++] = t[j++];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 xml:space="preserve">      s[i] = '\0';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}</w:t>
      </w:r>
    </w:p>
    <w:p w:rsidR="00EA3603" w:rsidRDefault="00EA3603" w:rsidP="00136187">
      <w:pPr>
        <w:spacing w:line="360" w:lineRule="auto"/>
        <w:rPr>
          <w:sz w:val="24"/>
        </w:rPr>
      </w:pPr>
    </w:p>
    <w:p w:rsidR="00B51D35" w:rsidRDefault="0017207D" w:rsidP="00136187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17207D" w:rsidRPr="0017207D" w:rsidRDefault="0017207D" w:rsidP="0017207D">
      <w:pPr>
        <w:pStyle w:val="a7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17207D">
        <w:rPr>
          <w:sz w:val="24"/>
        </w:rPr>
        <w:t>单步执行源程序。进入函数</w:t>
      </w:r>
      <w:r w:rsidRPr="0017207D">
        <w:rPr>
          <w:sz w:val="24"/>
        </w:rPr>
        <w:t>strncat</w:t>
      </w:r>
      <w:r w:rsidRPr="0017207D">
        <w:rPr>
          <w:sz w:val="24"/>
        </w:rPr>
        <w:t>后</w:t>
      </w:r>
      <w:r w:rsidRPr="0017207D">
        <w:rPr>
          <w:rFonts w:hint="eastAsia"/>
          <w:sz w:val="24"/>
        </w:rPr>
        <w:t>，</w:t>
      </w:r>
      <w:r w:rsidRPr="0017207D">
        <w:rPr>
          <w:sz w:val="24"/>
        </w:rPr>
        <w:t>当光条落在</w:t>
      </w:r>
      <w:r w:rsidRPr="0017207D">
        <w:rPr>
          <w:sz w:val="24"/>
        </w:rPr>
        <w:t>for</w:t>
      </w:r>
      <w:r w:rsidRPr="0017207D">
        <w:rPr>
          <w:sz w:val="24"/>
        </w:rPr>
        <w:t>语句所在行时，</w:t>
      </w:r>
      <w:r w:rsidRPr="0017207D">
        <w:rPr>
          <w:sz w:val="24"/>
        </w:rPr>
        <w:t>i</w:t>
      </w:r>
      <w:r>
        <w:rPr>
          <w:rFonts w:hint="eastAsia"/>
          <w:sz w:val="24"/>
        </w:rPr>
        <w:t>的值如图：</w:t>
      </w:r>
    </w:p>
    <w:p w:rsidR="0017207D" w:rsidRDefault="0017207D" w:rsidP="0017207D">
      <w:pPr>
        <w:spacing w:line="360" w:lineRule="auto"/>
        <w:ind w:firstLine="420"/>
        <w:rPr>
          <w:noProof/>
        </w:rPr>
      </w:pPr>
      <w:r w:rsidRPr="001720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32290" wp14:editId="6F11AE60">
            <wp:extent cx="389572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7D" w:rsidRPr="0017207D" w:rsidRDefault="0017207D" w:rsidP="0017207D">
      <w:pPr>
        <w:spacing w:line="360" w:lineRule="auto"/>
        <w:ind w:left="420"/>
        <w:rPr>
          <w:sz w:val="24"/>
        </w:rPr>
      </w:pPr>
      <w:r w:rsidRPr="00FE0374">
        <w:rPr>
          <w:sz w:val="24"/>
        </w:rPr>
        <w:t>当光条落在</w:t>
      </w:r>
      <w:r w:rsidRPr="00FE0374">
        <w:rPr>
          <w:sz w:val="24"/>
        </w:rPr>
        <w:t>strncat</w:t>
      </w:r>
      <w:r w:rsidRPr="00FE0374">
        <w:rPr>
          <w:sz w:val="24"/>
        </w:rPr>
        <w:t>函数块结束标记（右花括号</w:t>
      </w:r>
      <w:r w:rsidRPr="00FE0374">
        <w:rPr>
          <w:sz w:val="24"/>
        </w:rPr>
        <w:t xml:space="preserve"> }</w:t>
      </w:r>
      <w:r w:rsidRPr="00FE0374">
        <w:rPr>
          <w:sz w:val="24"/>
        </w:rPr>
        <w:t>）所在行时</w:t>
      </w:r>
      <w:r w:rsidRPr="00FE0374">
        <w:rPr>
          <w:sz w:val="24"/>
        </w:rPr>
        <w:t>, s</w:t>
      </w:r>
      <w:r w:rsidRPr="00FE0374">
        <w:rPr>
          <w:sz w:val="24"/>
        </w:rPr>
        <w:t>、</w:t>
      </w:r>
      <w:r w:rsidRPr="00FE0374">
        <w:rPr>
          <w:sz w:val="24"/>
        </w:rPr>
        <w:t>t</w:t>
      </w:r>
      <w:r>
        <w:rPr>
          <w:rFonts w:hint="eastAsia"/>
          <w:sz w:val="24"/>
        </w:rPr>
        <w:t>的值如图：</w:t>
      </w:r>
    </w:p>
    <w:p w:rsidR="0017207D" w:rsidRPr="00FE0374" w:rsidRDefault="0017207D" w:rsidP="0017207D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145B7E55" wp14:editId="150A3442">
            <wp:extent cx="38481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7D" w:rsidRDefault="0017207D" w:rsidP="0017207D">
      <w:pPr>
        <w:pStyle w:val="a7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函数出错的原因：将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个字符加在了原字符串</w:t>
      </w:r>
      <w:r>
        <w:rPr>
          <w:sz w:val="24"/>
        </w:rPr>
        <w:t>’\0’</w:t>
      </w:r>
      <w:r>
        <w:rPr>
          <w:rFonts w:hint="eastAsia"/>
          <w:sz w:val="24"/>
        </w:rPr>
        <w:t>的后面，使其无法被输出，可在添加字符前加上语句</w:t>
      </w:r>
      <w:r>
        <w:rPr>
          <w:rFonts w:hint="eastAsia"/>
          <w:sz w:val="24"/>
        </w:rPr>
        <w:t>i--</w:t>
      </w:r>
      <w:r>
        <w:rPr>
          <w:rFonts w:hint="eastAsia"/>
          <w:sz w:val="24"/>
        </w:rPr>
        <w:t>，即修改后源程序：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#include&lt;stdio.h&gt;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void strncat(char [],char [],int);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int main(void)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lastRenderedPageBreak/>
        <w:t>{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 xml:space="preserve">      char a[50]="The adopted symbol is ",b[27]="abcdefghijklmnopqrstuvwxyz";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 xml:space="preserve">      strncat(a, b, 4);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printf("%s\n",a);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 xml:space="preserve">      return 0;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}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void strncat(char s[],char t[], int n)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{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 xml:space="preserve">      int i = 0, j;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while(s[i++]) ;</w:t>
      </w:r>
    </w:p>
    <w:p w:rsidR="0017207D" w:rsidRPr="00C71EB2" w:rsidRDefault="0017207D" w:rsidP="0017207D">
      <w:pPr>
        <w:pStyle w:val="a7"/>
        <w:spacing w:line="360" w:lineRule="auto"/>
        <w:ind w:left="720" w:firstLine="480"/>
        <w:rPr>
          <w:color w:val="FF0000"/>
          <w:sz w:val="24"/>
        </w:rPr>
      </w:pPr>
      <w:r w:rsidRPr="00C71EB2">
        <w:rPr>
          <w:color w:val="FF0000"/>
          <w:sz w:val="24"/>
        </w:rPr>
        <w:t>i--;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for(j = 0; j &lt; n &amp;&amp; t[j];)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>s[i++] = t[j++];</w:t>
      </w:r>
    </w:p>
    <w:p w:rsidR="0017207D" w:rsidRPr="0017207D" w:rsidRDefault="0017207D" w:rsidP="0017207D">
      <w:pPr>
        <w:pStyle w:val="a7"/>
        <w:spacing w:line="360" w:lineRule="auto"/>
        <w:ind w:left="720" w:firstLine="480"/>
        <w:rPr>
          <w:sz w:val="24"/>
        </w:rPr>
      </w:pPr>
      <w:r w:rsidRPr="0017207D">
        <w:rPr>
          <w:sz w:val="24"/>
        </w:rPr>
        <w:t xml:space="preserve">      s[i] = '\0';</w:t>
      </w:r>
    </w:p>
    <w:p w:rsidR="0017207D" w:rsidRDefault="0017207D" w:rsidP="0017207D">
      <w:pPr>
        <w:pStyle w:val="a7"/>
        <w:spacing w:line="360" w:lineRule="auto"/>
        <w:ind w:left="720" w:firstLineChars="0" w:firstLine="0"/>
        <w:rPr>
          <w:sz w:val="24"/>
        </w:rPr>
      </w:pPr>
      <w:r w:rsidRPr="0017207D">
        <w:rPr>
          <w:sz w:val="24"/>
        </w:rPr>
        <w:t>}</w:t>
      </w:r>
    </w:p>
    <w:p w:rsidR="0017207D" w:rsidRDefault="0017207D" w:rsidP="0017207D">
      <w:pPr>
        <w:pStyle w:val="a7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修改后程序运行结果为</w:t>
      </w:r>
      <w:r>
        <w:rPr>
          <w:rFonts w:hint="eastAsia"/>
          <w:sz w:val="24"/>
        </w:rPr>
        <w:t>The</w:t>
      </w:r>
      <w:r>
        <w:rPr>
          <w:sz w:val="24"/>
        </w:rPr>
        <w:t xml:space="preserve"> adopted symbol is abcd</w:t>
      </w:r>
      <w:r>
        <w:rPr>
          <w:rFonts w:hint="eastAsia"/>
          <w:sz w:val="24"/>
        </w:rPr>
        <w:t>，如图：</w:t>
      </w:r>
    </w:p>
    <w:p w:rsidR="0017207D" w:rsidRDefault="0017207D" w:rsidP="0017207D">
      <w:pPr>
        <w:pStyle w:val="a7"/>
        <w:spacing w:line="360" w:lineRule="auto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3AA52B7" wp14:editId="28688905">
            <wp:extent cx="412432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7D" w:rsidRPr="00136187" w:rsidRDefault="0017207D" w:rsidP="00136187">
      <w:pPr>
        <w:spacing w:line="360" w:lineRule="auto"/>
        <w:rPr>
          <w:sz w:val="24"/>
        </w:rPr>
      </w:pPr>
    </w:p>
    <w:p w:rsidR="00365240" w:rsidRPr="00136187" w:rsidRDefault="00FE0374" w:rsidP="00136187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.2.</w:t>
      </w:r>
      <w:r>
        <w:rPr>
          <w:rFonts w:hint="eastAsia"/>
          <w:b/>
          <w:sz w:val="24"/>
        </w:rPr>
        <w:t>4</w:t>
      </w:r>
      <w:r w:rsidR="00365240" w:rsidRPr="00136187">
        <w:rPr>
          <w:b/>
          <w:sz w:val="24"/>
        </w:rPr>
        <w:t xml:space="preserve"> </w:t>
      </w:r>
      <w:r w:rsidR="00365240" w:rsidRPr="00136187">
        <w:rPr>
          <w:rFonts w:hAnsi="宋体"/>
          <w:b/>
          <w:sz w:val="24"/>
        </w:rPr>
        <w:t>程序设计</w:t>
      </w:r>
    </w:p>
    <w:p w:rsidR="00FE0374" w:rsidRPr="00FE0374" w:rsidRDefault="00FE0374" w:rsidP="00FE0374">
      <w:pPr>
        <w:spacing w:line="360" w:lineRule="auto"/>
        <w:ind w:firstLine="480"/>
        <w:rPr>
          <w:sz w:val="24"/>
        </w:rPr>
      </w:pPr>
      <w:r w:rsidRPr="00FE0374">
        <w:rPr>
          <w:sz w:val="24"/>
        </w:rPr>
        <w:t>编写并上机调试运行能实现以下功能的程序。</w:t>
      </w:r>
    </w:p>
    <w:p w:rsidR="005D6EC4" w:rsidRDefault="00FE0374" w:rsidP="00EA3603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1</w:t>
      </w:r>
      <w:r w:rsidRPr="00FE0374">
        <w:rPr>
          <w:sz w:val="24"/>
        </w:rPr>
        <w:t>）编写一个程序</w:t>
      </w:r>
      <w:r w:rsidRPr="00FE0374">
        <w:rPr>
          <w:sz w:val="24"/>
        </w:rPr>
        <w:t>,</w:t>
      </w:r>
      <w:r w:rsidRPr="00FE0374">
        <w:rPr>
          <w:sz w:val="24"/>
        </w:rPr>
        <w:t>从键盘读取数据，对一个</w:t>
      </w:r>
      <w:r w:rsidRPr="00FE0374">
        <w:rPr>
          <w:sz w:val="24"/>
        </w:rPr>
        <w:t>3</w:t>
      </w:r>
      <w:r w:rsidRPr="00FE0374">
        <w:rPr>
          <w:sz w:val="24"/>
        </w:rPr>
        <w:sym w:font="Symbol" w:char="00B4"/>
      </w:r>
      <w:r w:rsidRPr="00FE0374">
        <w:rPr>
          <w:sz w:val="24"/>
        </w:rPr>
        <w:t>4</w:t>
      </w:r>
      <w:r w:rsidRPr="00FE0374">
        <w:rPr>
          <w:sz w:val="24"/>
        </w:rPr>
        <w:t>矩阵进行赋值，求其转置矩阵，然后输出原矩阵和转置矩阵。</w:t>
      </w:r>
    </w:p>
    <w:p w:rsidR="0080595A" w:rsidRPr="00FE0374" w:rsidRDefault="0080595A" w:rsidP="00FE0374">
      <w:pPr>
        <w:snapToGrid w:val="0"/>
        <w:spacing w:line="360" w:lineRule="auto"/>
        <w:rPr>
          <w:sz w:val="24"/>
        </w:rPr>
      </w:pPr>
    </w:p>
    <w:p w:rsidR="00365240" w:rsidRPr="00FE0374" w:rsidRDefault="005154F9" w:rsidP="00FE0374">
      <w:pPr>
        <w:snapToGrid w:val="0"/>
        <w:spacing w:line="360" w:lineRule="auto"/>
        <w:rPr>
          <w:sz w:val="24"/>
        </w:rPr>
      </w:pPr>
      <w:r w:rsidRPr="00FE0374">
        <w:rPr>
          <w:sz w:val="24"/>
        </w:rPr>
        <w:t>解答：</w:t>
      </w:r>
    </w:p>
    <w:p w:rsidR="005154F9" w:rsidRPr="00FE0374" w:rsidRDefault="005154F9" w:rsidP="00FE0374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FE0374">
        <w:rPr>
          <w:sz w:val="24"/>
        </w:rPr>
        <w:t>解题思路：</w:t>
      </w:r>
    </w:p>
    <w:p w:rsidR="005D6EC4" w:rsidRPr="00B9312B" w:rsidRDefault="003A66E9" w:rsidP="00B9312B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定义一个</w:t>
      </w:r>
      <w:r>
        <w:rPr>
          <w:rFonts w:hint="eastAsia"/>
          <w:sz w:val="24"/>
        </w:rPr>
        <w:t>3*4</w:t>
      </w:r>
      <w:r>
        <w:rPr>
          <w:rFonts w:hint="eastAsia"/>
          <w:sz w:val="24"/>
        </w:rPr>
        <w:t>的二元数组为矩阵，并向二元数组中</w:t>
      </w:r>
      <w:r w:rsidR="007C3CBC" w:rsidRPr="00136187">
        <w:rPr>
          <w:rFonts w:hint="eastAsia"/>
          <w:sz w:val="24"/>
        </w:rPr>
        <w:t>输入</w:t>
      </w:r>
      <w:r>
        <w:rPr>
          <w:rFonts w:hint="eastAsia"/>
          <w:sz w:val="24"/>
        </w:rPr>
        <w:t>数字以对矩阵赋值</w:t>
      </w:r>
      <w:r w:rsidR="007C3CBC" w:rsidRPr="00136187">
        <w:rPr>
          <w:rFonts w:hint="eastAsia"/>
          <w:sz w:val="24"/>
        </w:rPr>
        <w:t>；</w:t>
      </w:r>
      <w:r w:rsidR="00B9312B" w:rsidRPr="00136187">
        <w:rPr>
          <w:sz w:val="24"/>
        </w:rPr>
        <w:t xml:space="preserve"> </w:t>
      </w:r>
    </w:p>
    <w:p w:rsidR="007C3CBC" w:rsidRDefault="00B9312B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循环输出未转置前的矩阵</w:t>
      </w:r>
      <w:r w:rsidR="005D6EC4" w:rsidRPr="00136187">
        <w:rPr>
          <w:rFonts w:hint="eastAsia"/>
          <w:sz w:val="24"/>
        </w:rPr>
        <w:t>；</w:t>
      </w:r>
    </w:p>
    <w:p w:rsidR="00B9312B" w:rsidRDefault="00B9312B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定义函数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将矩阵转置储存到另一个数组里，即：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>int transform(int a[N][N],int b[N][N])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>{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 xml:space="preserve">    int m,n;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 xml:space="preserve">    for(m=0;m&lt;3;m++)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 xml:space="preserve">        for(n=0;n&lt;4;n++)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 xml:space="preserve">            b[n][m]=a[m][n];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B9312B">
        <w:rPr>
          <w:sz w:val="24"/>
        </w:rPr>
        <w:t xml:space="preserve">    return 0;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1290" w:firstLineChars="0" w:firstLine="225"/>
        <w:rPr>
          <w:sz w:val="24"/>
        </w:rPr>
      </w:pPr>
      <w:r w:rsidRPr="00B9312B">
        <w:rPr>
          <w:sz w:val="24"/>
        </w:rPr>
        <w:t>}</w:t>
      </w:r>
      <w:r>
        <w:rPr>
          <w:rFonts w:hint="eastAsia"/>
          <w:sz w:val="24"/>
        </w:rPr>
        <w:t>；</w:t>
      </w:r>
    </w:p>
    <w:p w:rsidR="005D6EC4" w:rsidRDefault="00B9312B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循环输出转置之后的矩阵；</w:t>
      </w:r>
    </w:p>
    <w:p w:rsidR="00B9312B" w:rsidRPr="00136187" w:rsidRDefault="00B9312B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结束。</w:t>
      </w:r>
    </w:p>
    <w:p w:rsidR="005D6EC4" w:rsidRPr="00136187" w:rsidRDefault="005D6EC4" w:rsidP="00776017">
      <w:pPr>
        <w:snapToGrid w:val="0"/>
        <w:spacing w:line="360" w:lineRule="auto"/>
        <w:rPr>
          <w:sz w:val="24"/>
        </w:rPr>
      </w:pPr>
    </w:p>
    <w:p w:rsidR="005D6EC4" w:rsidRPr="00136187" w:rsidRDefault="005D6EC4" w:rsidP="00776017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程序清单：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#include&lt;stdio.h&gt;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#define N 10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int transform(int a[N][N],int b[N][N]);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int main (void)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{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int a[N][N],b[N][N];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int m,n;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//input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for(m=0;m&lt;3;m++)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for(n=0;n&lt;4;n++)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scanf("%d",&amp;a[m][n]);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//before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for(m=0;m&lt;3;m++)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{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lastRenderedPageBreak/>
        <w:t xml:space="preserve">            for(n=0;n&lt;4;n++)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    printf("%5d",a[m][n]);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printf("\n");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}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printf("\n");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//transform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transform (a,b);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//after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for(m=0;m&lt;4;m++)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{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for(n=0;n&lt;3;n++)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    printf("%5d",b[m][n]);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printf("\n");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}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}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int transform(int a[N][N],int b[N][N])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{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int m,n;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for(m=0;m&lt;3;m++)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for(n=0;n&lt;4;n++)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        b[n][m]=a[m][n];</w:t>
      </w:r>
    </w:p>
    <w:p w:rsidR="00B9312B" w:rsidRPr="00B9312B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 xml:space="preserve">    return 0;</w:t>
      </w:r>
    </w:p>
    <w:p w:rsidR="006A583F" w:rsidRPr="00136187" w:rsidRDefault="00B9312B" w:rsidP="00B9312B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B9312B">
        <w:rPr>
          <w:sz w:val="24"/>
        </w:rPr>
        <w:t>}</w:t>
      </w:r>
    </w:p>
    <w:p w:rsidR="006A583F" w:rsidRPr="00136187" w:rsidRDefault="006A583F" w:rsidP="00776017">
      <w:pPr>
        <w:snapToGrid w:val="0"/>
        <w:spacing w:line="360" w:lineRule="auto"/>
        <w:rPr>
          <w:sz w:val="24"/>
        </w:rPr>
      </w:pPr>
    </w:p>
    <w:p w:rsidR="006A583F" w:rsidRPr="00136187" w:rsidRDefault="006A583F" w:rsidP="00776017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</w:t>
      </w:r>
    </w:p>
    <w:p w:rsidR="006A583F" w:rsidRPr="00136187" w:rsidRDefault="006A583F" w:rsidP="00776017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测试数据：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136187">
        <w:rPr>
          <w:rFonts w:hint="eastAsia"/>
          <w:sz w:val="24"/>
        </w:rPr>
        <w:t>为方便分析测试结果，选择</w:t>
      </w:r>
      <w:r w:rsidR="00B9312B">
        <w:rPr>
          <w:rFonts w:hint="eastAsia"/>
          <w:sz w:val="24"/>
        </w:rPr>
        <w:t>矩阵的值依次由</w:t>
      </w:r>
      <w:r w:rsidR="00B9312B">
        <w:rPr>
          <w:rFonts w:hint="eastAsia"/>
          <w:sz w:val="24"/>
        </w:rPr>
        <w:t>1</w:t>
      </w:r>
      <w:r w:rsidR="00B9312B">
        <w:rPr>
          <w:rFonts w:hint="eastAsia"/>
          <w:sz w:val="24"/>
        </w:rPr>
        <w:t>到</w:t>
      </w:r>
      <w:r w:rsidR="00B9312B">
        <w:rPr>
          <w:rFonts w:hint="eastAsia"/>
          <w:sz w:val="24"/>
        </w:rPr>
        <w:t>12</w:t>
      </w:r>
      <w:r w:rsidR="003E4FF2" w:rsidRPr="00136187">
        <w:rPr>
          <w:rFonts w:hint="eastAsia"/>
          <w:sz w:val="24"/>
        </w:rPr>
        <w:t>。如表</w:t>
      </w:r>
      <w:r w:rsidR="00B9312B">
        <w:rPr>
          <w:rFonts w:hint="eastAsia"/>
          <w:sz w:val="24"/>
        </w:rPr>
        <w:t>5</w:t>
      </w:r>
      <w:r w:rsidR="003E4FF2" w:rsidRPr="00136187">
        <w:rPr>
          <w:rFonts w:hint="eastAsia"/>
          <w:sz w:val="24"/>
        </w:rPr>
        <w:t>-1</w:t>
      </w:r>
      <w:r w:rsidR="003E4FF2" w:rsidRPr="00136187">
        <w:rPr>
          <w:rFonts w:hint="eastAsia"/>
          <w:sz w:val="24"/>
        </w:rPr>
        <w:t>所示。</w:t>
      </w:r>
    </w:p>
    <w:p w:rsidR="003E4FF2" w:rsidRPr="003E4FF2" w:rsidRDefault="003E4FF2" w:rsidP="00776017">
      <w:pPr>
        <w:spacing w:line="360" w:lineRule="auto"/>
        <w:jc w:val="center"/>
        <w:rPr>
          <w:rFonts w:eastAsia="黑体"/>
          <w:sz w:val="24"/>
        </w:rPr>
      </w:pPr>
      <w:r w:rsidRPr="003E4FF2">
        <w:rPr>
          <w:rFonts w:eastAsia="黑体"/>
          <w:sz w:val="24"/>
        </w:rPr>
        <w:t>表</w:t>
      </w:r>
      <w:r w:rsidR="00B9312B">
        <w:rPr>
          <w:rFonts w:eastAsia="黑体" w:hint="eastAsia"/>
          <w:sz w:val="24"/>
        </w:rPr>
        <w:t>5</w:t>
      </w:r>
      <w:r w:rsidRPr="003E4FF2">
        <w:rPr>
          <w:rFonts w:eastAsia="黑体"/>
          <w:sz w:val="24"/>
        </w:rPr>
        <w:t xml:space="preserve">-1 </w:t>
      </w:r>
      <w:r w:rsidRPr="003E4FF2">
        <w:rPr>
          <w:rFonts w:eastAsia="黑体"/>
          <w:sz w:val="24"/>
        </w:rPr>
        <w:t>编程题</w:t>
      </w:r>
      <w:r w:rsidR="00B9312B">
        <w:rPr>
          <w:rFonts w:eastAsia="黑体" w:hint="eastAsia"/>
          <w:sz w:val="24"/>
        </w:rPr>
        <w:t>5.2.4</w:t>
      </w:r>
      <w:r w:rsidR="00442BFC">
        <w:rPr>
          <w:rFonts w:eastAsia="黑体" w:hint="eastAsia"/>
          <w:sz w:val="24"/>
        </w:rPr>
        <w:t>.</w:t>
      </w:r>
      <w:r w:rsidRPr="003E4FF2">
        <w:rPr>
          <w:rFonts w:eastAsia="黑体"/>
          <w:sz w:val="24"/>
        </w:rPr>
        <w:t>(1)</w:t>
      </w:r>
      <w:r w:rsidRPr="003E4FF2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3828"/>
      </w:tblGrid>
      <w:tr w:rsidR="00B9312B" w:rsidRPr="003E4FF2" w:rsidTr="00B9312B">
        <w:trPr>
          <w:trHeight w:val="487"/>
        </w:trPr>
        <w:tc>
          <w:tcPr>
            <w:tcW w:w="4531" w:type="dxa"/>
            <w:gridSpan w:val="4"/>
          </w:tcPr>
          <w:p w:rsidR="00B9312B" w:rsidRPr="003E4FF2" w:rsidRDefault="00B9312B" w:rsidP="00B9312B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测试用例</w:t>
            </w:r>
          </w:p>
          <w:p w:rsidR="00B9312B" w:rsidRDefault="00B9312B" w:rsidP="00B9312B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（程序输入</w:t>
            </w:r>
            <w:r>
              <w:rPr>
                <w:rFonts w:eastAsia="黑体" w:hint="eastAsia"/>
              </w:rPr>
              <w:t>)</w:t>
            </w:r>
            <w:r>
              <w:rPr>
                <w:rFonts w:eastAsia="黑体" w:hint="eastAsia"/>
              </w:rPr>
              <w:t>从左到右从上到下</w:t>
            </w:r>
          </w:p>
          <w:p w:rsidR="00B9312B" w:rsidRPr="003E4FF2" w:rsidRDefault="00B9312B" w:rsidP="00B9312B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依次输入矩阵内的数值</w:t>
            </w:r>
          </w:p>
        </w:tc>
        <w:tc>
          <w:tcPr>
            <w:tcW w:w="3828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lastRenderedPageBreak/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B9312B" w:rsidRPr="003E4FF2" w:rsidTr="00B9312B">
        <w:trPr>
          <w:trHeight w:val="365"/>
        </w:trPr>
        <w:tc>
          <w:tcPr>
            <w:tcW w:w="1129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1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2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3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4</w:t>
            </w:r>
          </w:p>
        </w:tc>
        <w:tc>
          <w:tcPr>
            <w:tcW w:w="3828" w:type="dxa"/>
            <w:vMerge w:val="restart"/>
          </w:tcPr>
          <w:p w:rsidR="00B9312B" w:rsidRPr="003E4FF2" w:rsidRDefault="00B9312B" w:rsidP="00B9312B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行列转置后的矩阵结果</w:t>
            </w:r>
          </w:p>
        </w:tc>
      </w:tr>
      <w:tr w:rsidR="00B9312B" w:rsidRPr="003E4FF2" w:rsidTr="00B9312B">
        <w:trPr>
          <w:trHeight w:val="326"/>
        </w:trPr>
        <w:tc>
          <w:tcPr>
            <w:tcW w:w="1129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7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  <w:tc>
          <w:tcPr>
            <w:tcW w:w="3828" w:type="dxa"/>
            <w:vMerge/>
          </w:tcPr>
          <w:p w:rsidR="00B9312B" w:rsidRPr="003E4FF2" w:rsidRDefault="00B9312B" w:rsidP="00776017">
            <w:pPr>
              <w:spacing w:line="360" w:lineRule="auto"/>
              <w:rPr>
                <w:rFonts w:eastAsia="黑体"/>
              </w:rPr>
            </w:pPr>
          </w:p>
        </w:tc>
      </w:tr>
      <w:tr w:rsidR="00B9312B" w:rsidRPr="003E4FF2" w:rsidTr="00B9312B">
        <w:tc>
          <w:tcPr>
            <w:tcW w:w="1129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11</w:t>
            </w:r>
          </w:p>
        </w:tc>
        <w:tc>
          <w:tcPr>
            <w:tcW w:w="1134" w:type="dxa"/>
          </w:tcPr>
          <w:p w:rsidR="00B9312B" w:rsidRPr="003E4FF2" w:rsidRDefault="00B9312B" w:rsidP="0077601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3828" w:type="dxa"/>
            <w:vMerge/>
          </w:tcPr>
          <w:p w:rsidR="00B9312B" w:rsidRPr="003E4FF2" w:rsidRDefault="00B9312B" w:rsidP="00776017">
            <w:pPr>
              <w:spacing w:line="360" w:lineRule="auto"/>
              <w:rPr>
                <w:rFonts w:eastAsia="黑体"/>
              </w:rPr>
            </w:pPr>
          </w:p>
        </w:tc>
      </w:tr>
    </w:tbl>
    <w:p w:rsidR="003E4FF2" w:rsidRDefault="003E4FF2" w:rsidP="00776017">
      <w:pPr>
        <w:pStyle w:val="a7"/>
        <w:snapToGrid w:val="0"/>
        <w:spacing w:line="360" w:lineRule="auto"/>
        <w:ind w:left="1035" w:firstLineChars="0" w:firstLine="0"/>
      </w:pPr>
    </w:p>
    <w:p w:rsidR="003B10D7" w:rsidRPr="003B10D7" w:rsidRDefault="003B10D7" w:rsidP="00776017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sz w:val="24"/>
        </w:rPr>
        <w:t>的运行结果如图</w:t>
      </w:r>
      <w:r w:rsidR="00B9312B">
        <w:rPr>
          <w:rFonts w:hint="eastAsia"/>
          <w:sz w:val="24"/>
        </w:rPr>
        <w:t>5</w:t>
      </w:r>
      <w:r w:rsidR="00D73F5B">
        <w:rPr>
          <w:sz w:val="24"/>
        </w:rPr>
        <w:t>-</w:t>
      </w:r>
      <w:r w:rsidR="00D73F5B">
        <w:rPr>
          <w:rFonts w:hint="eastAsia"/>
          <w:sz w:val="24"/>
        </w:rPr>
        <w:t>1</w:t>
      </w:r>
      <w:r w:rsidRPr="003B10D7">
        <w:rPr>
          <w:sz w:val="24"/>
        </w:rPr>
        <w:t>所示。</w:t>
      </w:r>
    </w:p>
    <w:p w:rsidR="003B10D7" w:rsidRPr="00B9312B" w:rsidRDefault="00B9312B" w:rsidP="00776017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59BD918" wp14:editId="761F518B">
            <wp:extent cx="4295775" cy="3038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D7" w:rsidRPr="003B10D7" w:rsidRDefault="003B10D7" w:rsidP="0077601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1C4010">
        <w:rPr>
          <w:rFonts w:eastAsia="黑体" w:hint="eastAsia"/>
          <w:sz w:val="24"/>
        </w:rPr>
        <w:t>5</w:t>
      </w:r>
      <w:r w:rsidR="00D73F5B">
        <w:rPr>
          <w:rFonts w:eastAsia="黑体"/>
          <w:sz w:val="24"/>
        </w:rPr>
        <w:t>-</w:t>
      </w:r>
      <w:r w:rsidR="00D73F5B">
        <w:rPr>
          <w:rFonts w:eastAsia="黑体" w:hint="eastAsia"/>
          <w:sz w:val="24"/>
        </w:rPr>
        <w:t>1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B9312B">
        <w:rPr>
          <w:rFonts w:eastAsia="黑体" w:hint="eastAsia"/>
          <w:sz w:val="24"/>
        </w:rPr>
        <w:t>5.2.4</w:t>
      </w:r>
      <w:r w:rsidR="00D73F5B"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Pr="003B10D7">
        <w:rPr>
          <w:rFonts w:eastAsia="黑体" w:hint="eastAsia"/>
          <w:sz w:val="24"/>
        </w:rPr>
        <w:t>1)</w:t>
      </w:r>
      <w:r w:rsidR="00B9312B">
        <w:rPr>
          <w:rFonts w:eastAsia="黑体"/>
          <w:sz w:val="24"/>
        </w:rPr>
        <w:t>的测试用例</w:t>
      </w:r>
      <w:r w:rsidRPr="003B10D7">
        <w:rPr>
          <w:rFonts w:eastAsia="黑体"/>
          <w:sz w:val="24"/>
        </w:rPr>
        <w:t>的运行结果</w:t>
      </w:r>
    </w:p>
    <w:p w:rsidR="006A583F" w:rsidRDefault="003B10D7" w:rsidP="00776017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6A583F" w:rsidRPr="00B9312B" w:rsidRDefault="006A583F" w:rsidP="00776017">
      <w:pPr>
        <w:snapToGrid w:val="0"/>
        <w:spacing w:line="360" w:lineRule="auto"/>
      </w:pPr>
    </w:p>
    <w:p w:rsidR="00EA3603" w:rsidRPr="00FE0374" w:rsidRDefault="00EA3603" w:rsidP="00EA3603">
      <w:pPr>
        <w:spacing w:line="360" w:lineRule="auto"/>
        <w:rPr>
          <w:sz w:val="24"/>
        </w:rPr>
      </w:pPr>
      <w:r w:rsidRPr="00FE0374">
        <w:rPr>
          <w:sz w:val="24"/>
        </w:rPr>
        <w:t>（</w:t>
      </w:r>
      <w:r w:rsidRPr="00FE0374">
        <w:rPr>
          <w:sz w:val="24"/>
        </w:rPr>
        <w:t>2</w:t>
      </w:r>
      <w:r w:rsidRPr="00FE0374">
        <w:rPr>
          <w:sz w:val="24"/>
        </w:rPr>
        <w:t>）编写一个程序</w:t>
      </w:r>
      <w:r w:rsidRPr="00FE0374">
        <w:rPr>
          <w:sz w:val="24"/>
        </w:rPr>
        <w:t xml:space="preserve">, </w:t>
      </w:r>
      <w:r w:rsidRPr="00FE0374">
        <w:rPr>
          <w:sz w:val="24"/>
        </w:rPr>
        <w:t>其功能要求是：输入一个整数，将它在内存中二进制表示的每一位转换成为对应的数字字符，存放到一个字符数组中，然后输出该整数的二进制表示。</w:t>
      </w:r>
    </w:p>
    <w:p w:rsidR="00367164" w:rsidRPr="00EA3603" w:rsidRDefault="00367164" w:rsidP="00136187">
      <w:pPr>
        <w:snapToGrid w:val="0"/>
        <w:spacing w:line="360" w:lineRule="auto"/>
        <w:rPr>
          <w:sz w:val="24"/>
        </w:rPr>
      </w:pPr>
    </w:p>
    <w:p w:rsidR="00367164" w:rsidRPr="00C66448" w:rsidRDefault="00367164" w:rsidP="00136187">
      <w:pPr>
        <w:snapToGrid w:val="0"/>
        <w:spacing w:line="360" w:lineRule="auto"/>
        <w:rPr>
          <w:sz w:val="24"/>
        </w:rPr>
      </w:pPr>
      <w:r w:rsidRPr="00C66448">
        <w:rPr>
          <w:rFonts w:hint="eastAsia"/>
          <w:sz w:val="24"/>
        </w:rPr>
        <w:t>解答：</w:t>
      </w:r>
    </w:p>
    <w:p w:rsidR="00367164" w:rsidRPr="00C66448" w:rsidRDefault="00367164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解题思路：</w:t>
      </w:r>
    </w:p>
    <w:p w:rsidR="00367164" w:rsidRPr="00C66448" w:rsidRDefault="00696790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8*sizeof(</w:t>
      </w:r>
      <w:r>
        <w:rPr>
          <w:sz w:val="24"/>
        </w:rPr>
        <w:t>int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判断整数在内存中用二进制表示的长度</w:t>
      </w:r>
      <w:r w:rsidR="0027444B" w:rsidRPr="00C66448">
        <w:rPr>
          <w:rFonts w:hint="eastAsia"/>
          <w:sz w:val="24"/>
        </w:rPr>
        <w:t>；</w:t>
      </w:r>
    </w:p>
    <w:p w:rsidR="0027444B" w:rsidRPr="00C66448" w:rsidRDefault="00696790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自定义函数</w:t>
      </w:r>
      <w:r>
        <w:rPr>
          <w:rFonts w:hint="eastAsia"/>
          <w:sz w:val="24"/>
        </w:rPr>
        <w:t>itob</w:t>
      </w:r>
      <w:r>
        <w:rPr>
          <w:rFonts w:hint="eastAsia"/>
          <w:sz w:val="24"/>
        </w:rPr>
        <w:t>，通过对数字内存表示的第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位与</w:t>
      </w:r>
      <w:r>
        <w:rPr>
          <w:rFonts w:hint="eastAsia"/>
          <w:sz w:val="24"/>
        </w:rPr>
        <w:t>1</w:t>
      </w:r>
      <w:r>
        <w:rPr>
          <w:sz w:val="24"/>
        </w:rPr>
        <w:t>&lt;&lt;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进行按位且操作，从而判断二进制中该为是否为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，是则向字符串中输入</w:t>
      </w:r>
      <w:r>
        <w:rPr>
          <w:sz w:val="24"/>
        </w:rPr>
        <w:t>’1’</w:t>
      </w:r>
      <w:r>
        <w:rPr>
          <w:rFonts w:hint="eastAsia"/>
          <w:sz w:val="24"/>
        </w:rPr>
        <w:t>，否则输</w:t>
      </w:r>
      <w:r>
        <w:rPr>
          <w:rFonts w:hint="eastAsia"/>
          <w:sz w:val="24"/>
        </w:rPr>
        <w:lastRenderedPageBreak/>
        <w:t>入</w:t>
      </w:r>
      <w:r>
        <w:rPr>
          <w:sz w:val="24"/>
        </w:rPr>
        <w:t>’0’</w:t>
      </w:r>
      <w:r>
        <w:rPr>
          <w:rFonts w:hint="eastAsia"/>
          <w:sz w:val="24"/>
        </w:rPr>
        <w:t>；</w:t>
      </w:r>
    </w:p>
    <w:p w:rsidR="00F65323" w:rsidRDefault="00696790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输入数字组数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，表示对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个数字进行处理，若未输入完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组数字，转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，否则，转</w:t>
      </w:r>
      <w:r>
        <w:rPr>
          <w:rFonts w:hint="eastAsia"/>
          <w:sz w:val="24"/>
        </w:rPr>
        <w:t>4</w:t>
      </w:r>
    </w:p>
    <w:p w:rsidR="00334BF3" w:rsidRPr="00696790" w:rsidRDefault="00696790" w:rsidP="00696790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对每个输入的数字使用自定义函数</w:t>
      </w:r>
      <w:r>
        <w:rPr>
          <w:rFonts w:hint="eastAsia"/>
          <w:sz w:val="24"/>
        </w:rPr>
        <w:t>itob</w:t>
      </w:r>
      <w:r>
        <w:rPr>
          <w:rFonts w:hint="eastAsia"/>
          <w:sz w:val="24"/>
        </w:rPr>
        <w:t>进行处理，处理后得到字符串</w:t>
      </w:r>
      <w:r>
        <w:rPr>
          <w:rFonts w:hint="eastAsia"/>
          <w:sz w:val="24"/>
        </w:rPr>
        <w:t>a[length]</w:t>
      </w:r>
      <w:r>
        <w:rPr>
          <w:rFonts w:hint="eastAsia"/>
          <w:sz w:val="24"/>
        </w:rPr>
        <w:t>，利用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循环将其输出后转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；</w:t>
      </w:r>
    </w:p>
    <w:p w:rsidR="00F65323" w:rsidRPr="00C66448" w:rsidRDefault="00F65323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结束。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</w:p>
    <w:p w:rsidR="00367164" w:rsidRPr="00C66448" w:rsidRDefault="00F65323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程序清单：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#include&lt;stdio.h&gt;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const int length=8*sizeof(int);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void itob(int n,char a[])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int i;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for(i=0;i&lt;length;i++)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a[length-i-1]=(n&amp;(1&lt;&lt;i))?'1':'0';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}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int main(void)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int N,n,i;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char a[length];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scanf("%d",&amp;N);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while(N--)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scanf("%d",&amp;n);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itob(n,a);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for(i=0;i&lt;length;i++)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    printf("%c",a[i]);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printf("\n");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}</w:t>
      </w:r>
    </w:p>
    <w:p w:rsidR="00F65323" w:rsidRPr="00C66448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}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F65323" w:rsidRPr="00C66448" w:rsidRDefault="00D73F5B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</w:t>
      </w:r>
    </w:p>
    <w:p w:rsidR="00D73F5B" w:rsidRPr="00C66448" w:rsidRDefault="00D73F5B" w:rsidP="00136187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测试数据</w:t>
      </w:r>
    </w:p>
    <w:p w:rsidR="007C6212" w:rsidRPr="00C66448" w:rsidRDefault="00E548A5" w:rsidP="0013618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C66448">
        <w:rPr>
          <w:rFonts w:hint="eastAsia"/>
          <w:sz w:val="24"/>
        </w:rPr>
        <w:t>为便于分析结果，</w:t>
      </w:r>
      <w:r w:rsidR="007C6212" w:rsidRPr="00C66448">
        <w:rPr>
          <w:rFonts w:hint="eastAsia"/>
          <w:sz w:val="24"/>
        </w:rPr>
        <w:t>选择</w:t>
      </w:r>
      <w:r w:rsidRPr="00C66448">
        <w:rPr>
          <w:rFonts w:hint="eastAsia"/>
          <w:sz w:val="24"/>
        </w:rPr>
        <w:t>N</w:t>
      </w:r>
      <w:r w:rsidR="007C6212" w:rsidRPr="00C66448">
        <w:rPr>
          <w:rFonts w:hint="eastAsia"/>
          <w:sz w:val="24"/>
        </w:rPr>
        <w:t>分别为</w:t>
      </w:r>
      <w:r w:rsidR="00696790">
        <w:rPr>
          <w:rFonts w:hint="eastAsia"/>
          <w:sz w:val="24"/>
        </w:rPr>
        <w:t>1</w:t>
      </w:r>
      <w:r w:rsidRPr="00C66448">
        <w:rPr>
          <w:rFonts w:hint="eastAsia"/>
          <w:sz w:val="24"/>
        </w:rPr>
        <w:t>、</w:t>
      </w:r>
      <w:r w:rsidR="00696790">
        <w:rPr>
          <w:rFonts w:hint="eastAsia"/>
          <w:sz w:val="24"/>
        </w:rPr>
        <w:t>7</w:t>
      </w:r>
      <w:r w:rsidR="00696790">
        <w:rPr>
          <w:rFonts w:hint="eastAsia"/>
          <w:sz w:val="24"/>
        </w:rPr>
        <w:t>、</w:t>
      </w:r>
      <w:r w:rsidR="00696790">
        <w:rPr>
          <w:rFonts w:hint="eastAsia"/>
          <w:sz w:val="24"/>
        </w:rPr>
        <w:t>-1</w:t>
      </w:r>
      <w:r w:rsidR="007C6212" w:rsidRPr="00C66448">
        <w:rPr>
          <w:rFonts w:hint="eastAsia"/>
          <w:sz w:val="24"/>
        </w:rPr>
        <w:t>。如表</w:t>
      </w:r>
      <w:r w:rsidR="00696790">
        <w:rPr>
          <w:rFonts w:hint="eastAsia"/>
          <w:sz w:val="24"/>
        </w:rPr>
        <w:t>5</w:t>
      </w:r>
      <w:r w:rsidR="007C6212" w:rsidRPr="00C66448">
        <w:rPr>
          <w:rFonts w:hint="eastAsia"/>
          <w:sz w:val="24"/>
        </w:rPr>
        <w:t>-2</w:t>
      </w:r>
      <w:r w:rsidR="007C6212" w:rsidRPr="00C66448">
        <w:rPr>
          <w:rFonts w:hint="eastAsia"/>
          <w:sz w:val="24"/>
        </w:rPr>
        <w:t>所示。</w:t>
      </w:r>
    </w:p>
    <w:p w:rsidR="007C6212" w:rsidRPr="00D73F5B" w:rsidRDefault="007C6212" w:rsidP="00470E92">
      <w:pPr>
        <w:pStyle w:val="a7"/>
        <w:spacing w:line="360" w:lineRule="auto"/>
        <w:ind w:left="1035" w:firstLineChars="0" w:firstLine="0"/>
        <w:jc w:val="center"/>
        <w:rPr>
          <w:rFonts w:eastAsia="黑体"/>
          <w:sz w:val="24"/>
        </w:rPr>
      </w:pPr>
      <w:r w:rsidRPr="00D73F5B">
        <w:rPr>
          <w:rFonts w:eastAsia="黑体"/>
          <w:sz w:val="24"/>
        </w:rPr>
        <w:t>表</w:t>
      </w:r>
      <w:r w:rsidR="00696790"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D73F5B">
        <w:rPr>
          <w:rFonts w:eastAsia="黑体"/>
          <w:sz w:val="24"/>
        </w:rPr>
        <w:t xml:space="preserve"> </w:t>
      </w:r>
      <w:r w:rsidRPr="00D73F5B">
        <w:rPr>
          <w:rFonts w:eastAsia="黑体"/>
          <w:sz w:val="24"/>
        </w:rPr>
        <w:t>编程题</w:t>
      </w:r>
      <w:r w:rsidR="00470E92">
        <w:rPr>
          <w:rFonts w:eastAsia="黑体" w:hint="eastAsia"/>
          <w:sz w:val="24"/>
        </w:rPr>
        <w:t>5.2.4</w:t>
      </w:r>
      <w:r>
        <w:rPr>
          <w:rFonts w:eastAsia="黑体" w:hint="eastAsia"/>
          <w:sz w:val="24"/>
        </w:rPr>
        <w:t>.</w:t>
      </w:r>
      <w:r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D73F5B">
        <w:rPr>
          <w:rFonts w:eastAsia="黑体"/>
          <w:sz w:val="24"/>
        </w:rPr>
        <w:t>)</w:t>
      </w:r>
      <w:r w:rsidRPr="00D73F5B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3685"/>
        <w:gridCol w:w="3828"/>
      </w:tblGrid>
      <w:tr w:rsidR="007C6212" w:rsidRPr="003E4FF2" w:rsidTr="00696790">
        <w:tc>
          <w:tcPr>
            <w:tcW w:w="846" w:type="dxa"/>
            <w:vMerge w:val="restart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3828" w:type="dxa"/>
            <w:vMerge w:val="restart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7C6212" w:rsidRPr="003E4FF2" w:rsidTr="00696790">
        <w:tc>
          <w:tcPr>
            <w:tcW w:w="846" w:type="dxa"/>
            <w:vMerge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3685" w:type="dxa"/>
          </w:tcPr>
          <w:p w:rsidR="007C6212" w:rsidRPr="003E4FF2" w:rsidRDefault="00470E9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N=3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组数据）数字</w:t>
            </w:r>
          </w:p>
        </w:tc>
        <w:tc>
          <w:tcPr>
            <w:tcW w:w="3828" w:type="dxa"/>
            <w:vMerge/>
          </w:tcPr>
          <w:p w:rsidR="007C6212" w:rsidRPr="003E4FF2" w:rsidRDefault="007C6212" w:rsidP="00136187">
            <w:pPr>
              <w:spacing w:line="360" w:lineRule="auto"/>
              <w:rPr>
                <w:rFonts w:eastAsia="黑体"/>
              </w:rPr>
            </w:pPr>
          </w:p>
        </w:tc>
      </w:tr>
      <w:tr w:rsidR="007C6212" w:rsidRPr="003E4FF2" w:rsidTr="00696790">
        <w:trPr>
          <w:trHeight w:val="365"/>
        </w:trPr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3685" w:type="dxa"/>
          </w:tcPr>
          <w:p w:rsidR="007C6212" w:rsidRPr="003E4FF2" w:rsidRDefault="00470E9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输出结果</w:t>
            </w:r>
            <w:r w:rsidRPr="003E4FF2">
              <w:rPr>
                <w:rFonts w:eastAsia="黑体"/>
              </w:rPr>
              <w:t xml:space="preserve"> </w:t>
            </w:r>
            <w:r w:rsidR="00470E92">
              <w:rPr>
                <w:rFonts w:eastAsia="黑体" w:hint="eastAsia"/>
              </w:rPr>
              <w:t>00000000000000000000000000000001</w:t>
            </w:r>
          </w:p>
        </w:tc>
      </w:tr>
      <w:tr w:rsidR="007C6212" w:rsidRPr="003E4FF2" w:rsidTr="00696790">
        <w:trPr>
          <w:trHeight w:val="326"/>
        </w:trPr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3685" w:type="dxa"/>
          </w:tcPr>
          <w:p w:rsidR="007C6212" w:rsidRPr="003E4FF2" w:rsidRDefault="00470E9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7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 w:rsidR="00470E92">
              <w:rPr>
                <w:rFonts w:eastAsia="黑体" w:hint="eastAsia"/>
              </w:rPr>
              <w:t>00000000000000000000000000000111</w:t>
            </w:r>
          </w:p>
        </w:tc>
      </w:tr>
      <w:tr w:rsidR="007C6212" w:rsidRPr="003E4FF2" w:rsidTr="00696790"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3685" w:type="dxa"/>
          </w:tcPr>
          <w:p w:rsidR="007C6212" w:rsidRPr="003E4FF2" w:rsidRDefault="00470E9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-1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 w:rsidR="00470E92">
              <w:rPr>
                <w:rFonts w:eastAsia="黑体" w:hint="eastAsia"/>
              </w:rPr>
              <w:t>11111111111111111111111111111111</w:t>
            </w:r>
          </w:p>
        </w:tc>
      </w:tr>
    </w:tbl>
    <w:p w:rsidR="007C6212" w:rsidRDefault="007C6212" w:rsidP="00136187">
      <w:pPr>
        <w:snapToGrid w:val="0"/>
        <w:spacing w:line="360" w:lineRule="auto"/>
      </w:pPr>
    </w:p>
    <w:p w:rsidR="007C6212" w:rsidRPr="003B10D7" w:rsidRDefault="007C6212" w:rsidP="00136187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="00696790">
        <w:rPr>
          <w:rFonts w:hint="eastAsia"/>
          <w:sz w:val="24"/>
        </w:rPr>
        <w:t>、</w:t>
      </w:r>
      <w:r w:rsidR="00696790">
        <w:rPr>
          <w:rFonts w:hint="eastAsia"/>
          <w:sz w:val="24"/>
        </w:rPr>
        <w:t>2</w:t>
      </w:r>
      <w:r w:rsidR="00696790">
        <w:rPr>
          <w:rFonts w:hint="eastAsia"/>
          <w:sz w:val="24"/>
        </w:rPr>
        <w:t>、</w:t>
      </w:r>
      <w:r w:rsidR="00696790"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 w:rsidR="00696790">
        <w:rPr>
          <w:rFonts w:hint="eastAsia"/>
          <w:sz w:val="24"/>
        </w:rPr>
        <w:t>5</w:t>
      </w:r>
      <w:r>
        <w:rPr>
          <w:sz w:val="24"/>
        </w:rPr>
        <w:t>-</w:t>
      </w:r>
      <w:r w:rsidR="00696790">
        <w:rPr>
          <w:rFonts w:hint="eastAsia"/>
          <w:sz w:val="24"/>
        </w:rPr>
        <w:t>2</w:t>
      </w:r>
      <w:r w:rsidRPr="003B10D7">
        <w:rPr>
          <w:sz w:val="24"/>
        </w:rPr>
        <w:t>所示。</w:t>
      </w:r>
    </w:p>
    <w:p w:rsidR="007C6212" w:rsidRPr="00885843" w:rsidRDefault="00696790" w:rsidP="00136187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D14FB93" wp14:editId="73147E8F">
            <wp:extent cx="43148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12" w:rsidRPr="003B10D7" w:rsidRDefault="007C6212" w:rsidP="0013618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696790"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 w:rsidR="00696790">
        <w:rPr>
          <w:rFonts w:eastAsia="黑体" w:hint="eastAsia"/>
          <w:sz w:val="24"/>
        </w:rPr>
        <w:t>2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696790">
        <w:rPr>
          <w:rFonts w:eastAsia="黑体" w:hint="eastAsia"/>
          <w:sz w:val="24"/>
        </w:rPr>
        <w:t>5.2.4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3B10D7">
        <w:rPr>
          <w:rFonts w:eastAsia="黑体" w:hint="eastAsia"/>
          <w:sz w:val="24"/>
        </w:rPr>
        <w:t>)</w:t>
      </w:r>
      <w:r w:rsidR="00696790">
        <w:rPr>
          <w:rFonts w:eastAsia="黑体"/>
          <w:sz w:val="24"/>
        </w:rPr>
        <w:t>的测试用例</w:t>
      </w:r>
      <w:r w:rsidR="00696790">
        <w:rPr>
          <w:rFonts w:eastAsia="黑体" w:hint="eastAsia"/>
          <w:sz w:val="24"/>
        </w:rPr>
        <w:t>1</w:t>
      </w:r>
      <w:r w:rsidR="00696790">
        <w:rPr>
          <w:rFonts w:eastAsia="黑体" w:hint="eastAsia"/>
          <w:sz w:val="24"/>
        </w:rPr>
        <w:t>、</w:t>
      </w:r>
      <w:r w:rsidR="00696790">
        <w:rPr>
          <w:rFonts w:eastAsia="黑体" w:hint="eastAsia"/>
          <w:sz w:val="24"/>
        </w:rPr>
        <w:t>2</w:t>
      </w:r>
      <w:r w:rsidR="00696790">
        <w:rPr>
          <w:rFonts w:eastAsia="黑体" w:hint="eastAsia"/>
          <w:sz w:val="24"/>
        </w:rPr>
        <w:t>、</w:t>
      </w:r>
      <w:r w:rsidR="00696790"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>的运行结果</w:t>
      </w:r>
    </w:p>
    <w:p w:rsidR="007C6212" w:rsidRDefault="007C6212" w:rsidP="00136187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7C6212" w:rsidRPr="00470E92" w:rsidRDefault="007C6212" w:rsidP="00136187">
      <w:pPr>
        <w:snapToGrid w:val="0"/>
        <w:spacing w:line="360" w:lineRule="auto"/>
      </w:pPr>
    </w:p>
    <w:p w:rsidR="00EA3603" w:rsidRPr="00FE0374" w:rsidRDefault="00EA3603" w:rsidP="00EA3603">
      <w:pPr>
        <w:spacing w:line="360" w:lineRule="auto"/>
        <w:rPr>
          <w:sz w:val="24"/>
        </w:rPr>
      </w:pPr>
      <w:bookmarkStart w:id="0" w:name="_Toc223233103"/>
      <w:r w:rsidRPr="00FE0374">
        <w:rPr>
          <w:sz w:val="24"/>
        </w:rPr>
        <w:t>（</w:t>
      </w:r>
      <w:r w:rsidRPr="00FE0374">
        <w:rPr>
          <w:sz w:val="24"/>
        </w:rPr>
        <w:t>3</w:t>
      </w:r>
      <w:r w:rsidRPr="00FE0374">
        <w:rPr>
          <w:sz w:val="24"/>
        </w:rPr>
        <w:t>）编写一个程序</w:t>
      </w:r>
      <w:r w:rsidRPr="00FE0374">
        <w:rPr>
          <w:sz w:val="24"/>
        </w:rPr>
        <w:t xml:space="preserve">, </w:t>
      </w:r>
      <w:r w:rsidRPr="00FE0374">
        <w:rPr>
          <w:sz w:val="24"/>
        </w:rPr>
        <w:t>其功能要求是：输入</w:t>
      </w:r>
      <w:r w:rsidRPr="00FE0374">
        <w:rPr>
          <w:sz w:val="24"/>
        </w:rPr>
        <w:t>n</w:t>
      </w:r>
      <w:r w:rsidRPr="00FE0374">
        <w:rPr>
          <w:sz w:val="24"/>
        </w:rPr>
        <w:t>个学生的姓名和</w:t>
      </w:r>
      <w:r w:rsidRPr="00FE0374">
        <w:rPr>
          <w:sz w:val="24"/>
        </w:rPr>
        <w:t>C</w:t>
      </w:r>
      <w:r w:rsidRPr="00FE0374">
        <w:rPr>
          <w:sz w:val="24"/>
        </w:rPr>
        <w:t>语言课程的成绩，将成绩按从高到低的次序排序，姓名同时作相应调整，输出排序后学生的姓名和</w:t>
      </w:r>
      <w:r w:rsidRPr="00FE0374">
        <w:rPr>
          <w:sz w:val="24"/>
        </w:rPr>
        <w:t>C</w:t>
      </w:r>
      <w:r w:rsidRPr="00FE0374">
        <w:rPr>
          <w:sz w:val="24"/>
        </w:rPr>
        <w:t>语言课程的成绩。然后，输入一个</w:t>
      </w:r>
      <w:r w:rsidRPr="00FE0374">
        <w:rPr>
          <w:sz w:val="24"/>
        </w:rPr>
        <w:t>C</w:t>
      </w:r>
      <w:r w:rsidRPr="00FE0374">
        <w:rPr>
          <w:sz w:val="24"/>
        </w:rPr>
        <w:t>语言课程成绩值，用二分查找进行搜索。</w:t>
      </w:r>
      <w:r w:rsidRPr="00FE0374">
        <w:rPr>
          <w:sz w:val="24"/>
        </w:rPr>
        <w:lastRenderedPageBreak/>
        <w:t>如果查找到有该成绩，输出该成绩同学的姓名和</w:t>
      </w:r>
      <w:r w:rsidRPr="00FE0374">
        <w:rPr>
          <w:sz w:val="24"/>
        </w:rPr>
        <w:t>C</w:t>
      </w:r>
      <w:r w:rsidRPr="00FE0374">
        <w:rPr>
          <w:sz w:val="24"/>
        </w:rPr>
        <w:t>语言课程的成绩；否则输出提示</w:t>
      </w:r>
      <w:r w:rsidRPr="00FE0374">
        <w:rPr>
          <w:sz w:val="24"/>
        </w:rPr>
        <w:t>“not found!”</w:t>
      </w:r>
      <w:r w:rsidRPr="00FE0374">
        <w:rPr>
          <w:sz w:val="24"/>
        </w:rPr>
        <w:t>。</w:t>
      </w:r>
      <w:bookmarkEnd w:id="0"/>
    </w:p>
    <w:p w:rsidR="00EA3603" w:rsidRPr="00EA3603" w:rsidRDefault="00EA3603" w:rsidP="00EA3603">
      <w:pPr>
        <w:snapToGrid w:val="0"/>
        <w:spacing w:line="360" w:lineRule="auto"/>
        <w:rPr>
          <w:sz w:val="24"/>
        </w:rPr>
      </w:pPr>
    </w:p>
    <w:p w:rsidR="00EA3603" w:rsidRPr="00C66448" w:rsidRDefault="00EA3603" w:rsidP="00EA3603">
      <w:pPr>
        <w:snapToGrid w:val="0"/>
        <w:spacing w:line="360" w:lineRule="auto"/>
        <w:rPr>
          <w:sz w:val="24"/>
        </w:rPr>
      </w:pPr>
      <w:r w:rsidRPr="00C66448">
        <w:rPr>
          <w:rFonts w:hint="eastAsia"/>
          <w:sz w:val="24"/>
        </w:rPr>
        <w:t>解答：</w:t>
      </w:r>
    </w:p>
    <w:p w:rsidR="00EA3603" w:rsidRPr="00FE0374" w:rsidRDefault="00EA3603" w:rsidP="00EA3603">
      <w:pPr>
        <w:pStyle w:val="a7"/>
        <w:numPr>
          <w:ilvl w:val="0"/>
          <w:numId w:val="20"/>
        </w:numPr>
        <w:snapToGrid w:val="0"/>
        <w:spacing w:line="360" w:lineRule="auto"/>
        <w:ind w:firstLineChars="0"/>
        <w:rPr>
          <w:sz w:val="24"/>
        </w:rPr>
      </w:pPr>
      <w:r w:rsidRPr="00FE0374">
        <w:rPr>
          <w:sz w:val="24"/>
        </w:rPr>
        <w:t>解题思路：</w:t>
      </w:r>
    </w:p>
    <w:p w:rsidR="00EA3603" w:rsidRPr="00136187" w:rsidRDefault="00CC5252" w:rsidP="00EA3603">
      <w:pPr>
        <w:pStyle w:val="a7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自定义函数</w:t>
      </w:r>
      <w:r>
        <w:rPr>
          <w:rFonts w:hint="eastAsia"/>
          <w:sz w:val="24"/>
        </w:rPr>
        <w:t>bubble</w:t>
      </w:r>
      <w:r>
        <w:rPr>
          <w:sz w:val="24"/>
        </w:rPr>
        <w:t>_sort</w:t>
      </w:r>
      <w:r w:rsidR="00666063">
        <w:rPr>
          <w:rFonts w:hint="eastAsia"/>
          <w:sz w:val="24"/>
        </w:rPr>
        <w:t>利用</w:t>
      </w:r>
      <w:r>
        <w:rPr>
          <w:rFonts w:hint="eastAsia"/>
          <w:sz w:val="24"/>
        </w:rPr>
        <w:t>冒泡排序</w:t>
      </w:r>
      <w:r w:rsidR="00666063">
        <w:rPr>
          <w:rFonts w:hint="eastAsia"/>
          <w:sz w:val="24"/>
        </w:rPr>
        <w:t>对成绩进行排序，自定义函数</w:t>
      </w:r>
      <w:r w:rsidR="00666063">
        <w:rPr>
          <w:rFonts w:hint="eastAsia"/>
          <w:sz w:val="24"/>
        </w:rPr>
        <w:t>binarysearch</w:t>
      </w:r>
      <w:r w:rsidR="00666063">
        <w:rPr>
          <w:rFonts w:hint="eastAsia"/>
          <w:sz w:val="24"/>
        </w:rPr>
        <w:t>利用二分查找实现搜索成绩</w:t>
      </w:r>
      <w:r w:rsidR="00EA3603" w:rsidRPr="00136187">
        <w:rPr>
          <w:rFonts w:hint="eastAsia"/>
          <w:sz w:val="24"/>
        </w:rPr>
        <w:t>；</w:t>
      </w:r>
    </w:p>
    <w:p w:rsidR="00EA3603" w:rsidRPr="00136187" w:rsidRDefault="00666063" w:rsidP="00EA3603">
      <w:pPr>
        <w:pStyle w:val="a7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，代表将要输入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组数据，依次输入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组学生姓名与其对应的成绩，转</w:t>
      </w:r>
      <w:r>
        <w:rPr>
          <w:rFonts w:hint="eastAsia"/>
          <w:sz w:val="24"/>
        </w:rPr>
        <w:t>2.1</w:t>
      </w:r>
      <w:r w:rsidR="00EA3603" w:rsidRPr="00136187">
        <w:rPr>
          <w:rFonts w:hAnsi="宋体" w:hint="eastAsia"/>
          <w:sz w:val="24"/>
        </w:rPr>
        <w:t>；</w:t>
      </w:r>
    </w:p>
    <w:p w:rsidR="00EA3603" w:rsidRPr="00136187" w:rsidRDefault="00666063" w:rsidP="00EA3603">
      <w:pPr>
        <w:pStyle w:val="a7"/>
        <w:numPr>
          <w:ilvl w:val="1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利用冒泡排序</w:t>
      </w:r>
      <w:r>
        <w:rPr>
          <w:rFonts w:hint="eastAsia"/>
          <w:sz w:val="24"/>
        </w:rPr>
        <w:t>bubble</w:t>
      </w:r>
      <w:r>
        <w:rPr>
          <w:sz w:val="24"/>
        </w:rPr>
        <w:t>_sort</w:t>
      </w:r>
      <w:r>
        <w:rPr>
          <w:rFonts w:hint="eastAsia"/>
          <w:sz w:val="24"/>
        </w:rPr>
        <w:t>对成绩进行排序并输出</w:t>
      </w:r>
      <w:r w:rsidR="00EA3603" w:rsidRPr="00136187">
        <w:rPr>
          <w:rFonts w:hint="eastAsia"/>
          <w:sz w:val="24"/>
        </w:rPr>
        <w:t>；</w:t>
      </w:r>
    </w:p>
    <w:p w:rsidR="00666063" w:rsidRDefault="00666063" w:rsidP="00EA3603">
      <w:pPr>
        <w:pStyle w:val="a7"/>
        <w:numPr>
          <w:ilvl w:val="1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，代表将要查找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个分数对应的数据；</w:t>
      </w:r>
    </w:p>
    <w:p w:rsidR="00EA3603" w:rsidRPr="00136187" w:rsidRDefault="00666063" w:rsidP="00EA3603">
      <w:pPr>
        <w:pStyle w:val="a7"/>
        <w:numPr>
          <w:ilvl w:val="1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个分数，利用二分查找</w:t>
      </w:r>
      <w:r>
        <w:rPr>
          <w:rFonts w:hint="eastAsia"/>
          <w:sz w:val="24"/>
        </w:rPr>
        <w:t>binarysearch</w:t>
      </w:r>
      <w:r>
        <w:rPr>
          <w:rFonts w:hint="eastAsia"/>
          <w:sz w:val="24"/>
        </w:rPr>
        <w:t>将查找结果存储在数组中；</w:t>
      </w:r>
    </w:p>
    <w:p w:rsidR="00EA3603" w:rsidRPr="00136187" w:rsidRDefault="00666063" w:rsidP="00EA3603">
      <w:pPr>
        <w:pStyle w:val="a7"/>
        <w:numPr>
          <w:ilvl w:val="1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将查找到的数据依次输出，若未查找到则输出</w:t>
      </w:r>
      <w:r>
        <w:rPr>
          <w:sz w:val="24"/>
        </w:rPr>
        <w:t>”</w:t>
      </w:r>
      <w:r>
        <w:rPr>
          <w:rFonts w:hint="eastAsia"/>
          <w:sz w:val="24"/>
        </w:rPr>
        <w:t>Not</w:t>
      </w:r>
      <w:r>
        <w:rPr>
          <w:sz w:val="24"/>
        </w:rPr>
        <w:t xml:space="preserve"> </w:t>
      </w:r>
      <w:r>
        <w:rPr>
          <w:rFonts w:hint="eastAsia"/>
          <w:sz w:val="24"/>
        </w:rPr>
        <w:t>found!</w:t>
      </w:r>
      <w:r>
        <w:rPr>
          <w:sz w:val="24"/>
        </w:rPr>
        <w:t>”</w:t>
      </w:r>
      <w:r>
        <w:rPr>
          <w:rFonts w:hint="eastAsia"/>
          <w:sz w:val="24"/>
        </w:rPr>
        <w:t>；</w:t>
      </w:r>
    </w:p>
    <w:p w:rsidR="00EA3603" w:rsidRPr="00136187" w:rsidRDefault="00666063" w:rsidP="00EA3603">
      <w:pPr>
        <w:pStyle w:val="a7"/>
        <w:numPr>
          <w:ilvl w:val="1"/>
          <w:numId w:val="2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；</w:t>
      </w:r>
    </w:p>
    <w:p w:rsidR="00EA3603" w:rsidRPr="00EA3603" w:rsidRDefault="00EA3603" w:rsidP="00EA3603">
      <w:pPr>
        <w:pStyle w:val="a7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结束。</w:t>
      </w:r>
    </w:p>
    <w:p w:rsidR="00EA3603" w:rsidRPr="00C66448" w:rsidRDefault="00EA3603" w:rsidP="00EA3603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</w:p>
    <w:p w:rsidR="00EA3603" w:rsidRPr="00C66448" w:rsidRDefault="00EA3603" w:rsidP="00EA3603">
      <w:pPr>
        <w:pStyle w:val="a7"/>
        <w:numPr>
          <w:ilvl w:val="0"/>
          <w:numId w:val="20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程序清单：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#include&lt;stdio.h&gt;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#include&lt;string.h&gt;</w:t>
      </w:r>
    </w:p>
    <w:p w:rsidR="00CC5252" w:rsidRPr="000454C7" w:rsidRDefault="00CC5252" w:rsidP="000454C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#define N 100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void bubble_sort(char a[N][50],int b[],int n)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int p,i,temp;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char temp2[50];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for(p=0;p&lt;n-1;p++)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for(i=0;i&lt;n-p-1;i++)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    if(b[i]&lt;b[i+1])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temp=b[i];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b[i]=b[i+1];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b[i+1]=temp;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strcpy(temp2,a[i]);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strcpy(a[i],a[i+1]);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    strcpy(a[i+1],temp2);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}</w:t>
      </w:r>
    </w:p>
    <w:p w:rsidR="00CC5252" w:rsidRPr="000454C7" w:rsidRDefault="00CC5252" w:rsidP="000454C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}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int binarysearch(int a[], int n, int key)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int low = 0, mid, high = n - 1;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while (low &lt;= high)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mid = (low + high) / 2;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if (a[mid]&gt;key) low = mid + 1;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else if (a[mid]&lt;key) high = mid - 1;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else return mid;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}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return -1;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}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int main(void)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int i, n;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char a[N][50];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int b[N];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scanf("%d", &amp;n);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getchar();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//input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for (i = 0;i&lt;n;i++)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scanf("%s %d", a[i], &amp;b[i]);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//sort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 xml:space="preserve">    bubble_sort(a,b,n);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lastRenderedPageBreak/>
        <w:tab/>
        <w:t>//output after sort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for (i = 0;i&lt;n;i++)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printf("%-20s %d\n", a[i], b[i]);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printf("\n");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//search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int m, key, save[N];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scanf("%d", &amp;m);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getchar();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for (i = 0;i&lt;m;i++)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scanf("%d", &amp;key);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save[i] = binarysearch(b, n, key);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}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//output after search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for (i = 0;i&lt;m;i++)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{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if (save[i] != -1)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</w:r>
      <w:r w:rsidRPr="00CC5252">
        <w:rPr>
          <w:sz w:val="24"/>
        </w:rPr>
        <w:tab/>
        <w:t>printf("%-20s %d\n", a[save[i]], b[save[i]]);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  <w:t>else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</w:r>
      <w:r w:rsidRPr="00CC5252">
        <w:rPr>
          <w:sz w:val="24"/>
        </w:rPr>
        <w:tab/>
      </w:r>
      <w:r w:rsidRPr="00CC5252">
        <w:rPr>
          <w:sz w:val="24"/>
        </w:rPr>
        <w:tab/>
        <w:t>printf("Not found!\n");</w:t>
      </w:r>
    </w:p>
    <w:p w:rsidR="00CC5252" w:rsidRPr="00CC5252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ab/>
        <w:t>}</w:t>
      </w:r>
    </w:p>
    <w:p w:rsidR="00EA3603" w:rsidRPr="00C66448" w:rsidRDefault="00CC5252" w:rsidP="00CC5252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C5252">
        <w:rPr>
          <w:sz w:val="24"/>
        </w:rPr>
        <w:t>}</w:t>
      </w:r>
    </w:p>
    <w:p w:rsidR="00EA3603" w:rsidRPr="00C66448" w:rsidRDefault="00EA3603" w:rsidP="00EA3603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EA3603" w:rsidRPr="00C66448" w:rsidRDefault="00EA3603" w:rsidP="00EA3603">
      <w:pPr>
        <w:pStyle w:val="a7"/>
        <w:numPr>
          <w:ilvl w:val="0"/>
          <w:numId w:val="20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</w:t>
      </w:r>
    </w:p>
    <w:p w:rsidR="00EA3603" w:rsidRPr="00C66448" w:rsidRDefault="00EA3603" w:rsidP="00EA3603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测试数据</w:t>
      </w:r>
    </w:p>
    <w:p w:rsidR="00EA3603" w:rsidRPr="00C66448" w:rsidRDefault="00EA3603" w:rsidP="00EA3603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C66448">
        <w:rPr>
          <w:rFonts w:hint="eastAsia"/>
          <w:sz w:val="24"/>
        </w:rPr>
        <w:t>为便于分析结果，</w:t>
      </w:r>
      <w:r w:rsidR="003152F4">
        <w:rPr>
          <w:rFonts w:hint="eastAsia"/>
          <w:sz w:val="24"/>
        </w:rPr>
        <w:t>输入五组数据并进行排序、查找</w:t>
      </w:r>
      <w:r w:rsidRPr="00C66448">
        <w:rPr>
          <w:rFonts w:hint="eastAsia"/>
          <w:sz w:val="24"/>
        </w:rPr>
        <w:t>。如表</w:t>
      </w:r>
      <w:r w:rsidR="003152F4">
        <w:rPr>
          <w:rFonts w:hint="eastAsia"/>
          <w:sz w:val="24"/>
        </w:rPr>
        <w:t>5-3</w:t>
      </w:r>
      <w:r w:rsidRPr="00C66448">
        <w:rPr>
          <w:rFonts w:hint="eastAsia"/>
          <w:sz w:val="24"/>
        </w:rPr>
        <w:t>所示。</w:t>
      </w:r>
      <w:r w:rsidR="004B45DB">
        <w:rPr>
          <w:rFonts w:hint="eastAsia"/>
          <w:sz w:val="24"/>
        </w:rPr>
        <w:t>查找数据输入如表</w:t>
      </w:r>
      <w:r w:rsidR="004B45DB">
        <w:rPr>
          <w:rFonts w:hint="eastAsia"/>
          <w:sz w:val="24"/>
        </w:rPr>
        <w:t>5-4</w:t>
      </w:r>
      <w:r w:rsidR="004B45DB">
        <w:rPr>
          <w:rFonts w:hint="eastAsia"/>
          <w:sz w:val="24"/>
        </w:rPr>
        <w:t>所示。</w:t>
      </w:r>
    </w:p>
    <w:p w:rsidR="003152F4" w:rsidRPr="003152F4" w:rsidRDefault="004B45DB" w:rsidP="00CF3128">
      <w:pPr>
        <w:spacing w:line="360" w:lineRule="auto"/>
        <w:jc w:val="center"/>
        <w:rPr>
          <w:rFonts w:eastAsia="黑体"/>
          <w:sz w:val="24"/>
        </w:rPr>
      </w:pPr>
      <w:r w:rsidRPr="003152F4">
        <w:rPr>
          <w:rFonts w:eastAsia="黑体"/>
          <w:sz w:val="24"/>
        </w:rPr>
        <w:t>表</w:t>
      </w:r>
      <w:r w:rsidRPr="003152F4">
        <w:rPr>
          <w:rFonts w:eastAsia="黑体" w:hint="eastAsia"/>
          <w:sz w:val="24"/>
        </w:rPr>
        <w:t>5</w:t>
      </w:r>
      <w:r w:rsidRPr="003152F4">
        <w:rPr>
          <w:rFonts w:eastAsia="黑体"/>
          <w:sz w:val="24"/>
        </w:rPr>
        <w:t>-</w:t>
      </w:r>
      <w:r w:rsidRPr="003152F4">
        <w:rPr>
          <w:rFonts w:eastAsia="黑体" w:hint="eastAsia"/>
          <w:sz w:val="24"/>
        </w:rPr>
        <w:t>3</w:t>
      </w:r>
      <w:r w:rsidRPr="003152F4">
        <w:rPr>
          <w:rFonts w:eastAsia="黑体"/>
          <w:sz w:val="24"/>
        </w:rPr>
        <w:t xml:space="preserve"> </w:t>
      </w:r>
      <w:r w:rsidRPr="003152F4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5.2.4</w:t>
      </w:r>
      <w:r w:rsidRPr="003152F4">
        <w:rPr>
          <w:rFonts w:eastAsia="黑体" w:hint="eastAsia"/>
          <w:sz w:val="24"/>
        </w:rPr>
        <w:t>.</w:t>
      </w:r>
      <w:r w:rsidRPr="003152F4"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3</w:t>
      </w:r>
      <w:r w:rsidRPr="003152F4">
        <w:rPr>
          <w:rFonts w:eastAsia="黑体"/>
          <w:sz w:val="24"/>
        </w:rPr>
        <w:t>)</w:t>
      </w:r>
      <w:r w:rsidRPr="003152F4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2835"/>
      </w:tblGrid>
      <w:tr w:rsidR="003152F4" w:rsidRPr="003E4FF2" w:rsidTr="000454C7">
        <w:tc>
          <w:tcPr>
            <w:tcW w:w="1271" w:type="dxa"/>
            <w:vMerge w:val="restart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4253" w:type="dxa"/>
            <w:gridSpan w:val="2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2835" w:type="dxa"/>
            <w:vMerge w:val="restart"/>
          </w:tcPr>
          <w:p w:rsidR="00AF5EFA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  <w:p w:rsidR="003152F4" w:rsidRPr="003E4FF2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（排序后）</w:t>
            </w:r>
          </w:p>
        </w:tc>
      </w:tr>
      <w:tr w:rsidR="003152F4" w:rsidRPr="003E4FF2" w:rsidTr="000454C7">
        <w:tc>
          <w:tcPr>
            <w:tcW w:w="1271" w:type="dxa"/>
            <w:vMerge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2126" w:type="dxa"/>
          </w:tcPr>
          <w:p w:rsidR="003152F4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学生姓名</w:t>
            </w:r>
          </w:p>
        </w:tc>
        <w:tc>
          <w:tcPr>
            <w:tcW w:w="2127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学生成绩</w:t>
            </w:r>
          </w:p>
        </w:tc>
        <w:tc>
          <w:tcPr>
            <w:tcW w:w="2835" w:type="dxa"/>
            <w:vMerge/>
          </w:tcPr>
          <w:p w:rsidR="003152F4" w:rsidRPr="003E4FF2" w:rsidRDefault="003152F4" w:rsidP="00696790">
            <w:pPr>
              <w:spacing w:line="360" w:lineRule="auto"/>
              <w:rPr>
                <w:rFonts w:eastAsia="黑体"/>
              </w:rPr>
            </w:pPr>
          </w:p>
        </w:tc>
      </w:tr>
      <w:tr w:rsidR="003152F4" w:rsidRPr="003E4FF2" w:rsidTr="000454C7">
        <w:trPr>
          <w:trHeight w:val="365"/>
        </w:trPr>
        <w:tc>
          <w:tcPr>
            <w:tcW w:w="1271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输入</w:t>
            </w: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2126" w:type="dxa"/>
          </w:tcPr>
          <w:p w:rsidR="003152F4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ZhangChuanChao</w:t>
            </w:r>
          </w:p>
        </w:tc>
        <w:tc>
          <w:tcPr>
            <w:tcW w:w="2127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88</w:t>
            </w:r>
          </w:p>
        </w:tc>
        <w:tc>
          <w:tcPr>
            <w:tcW w:w="2835" w:type="dxa"/>
          </w:tcPr>
          <w:p w:rsidR="003152F4" w:rsidRPr="003E4FF2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LiSi</w:t>
            </w:r>
            <w:r>
              <w:rPr>
                <w:rFonts w:eastAsia="黑体"/>
              </w:rPr>
              <w:t xml:space="preserve">                 100</w:t>
            </w:r>
          </w:p>
        </w:tc>
      </w:tr>
      <w:tr w:rsidR="003152F4" w:rsidRPr="003E4FF2" w:rsidTr="000454C7">
        <w:trPr>
          <w:trHeight w:val="326"/>
        </w:trPr>
        <w:tc>
          <w:tcPr>
            <w:tcW w:w="1271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输入</w:t>
            </w: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2126" w:type="dxa"/>
          </w:tcPr>
          <w:p w:rsidR="003152F4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XiaoHong</w:t>
            </w:r>
          </w:p>
        </w:tc>
        <w:tc>
          <w:tcPr>
            <w:tcW w:w="2127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95</w:t>
            </w:r>
          </w:p>
        </w:tc>
        <w:tc>
          <w:tcPr>
            <w:tcW w:w="2835" w:type="dxa"/>
          </w:tcPr>
          <w:p w:rsidR="003152F4" w:rsidRPr="003E4FF2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XiaoHong             95</w:t>
            </w:r>
          </w:p>
        </w:tc>
      </w:tr>
      <w:tr w:rsidR="003152F4" w:rsidRPr="003E4FF2" w:rsidTr="000454C7">
        <w:tc>
          <w:tcPr>
            <w:tcW w:w="1271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输入</w:t>
            </w: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2126" w:type="dxa"/>
          </w:tcPr>
          <w:p w:rsidR="003152F4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XiaoMing</w:t>
            </w:r>
          </w:p>
        </w:tc>
        <w:tc>
          <w:tcPr>
            <w:tcW w:w="2127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90</w:t>
            </w:r>
          </w:p>
        </w:tc>
        <w:tc>
          <w:tcPr>
            <w:tcW w:w="2835" w:type="dxa"/>
          </w:tcPr>
          <w:p w:rsidR="003152F4" w:rsidRPr="003E4FF2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XiaoMing             90</w:t>
            </w:r>
          </w:p>
        </w:tc>
      </w:tr>
      <w:tr w:rsidR="003152F4" w:rsidRPr="003E4FF2" w:rsidTr="000454C7">
        <w:tc>
          <w:tcPr>
            <w:tcW w:w="1271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输入用例</w:t>
            </w:r>
            <w:r>
              <w:rPr>
                <w:rFonts w:eastAsia="黑体" w:hint="eastAsia"/>
              </w:rPr>
              <w:t>4</w:t>
            </w:r>
          </w:p>
        </w:tc>
        <w:tc>
          <w:tcPr>
            <w:tcW w:w="2126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LiSi</w:t>
            </w:r>
          </w:p>
        </w:tc>
        <w:tc>
          <w:tcPr>
            <w:tcW w:w="2127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100</w:t>
            </w:r>
          </w:p>
        </w:tc>
        <w:tc>
          <w:tcPr>
            <w:tcW w:w="2835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ZhangChuanChao</w:t>
            </w:r>
            <w:r>
              <w:rPr>
                <w:rFonts w:eastAsia="黑体"/>
              </w:rPr>
              <w:t xml:space="preserve">      </w:t>
            </w:r>
            <w:r>
              <w:rPr>
                <w:rFonts w:eastAsia="黑体" w:hint="eastAsia"/>
              </w:rPr>
              <w:t xml:space="preserve"> 88</w:t>
            </w:r>
          </w:p>
        </w:tc>
      </w:tr>
      <w:tr w:rsidR="003152F4" w:rsidRPr="003E4FF2" w:rsidTr="000454C7">
        <w:tc>
          <w:tcPr>
            <w:tcW w:w="1271" w:type="dxa"/>
          </w:tcPr>
          <w:p w:rsidR="003152F4" w:rsidRPr="003E4FF2" w:rsidRDefault="003152F4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输入用例</w:t>
            </w:r>
            <w:r>
              <w:rPr>
                <w:rFonts w:eastAsia="黑体" w:hint="eastAsia"/>
              </w:rPr>
              <w:t>5</w:t>
            </w:r>
          </w:p>
        </w:tc>
        <w:tc>
          <w:tcPr>
            <w:tcW w:w="2126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XiDaDa</w:t>
            </w:r>
          </w:p>
        </w:tc>
        <w:tc>
          <w:tcPr>
            <w:tcW w:w="2127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83</w:t>
            </w:r>
          </w:p>
        </w:tc>
        <w:tc>
          <w:tcPr>
            <w:tcW w:w="2835" w:type="dxa"/>
          </w:tcPr>
          <w:p w:rsidR="003152F4" w:rsidRDefault="00AF5EFA" w:rsidP="00696790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XiDaDa</w:t>
            </w:r>
            <w:r>
              <w:rPr>
                <w:rFonts w:eastAsia="黑体"/>
              </w:rPr>
              <w:t xml:space="preserve">    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         </w:t>
            </w:r>
            <w:r>
              <w:rPr>
                <w:rFonts w:eastAsia="黑体" w:hint="eastAsia"/>
              </w:rPr>
              <w:t>83</w:t>
            </w:r>
          </w:p>
        </w:tc>
      </w:tr>
    </w:tbl>
    <w:p w:rsidR="00EA3603" w:rsidRPr="00AF5EFA" w:rsidRDefault="004B45DB" w:rsidP="00CF3128">
      <w:pPr>
        <w:spacing w:line="360" w:lineRule="auto"/>
        <w:jc w:val="center"/>
        <w:rPr>
          <w:sz w:val="24"/>
        </w:rPr>
      </w:pPr>
      <w:r w:rsidRPr="003152F4">
        <w:rPr>
          <w:rFonts w:eastAsia="黑体"/>
          <w:sz w:val="24"/>
        </w:rPr>
        <w:t>表</w:t>
      </w:r>
      <w:r w:rsidRPr="003152F4">
        <w:rPr>
          <w:rFonts w:eastAsia="黑体" w:hint="eastAsia"/>
          <w:sz w:val="24"/>
        </w:rPr>
        <w:t>5</w:t>
      </w:r>
      <w:r w:rsidRPr="003152F4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4</w:t>
      </w:r>
      <w:r w:rsidRPr="003152F4">
        <w:rPr>
          <w:rFonts w:eastAsia="黑体"/>
          <w:sz w:val="24"/>
        </w:rPr>
        <w:t xml:space="preserve"> </w:t>
      </w:r>
      <w:r w:rsidRPr="003152F4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5.2.4</w:t>
      </w:r>
      <w:r w:rsidRPr="003152F4">
        <w:rPr>
          <w:rFonts w:eastAsia="黑体" w:hint="eastAsia"/>
          <w:sz w:val="24"/>
        </w:rPr>
        <w:t>.</w:t>
      </w:r>
      <w:r w:rsidRPr="003152F4"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3</w:t>
      </w:r>
      <w:r w:rsidRPr="003152F4">
        <w:rPr>
          <w:rFonts w:eastAsia="黑体"/>
          <w:sz w:val="24"/>
        </w:rPr>
        <w:t>)</w:t>
      </w:r>
      <w:r w:rsidRPr="003152F4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271"/>
        <w:gridCol w:w="3402"/>
        <w:gridCol w:w="3686"/>
      </w:tblGrid>
      <w:tr w:rsidR="00AF5EFA" w:rsidRPr="003E4FF2" w:rsidTr="00AF5EFA">
        <w:tc>
          <w:tcPr>
            <w:tcW w:w="1271" w:type="dxa"/>
          </w:tcPr>
          <w:p w:rsidR="00AF5EFA" w:rsidRPr="003152F4" w:rsidRDefault="00AF5EFA" w:rsidP="003152F4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测试用例</w:t>
            </w:r>
          </w:p>
        </w:tc>
        <w:tc>
          <w:tcPr>
            <w:tcW w:w="3402" w:type="dxa"/>
          </w:tcPr>
          <w:p w:rsidR="00AF5EFA" w:rsidRDefault="00AF5EFA" w:rsidP="000454C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查找成绩</w:t>
            </w:r>
          </w:p>
        </w:tc>
        <w:tc>
          <w:tcPr>
            <w:tcW w:w="3686" w:type="dxa"/>
          </w:tcPr>
          <w:p w:rsidR="00AF5EFA" w:rsidRDefault="00AF5EFA" w:rsidP="000454C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理论结果</w:t>
            </w:r>
          </w:p>
        </w:tc>
      </w:tr>
      <w:tr w:rsidR="00AF5EFA" w:rsidRPr="003E4FF2" w:rsidTr="00AF5EFA">
        <w:tc>
          <w:tcPr>
            <w:tcW w:w="1271" w:type="dxa"/>
          </w:tcPr>
          <w:p w:rsidR="00AF5EFA" w:rsidRPr="003152F4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 w:rsidRPr="003152F4">
              <w:rPr>
                <w:rFonts w:eastAsia="黑体" w:hint="eastAsia"/>
              </w:rPr>
              <w:t>查找</w:t>
            </w:r>
            <w:r w:rsidRPr="003152F4">
              <w:rPr>
                <w:rFonts w:eastAsia="黑体"/>
              </w:rPr>
              <w:t>用例</w:t>
            </w:r>
            <w:r w:rsidRPr="003152F4">
              <w:rPr>
                <w:rFonts w:eastAsia="黑体"/>
              </w:rPr>
              <w:t>1</w:t>
            </w:r>
          </w:p>
        </w:tc>
        <w:tc>
          <w:tcPr>
            <w:tcW w:w="3402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90</w:t>
            </w:r>
          </w:p>
        </w:tc>
        <w:tc>
          <w:tcPr>
            <w:tcW w:w="3686" w:type="dxa"/>
          </w:tcPr>
          <w:p w:rsidR="00AF5EFA" w:rsidRPr="003E4FF2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XiaoMing             90</w:t>
            </w:r>
          </w:p>
        </w:tc>
      </w:tr>
      <w:tr w:rsidR="00AF5EFA" w:rsidRPr="003E4FF2" w:rsidTr="00AF5EFA">
        <w:tc>
          <w:tcPr>
            <w:tcW w:w="1271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查找</w:t>
            </w:r>
            <w:r w:rsidRPr="003E4FF2">
              <w:rPr>
                <w:rFonts w:eastAsia="黑体"/>
              </w:rPr>
              <w:t>用例</w:t>
            </w:r>
            <w:r>
              <w:rPr>
                <w:rFonts w:eastAsia="黑体" w:hint="eastAsia"/>
              </w:rPr>
              <w:t>2</w:t>
            </w:r>
          </w:p>
        </w:tc>
        <w:tc>
          <w:tcPr>
            <w:tcW w:w="3402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88</w:t>
            </w:r>
          </w:p>
        </w:tc>
        <w:tc>
          <w:tcPr>
            <w:tcW w:w="3686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ZhangChuanChao</w:t>
            </w:r>
            <w:r>
              <w:rPr>
                <w:rFonts w:eastAsia="黑体"/>
              </w:rPr>
              <w:t xml:space="preserve">      </w:t>
            </w:r>
            <w:r>
              <w:rPr>
                <w:rFonts w:eastAsia="黑体" w:hint="eastAsia"/>
              </w:rPr>
              <w:t xml:space="preserve"> 88</w:t>
            </w:r>
          </w:p>
        </w:tc>
      </w:tr>
      <w:tr w:rsidR="00AF5EFA" w:rsidRPr="003E4FF2" w:rsidTr="00AF5EFA">
        <w:tc>
          <w:tcPr>
            <w:tcW w:w="1271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查找</w:t>
            </w:r>
            <w:r w:rsidRPr="003E4FF2">
              <w:rPr>
                <w:rFonts w:eastAsia="黑体"/>
              </w:rPr>
              <w:t>用例</w:t>
            </w:r>
            <w:r>
              <w:rPr>
                <w:rFonts w:eastAsia="黑体" w:hint="eastAsia"/>
              </w:rPr>
              <w:t>3</w:t>
            </w:r>
          </w:p>
        </w:tc>
        <w:tc>
          <w:tcPr>
            <w:tcW w:w="3402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83</w:t>
            </w:r>
          </w:p>
        </w:tc>
        <w:tc>
          <w:tcPr>
            <w:tcW w:w="3686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XiDaDa</w:t>
            </w:r>
            <w:r>
              <w:rPr>
                <w:rFonts w:eastAsia="黑体"/>
              </w:rPr>
              <w:t xml:space="preserve">    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         </w:t>
            </w:r>
            <w:r>
              <w:rPr>
                <w:rFonts w:eastAsia="黑体" w:hint="eastAsia"/>
              </w:rPr>
              <w:t>83</w:t>
            </w:r>
          </w:p>
        </w:tc>
      </w:tr>
      <w:tr w:rsidR="00AF5EFA" w:rsidRPr="003E4FF2" w:rsidTr="00AF5EFA">
        <w:tc>
          <w:tcPr>
            <w:tcW w:w="1271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查找</w:t>
            </w:r>
            <w:r w:rsidRPr="003E4FF2">
              <w:rPr>
                <w:rFonts w:eastAsia="黑体"/>
              </w:rPr>
              <w:t>用例</w:t>
            </w:r>
            <w:r>
              <w:rPr>
                <w:rFonts w:eastAsia="黑体" w:hint="eastAsia"/>
              </w:rPr>
              <w:t>4</w:t>
            </w:r>
          </w:p>
        </w:tc>
        <w:tc>
          <w:tcPr>
            <w:tcW w:w="3402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59</w:t>
            </w:r>
          </w:p>
        </w:tc>
        <w:tc>
          <w:tcPr>
            <w:tcW w:w="3686" w:type="dxa"/>
          </w:tcPr>
          <w:p w:rsidR="00AF5EFA" w:rsidRDefault="00AF5EFA" w:rsidP="00AF5EFA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Not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found</w:t>
            </w:r>
            <w:r>
              <w:rPr>
                <w:rFonts w:eastAsia="黑体" w:hint="eastAsia"/>
              </w:rPr>
              <w:t>！</w:t>
            </w:r>
          </w:p>
        </w:tc>
      </w:tr>
    </w:tbl>
    <w:p w:rsidR="004B45DB" w:rsidRDefault="004B45DB" w:rsidP="004B45DB">
      <w:pPr>
        <w:snapToGrid w:val="0"/>
        <w:spacing w:line="360" w:lineRule="auto"/>
      </w:pPr>
    </w:p>
    <w:p w:rsidR="004B45DB" w:rsidRPr="003B10D7" w:rsidRDefault="004B45DB" w:rsidP="004B45DB">
      <w:pPr>
        <w:pStyle w:val="a7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用例</w:t>
      </w:r>
      <w:r w:rsidRPr="003B10D7">
        <w:rPr>
          <w:sz w:val="24"/>
        </w:rPr>
        <w:t>的运行结果如图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3</w:t>
      </w:r>
      <w:r w:rsidRPr="003B10D7">
        <w:rPr>
          <w:sz w:val="24"/>
        </w:rPr>
        <w:t>所示。</w:t>
      </w:r>
    </w:p>
    <w:p w:rsidR="003152F4" w:rsidRDefault="004B45DB" w:rsidP="003152F4">
      <w:pPr>
        <w:snapToGrid w:val="0"/>
        <w:spacing w:line="360" w:lineRule="auto"/>
      </w:pPr>
      <w:r>
        <w:rPr>
          <w:noProof/>
        </w:rPr>
        <w:drawing>
          <wp:inline distT="0" distB="0" distL="0" distR="0">
            <wp:extent cx="4438650" cy="4143375"/>
            <wp:effectExtent l="0" t="0" r="0" b="9525"/>
            <wp:docPr id="9" name="图片 9" descr="C:\Users\hp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03" w:rsidRPr="003B10D7" w:rsidRDefault="00EA3603" w:rsidP="00EA3603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CC5252"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 w:rsidR="00CC5252"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CC5252">
        <w:rPr>
          <w:rFonts w:eastAsia="黑体" w:hint="eastAsia"/>
          <w:sz w:val="24"/>
        </w:rPr>
        <w:t>5.2.4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="00CC5252">
        <w:rPr>
          <w:rFonts w:eastAsia="黑体" w:hint="eastAsia"/>
          <w:sz w:val="24"/>
        </w:rPr>
        <w:t>3</w:t>
      </w:r>
      <w:r w:rsidRPr="003B10D7">
        <w:rPr>
          <w:rFonts w:eastAsia="黑体" w:hint="eastAsia"/>
          <w:sz w:val="24"/>
        </w:rPr>
        <w:t>)</w:t>
      </w:r>
      <w:r w:rsidRPr="003B10D7">
        <w:rPr>
          <w:rFonts w:eastAsia="黑体"/>
          <w:sz w:val="24"/>
        </w:rPr>
        <w:t>的测试用例一的运行结果</w:t>
      </w:r>
    </w:p>
    <w:p w:rsidR="00EA3603" w:rsidRDefault="00EA3603" w:rsidP="00EA3603">
      <w:pPr>
        <w:snapToGrid w:val="0"/>
        <w:spacing w:line="360" w:lineRule="auto"/>
      </w:pPr>
    </w:p>
    <w:p w:rsidR="00EA3603" w:rsidRDefault="00EA3603" w:rsidP="00EA3603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CC5252" w:rsidRPr="00136187" w:rsidRDefault="00CC5252" w:rsidP="00CC5252">
      <w:pPr>
        <w:spacing w:line="360" w:lineRule="auto"/>
        <w:rPr>
          <w:sz w:val="24"/>
        </w:rPr>
      </w:pPr>
    </w:p>
    <w:p w:rsidR="00CC5252" w:rsidRPr="00136187" w:rsidRDefault="00CC5252" w:rsidP="00CC5252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.2.</w:t>
      </w:r>
      <w:r>
        <w:rPr>
          <w:rFonts w:hint="eastAsia"/>
          <w:b/>
          <w:sz w:val="24"/>
        </w:rPr>
        <w:t>5</w:t>
      </w:r>
      <w:r w:rsidRPr="00136187">
        <w:rPr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选做题</w:t>
      </w:r>
    </w:p>
    <w:p w:rsidR="00CF3128" w:rsidRDefault="00CF3128" w:rsidP="00136187">
      <w:pPr>
        <w:snapToGrid w:val="0"/>
        <w:spacing w:line="360" w:lineRule="auto"/>
        <w:rPr>
          <w:sz w:val="24"/>
        </w:rPr>
      </w:pPr>
      <w:r w:rsidRPr="00FE0374">
        <w:rPr>
          <w:sz w:val="24"/>
        </w:rPr>
        <w:t>（</w:t>
      </w:r>
      <w:r>
        <w:rPr>
          <w:rFonts w:hint="eastAsia"/>
          <w:sz w:val="24"/>
        </w:rPr>
        <w:t>1</w:t>
      </w:r>
      <w:r w:rsidRPr="00FE0374">
        <w:rPr>
          <w:sz w:val="24"/>
        </w:rPr>
        <w:t>）</w:t>
      </w:r>
      <w:r>
        <w:rPr>
          <w:rFonts w:hint="eastAsia"/>
          <w:sz w:val="24"/>
        </w:rPr>
        <w:t>编写函数</w:t>
      </w:r>
      <w:r>
        <w:rPr>
          <w:rFonts w:hint="eastAsia"/>
          <w:sz w:val="24"/>
        </w:rPr>
        <w:t>strnins(</w:t>
      </w:r>
      <w:r>
        <w:rPr>
          <w:sz w:val="24"/>
        </w:rPr>
        <w:t>s,t,n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，其功能是：可将字符数组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中的字符串插入到字符数组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中字符串的第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个字符的后面。</w:t>
      </w:r>
    </w:p>
    <w:p w:rsidR="00C45B48" w:rsidRDefault="00C45B48" w:rsidP="00CF3128">
      <w:pPr>
        <w:snapToGrid w:val="0"/>
        <w:spacing w:line="360" w:lineRule="auto"/>
        <w:rPr>
          <w:sz w:val="24"/>
        </w:rPr>
      </w:pPr>
    </w:p>
    <w:p w:rsidR="00CF3128" w:rsidRPr="00C66448" w:rsidRDefault="00CF3128" w:rsidP="00CF3128">
      <w:pPr>
        <w:snapToGrid w:val="0"/>
        <w:spacing w:line="360" w:lineRule="auto"/>
        <w:rPr>
          <w:sz w:val="24"/>
        </w:rPr>
      </w:pPr>
      <w:r w:rsidRPr="00C66448">
        <w:rPr>
          <w:rFonts w:hint="eastAsia"/>
          <w:sz w:val="24"/>
        </w:rPr>
        <w:t>解答：</w:t>
      </w:r>
    </w:p>
    <w:p w:rsidR="00CF3128" w:rsidRPr="00C66448" w:rsidRDefault="00CF3128" w:rsidP="00CF3128">
      <w:pPr>
        <w:pStyle w:val="a7"/>
        <w:numPr>
          <w:ilvl w:val="0"/>
          <w:numId w:val="24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解题思路：</w:t>
      </w:r>
    </w:p>
    <w:p w:rsidR="00CF3128" w:rsidRPr="00C66448" w:rsidRDefault="00D2357F" w:rsidP="00CF3128">
      <w:pPr>
        <w:pStyle w:val="a7"/>
        <w:numPr>
          <w:ilvl w:val="0"/>
          <w:numId w:val="2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提示并输入字符串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，插入位置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；</w:t>
      </w:r>
    </w:p>
    <w:p w:rsidR="00CF3128" w:rsidRDefault="00D2357F" w:rsidP="00CF3128">
      <w:pPr>
        <w:pStyle w:val="a7"/>
        <w:numPr>
          <w:ilvl w:val="0"/>
          <w:numId w:val="2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 w:rsidR="00CF3128">
        <w:rPr>
          <w:rFonts w:hint="eastAsia"/>
          <w:sz w:val="24"/>
        </w:rPr>
        <w:t>自定义函数</w:t>
      </w:r>
      <w:r>
        <w:rPr>
          <w:rFonts w:hint="eastAsia"/>
          <w:sz w:val="24"/>
        </w:rPr>
        <w:t>strnins(</w:t>
      </w:r>
      <w:r>
        <w:rPr>
          <w:sz w:val="24"/>
        </w:rPr>
        <w:t>s,t,n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实现字符串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插入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，具体流程转</w:t>
      </w:r>
      <w:r>
        <w:rPr>
          <w:rFonts w:hint="eastAsia"/>
          <w:sz w:val="24"/>
        </w:rPr>
        <w:t>2.1</w:t>
      </w:r>
      <w:r w:rsidR="00CF3128">
        <w:rPr>
          <w:rFonts w:hint="eastAsia"/>
          <w:sz w:val="24"/>
        </w:rPr>
        <w:t>；</w:t>
      </w:r>
    </w:p>
    <w:p w:rsidR="00D2357F" w:rsidRDefault="00D2357F" w:rsidP="00D2357F">
      <w:pPr>
        <w:pStyle w:val="a7"/>
        <w:numPr>
          <w:ilvl w:val="1"/>
          <w:numId w:val="2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个字符之后的所有字符存入字符串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；</w:t>
      </w:r>
    </w:p>
    <w:p w:rsidR="00D2357F" w:rsidRDefault="00D2357F" w:rsidP="00D2357F">
      <w:pPr>
        <w:pStyle w:val="a7"/>
        <w:numPr>
          <w:ilvl w:val="1"/>
          <w:numId w:val="2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将字符串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插入字符串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个字符之后；</w:t>
      </w:r>
    </w:p>
    <w:p w:rsidR="00D2357F" w:rsidRPr="00D2357F" w:rsidRDefault="00D2357F" w:rsidP="00D2357F">
      <w:pPr>
        <w:pStyle w:val="a7"/>
        <w:numPr>
          <w:ilvl w:val="1"/>
          <w:numId w:val="25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将字符串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中存储的剩余字符填充回字符串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中，最后在字符串中输入</w:t>
      </w:r>
      <w:r>
        <w:rPr>
          <w:sz w:val="24"/>
        </w:rPr>
        <w:t>’\0’</w:t>
      </w:r>
      <w:r>
        <w:rPr>
          <w:rFonts w:hint="eastAsia"/>
          <w:sz w:val="24"/>
        </w:rPr>
        <w:t>以结尾，转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；</w:t>
      </w:r>
    </w:p>
    <w:p w:rsidR="00CF3128" w:rsidRDefault="00D2357F" w:rsidP="00CF3128">
      <w:pPr>
        <w:pStyle w:val="a7"/>
        <w:numPr>
          <w:ilvl w:val="0"/>
          <w:numId w:val="2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输出处理后的字符串转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；</w:t>
      </w:r>
    </w:p>
    <w:p w:rsidR="00CF3128" w:rsidRPr="00C66448" w:rsidRDefault="00CF3128" w:rsidP="00CF3128">
      <w:pPr>
        <w:pStyle w:val="a7"/>
        <w:numPr>
          <w:ilvl w:val="0"/>
          <w:numId w:val="25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结束。</w:t>
      </w:r>
    </w:p>
    <w:p w:rsidR="00CF3128" w:rsidRPr="00C66448" w:rsidRDefault="00CF3128" w:rsidP="00CF3128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</w:p>
    <w:p w:rsidR="00CF3128" w:rsidRPr="00C66448" w:rsidRDefault="00CF3128" w:rsidP="00CF3128">
      <w:pPr>
        <w:pStyle w:val="a7"/>
        <w:numPr>
          <w:ilvl w:val="0"/>
          <w:numId w:val="24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程序清单：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#include&lt;stdio.h&gt;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#include&lt;string.h&gt;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#define N 100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void strnins(char s[], char t[], int n);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int main (void)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{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char a[2][N];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int n;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printf("Please input string s:\n");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scanf("%[^\n]",a[0]);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getchar();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printf("Please input string t:\n");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scanf("%[^\n]",a[1]);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getchar();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printf("Please input the number to insert t to s:\n");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scanf("%d",&amp;n);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strnins(a[0],a[1],n);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printf("After insert:\n%s\n",a[0]);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}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void strnins(char s[], char t[], int n)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{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char temp[N];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int i,tempn=n;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//save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for(i=0;tempn&lt;=strlen(s);)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    temp[i++]=s[tempn++];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//insert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for(i=0;t[i]!='\0';)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    s[n++]=t[i++];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//copy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for(i=0;temp[i]!='\0';)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    s[n++]=temp[i++];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 xml:space="preserve">    s[n]='\0';</w:t>
      </w:r>
    </w:p>
    <w:p w:rsidR="00855CE0" w:rsidRPr="00855CE0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66448" w:rsidRDefault="00855CE0" w:rsidP="00855CE0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855CE0">
        <w:rPr>
          <w:sz w:val="24"/>
        </w:rPr>
        <w:t>}</w:t>
      </w:r>
    </w:p>
    <w:p w:rsidR="00CF3128" w:rsidRPr="00C66448" w:rsidRDefault="00CF3128" w:rsidP="00CF3128">
      <w:pPr>
        <w:pStyle w:val="a7"/>
        <w:numPr>
          <w:ilvl w:val="0"/>
          <w:numId w:val="24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</w:t>
      </w:r>
    </w:p>
    <w:p w:rsidR="00CF3128" w:rsidRPr="00C66448" w:rsidRDefault="00CF3128" w:rsidP="00C45B48">
      <w:pPr>
        <w:pStyle w:val="a7"/>
        <w:numPr>
          <w:ilvl w:val="0"/>
          <w:numId w:val="31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lastRenderedPageBreak/>
        <w:t>测试数据</w:t>
      </w:r>
    </w:p>
    <w:p w:rsidR="00CF3128" w:rsidRPr="00C66448" w:rsidRDefault="00CF3128" w:rsidP="00CF3128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C66448">
        <w:rPr>
          <w:rFonts w:hint="eastAsia"/>
          <w:sz w:val="24"/>
        </w:rPr>
        <w:t>为便于分析结果，选择</w:t>
      </w:r>
      <w:r w:rsidR="00C45B48">
        <w:rPr>
          <w:rFonts w:hint="eastAsia"/>
          <w:sz w:val="24"/>
        </w:rPr>
        <w:t>字符串</w:t>
      </w:r>
      <w:r w:rsidR="00C45B48">
        <w:rPr>
          <w:rFonts w:hint="eastAsia"/>
          <w:sz w:val="24"/>
        </w:rPr>
        <w:t>s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t</w:t>
      </w:r>
      <w:r w:rsidR="00C45B48">
        <w:rPr>
          <w:rFonts w:hint="eastAsia"/>
          <w:sz w:val="24"/>
        </w:rPr>
        <w:t>与插入位置</w:t>
      </w:r>
      <w:r w:rsidR="00C45B48">
        <w:rPr>
          <w:rFonts w:hint="eastAsia"/>
          <w:sz w:val="24"/>
        </w:rPr>
        <w:t>n</w:t>
      </w:r>
      <w:r w:rsidRPr="00C66448">
        <w:rPr>
          <w:rFonts w:hint="eastAsia"/>
          <w:sz w:val="24"/>
        </w:rPr>
        <w:t>分别为</w:t>
      </w:r>
      <w:r w:rsidR="00C45B48">
        <w:rPr>
          <w:rFonts w:hint="eastAsia"/>
          <w:sz w:val="24"/>
        </w:rPr>
        <w:t>88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6666666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1</w:t>
      </w:r>
      <w:r w:rsidR="00C45B48">
        <w:rPr>
          <w:rFonts w:hint="eastAsia"/>
          <w:sz w:val="24"/>
        </w:rPr>
        <w:t>，</w:t>
      </w:r>
      <w:r w:rsidR="00C45B48">
        <w:rPr>
          <w:rFonts w:hint="eastAsia"/>
          <w:sz w:val="24"/>
        </w:rPr>
        <w:t>888888888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66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5</w:t>
      </w:r>
      <w:r w:rsidR="00C45B48">
        <w:rPr>
          <w:rFonts w:hint="eastAsia"/>
          <w:sz w:val="24"/>
        </w:rPr>
        <w:t>，</w:t>
      </w:r>
      <w:r w:rsidR="00C45B48">
        <w:rPr>
          <w:rFonts w:hint="eastAsia"/>
          <w:sz w:val="24"/>
        </w:rPr>
        <w:t>The</w:t>
      </w:r>
      <w:r w:rsidR="00C45B48">
        <w:rPr>
          <w:sz w:val="24"/>
        </w:rPr>
        <w:t xml:space="preserve"> words are :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abcdefg</w:t>
      </w:r>
      <w:r w:rsidR="00C45B48">
        <w:rPr>
          <w:rFonts w:hint="eastAsia"/>
          <w:sz w:val="24"/>
        </w:rPr>
        <w:t>、</w:t>
      </w:r>
      <w:r w:rsidR="00C45B48">
        <w:rPr>
          <w:rFonts w:hint="eastAsia"/>
          <w:sz w:val="24"/>
        </w:rPr>
        <w:t>9</w:t>
      </w:r>
      <w:r w:rsidRPr="00C66448">
        <w:rPr>
          <w:rFonts w:hint="eastAsia"/>
          <w:sz w:val="24"/>
        </w:rPr>
        <w:t>。如表</w:t>
      </w:r>
      <w:r>
        <w:rPr>
          <w:rFonts w:hint="eastAsia"/>
          <w:sz w:val="24"/>
        </w:rPr>
        <w:t>5</w:t>
      </w:r>
      <w:r w:rsidRPr="00C66448">
        <w:rPr>
          <w:rFonts w:hint="eastAsia"/>
          <w:sz w:val="24"/>
        </w:rPr>
        <w:t>-2</w:t>
      </w:r>
      <w:r w:rsidRPr="00C66448">
        <w:rPr>
          <w:rFonts w:hint="eastAsia"/>
          <w:sz w:val="24"/>
        </w:rPr>
        <w:t>所示。</w:t>
      </w:r>
    </w:p>
    <w:p w:rsidR="00CF3128" w:rsidRPr="00D73F5B" w:rsidRDefault="00CF3128" w:rsidP="00CF3128">
      <w:pPr>
        <w:pStyle w:val="a7"/>
        <w:spacing w:line="360" w:lineRule="auto"/>
        <w:ind w:left="1035" w:firstLineChars="0" w:firstLine="0"/>
        <w:jc w:val="center"/>
        <w:rPr>
          <w:rFonts w:eastAsia="黑体"/>
          <w:sz w:val="24"/>
        </w:rPr>
      </w:pPr>
      <w:r w:rsidRPr="00D73F5B">
        <w:rPr>
          <w:rFonts w:eastAsia="黑体"/>
          <w:sz w:val="24"/>
        </w:rPr>
        <w:t>表</w:t>
      </w:r>
      <w:r>
        <w:rPr>
          <w:rFonts w:eastAsia="黑体" w:hint="eastAsia"/>
          <w:sz w:val="24"/>
        </w:rPr>
        <w:t>5</w:t>
      </w:r>
      <w:r w:rsidR="00C45B48">
        <w:rPr>
          <w:rFonts w:eastAsia="黑体" w:hint="eastAsia"/>
          <w:sz w:val="24"/>
        </w:rPr>
        <w:t>-4</w:t>
      </w:r>
      <w:r w:rsidRPr="00D73F5B">
        <w:rPr>
          <w:rFonts w:eastAsia="黑体"/>
          <w:sz w:val="24"/>
        </w:rPr>
        <w:t xml:space="preserve"> </w:t>
      </w:r>
      <w:r w:rsidRPr="00D73F5B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5.2.4.</w:t>
      </w:r>
      <w:r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D73F5B">
        <w:rPr>
          <w:rFonts w:eastAsia="黑体"/>
          <w:sz w:val="24"/>
        </w:rPr>
        <w:t>)</w:t>
      </w:r>
      <w:r w:rsidRPr="00D73F5B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276"/>
        <w:gridCol w:w="3402"/>
      </w:tblGrid>
      <w:tr w:rsidR="00C45B48" w:rsidRPr="003E4FF2" w:rsidTr="00C45B48">
        <w:tc>
          <w:tcPr>
            <w:tcW w:w="846" w:type="dxa"/>
            <w:vMerge w:val="restart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4111" w:type="dxa"/>
            <w:gridSpan w:val="3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3402" w:type="dxa"/>
            <w:vMerge w:val="restart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C45B48" w:rsidRPr="003E4FF2" w:rsidTr="00C45B48">
        <w:tc>
          <w:tcPr>
            <w:tcW w:w="846" w:type="dxa"/>
            <w:vMerge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1559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字符串</w:t>
            </w:r>
            <w:r>
              <w:rPr>
                <w:rFonts w:eastAsia="黑体" w:hint="eastAsia"/>
              </w:rPr>
              <w:t>s</w:t>
            </w:r>
          </w:p>
        </w:tc>
        <w:tc>
          <w:tcPr>
            <w:tcW w:w="1276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字符串</w:t>
            </w:r>
            <w:r>
              <w:rPr>
                <w:rFonts w:eastAsia="黑体" w:hint="eastAsia"/>
              </w:rPr>
              <w:t>t</w:t>
            </w:r>
          </w:p>
        </w:tc>
        <w:tc>
          <w:tcPr>
            <w:tcW w:w="127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插入位置</w:t>
            </w:r>
            <w:r>
              <w:rPr>
                <w:rFonts w:eastAsia="黑体" w:hint="eastAsia"/>
              </w:rPr>
              <w:t>n</w:t>
            </w:r>
          </w:p>
        </w:tc>
        <w:tc>
          <w:tcPr>
            <w:tcW w:w="3402" w:type="dxa"/>
            <w:vMerge/>
          </w:tcPr>
          <w:p w:rsidR="00C45B48" w:rsidRPr="003E4FF2" w:rsidRDefault="00C45B48" w:rsidP="002118C9">
            <w:pPr>
              <w:spacing w:line="360" w:lineRule="auto"/>
              <w:rPr>
                <w:rFonts w:eastAsia="黑体"/>
              </w:rPr>
            </w:pPr>
          </w:p>
        </w:tc>
      </w:tr>
      <w:tr w:rsidR="00C45B48" w:rsidRPr="003E4FF2" w:rsidTr="00C45B48">
        <w:trPr>
          <w:trHeight w:val="365"/>
        </w:trPr>
        <w:tc>
          <w:tcPr>
            <w:tcW w:w="84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1559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88</w:t>
            </w:r>
          </w:p>
        </w:tc>
        <w:tc>
          <w:tcPr>
            <w:tcW w:w="1276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6666666</w:t>
            </w:r>
          </w:p>
        </w:tc>
        <w:tc>
          <w:tcPr>
            <w:tcW w:w="127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3402" w:type="dxa"/>
          </w:tcPr>
          <w:p w:rsidR="00C45B48" w:rsidRPr="003E4FF2" w:rsidRDefault="00C45B48" w:rsidP="00C45B48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866666668</w:t>
            </w:r>
          </w:p>
        </w:tc>
      </w:tr>
      <w:tr w:rsidR="00C45B48" w:rsidRPr="003E4FF2" w:rsidTr="00C45B48">
        <w:trPr>
          <w:trHeight w:val="326"/>
        </w:trPr>
        <w:tc>
          <w:tcPr>
            <w:tcW w:w="84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1559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888888888</w:t>
            </w:r>
          </w:p>
        </w:tc>
        <w:tc>
          <w:tcPr>
            <w:tcW w:w="1276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66</w:t>
            </w:r>
          </w:p>
        </w:tc>
        <w:tc>
          <w:tcPr>
            <w:tcW w:w="127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  <w:tc>
          <w:tcPr>
            <w:tcW w:w="3402" w:type="dxa"/>
          </w:tcPr>
          <w:p w:rsidR="00C45B48" w:rsidRPr="003E4FF2" w:rsidRDefault="00C45B48" w:rsidP="00C45B48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88888668888</w:t>
            </w:r>
          </w:p>
        </w:tc>
      </w:tr>
      <w:tr w:rsidR="00C45B48" w:rsidRPr="003E4FF2" w:rsidTr="00C45B48">
        <w:tc>
          <w:tcPr>
            <w:tcW w:w="84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1559" w:type="dxa"/>
          </w:tcPr>
          <w:p w:rsidR="00C45B48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The</w:t>
            </w:r>
            <w:r>
              <w:rPr>
                <w:rFonts w:eastAsia="黑体"/>
              </w:rPr>
              <w:t xml:space="preserve"> words are :</w:t>
            </w:r>
          </w:p>
        </w:tc>
        <w:tc>
          <w:tcPr>
            <w:tcW w:w="1276" w:type="dxa"/>
          </w:tcPr>
          <w:p w:rsidR="00C45B48" w:rsidRDefault="00855CE0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a</w:t>
            </w:r>
            <w:r w:rsidR="00C45B48">
              <w:rPr>
                <w:rFonts w:eastAsia="黑体" w:hint="eastAsia"/>
              </w:rPr>
              <w:t>bcdefg</w:t>
            </w:r>
          </w:p>
        </w:tc>
        <w:tc>
          <w:tcPr>
            <w:tcW w:w="1276" w:type="dxa"/>
          </w:tcPr>
          <w:p w:rsidR="00C45B48" w:rsidRPr="003E4FF2" w:rsidRDefault="00C45B48" w:rsidP="002118C9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9</w:t>
            </w:r>
          </w:p>
        </w:tc>
        <w:tc>
          <w:tcPr>
            <w:tcW w:w="3402" w:type="dxa"/>
          </w:tcPr>
          <w:p w:rsidR="00C45B48" w:rsidRPr="003E4FF2" w:rsidRDefault="00C45B48" w:rsidP="00C45B48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 w:rsidR="00855CE0">
              <w:rPr>
                <w:rFonts w:eastAsia="黑体"/>
              </w:rPr>
              <w:t>The words</w:t>
            </w:r>
            <w:r>
              <w:rPr>
                <w:rFonts w:eastAsia="黑体"/>
              </w:rPr>
              <w:t>abcdefg</w:t>
            </w:r>
            <w:r w:rsidR="00855CE0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are :</w:t>
            </w:r>
          </w:p>
        </w:tc>
      </w:tr>
    </w:tbl>
    <w:p w:rsidR="00CF3128" w:rsidRDefault="00CF3128" w:rsidP="00CF3128">
      <w:pPr>
        <w:snapToGrid w:val="0"/>
        <w:spacing w:line="360" w:lineRule="auto"/>
      </w:pPr>
    </w:p>
    <w:p w:rsidR="00C45B48" w:rsidRPr="003B10D7" w:rsidRDefault="00C45B48" w:rsidP="00C45B48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Pr="003B10D7">
        <w:rPr>
          <w:sz w:val="24"/>
        </w:rPr>
        <w:t>的运行结果如图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4</w:t>
      </w:r>
      <w:r w:rsidRPr="003B10D7">
        <w:rPr>
          <w:sz w:val="24"/>
        </w:rPr>
        <w:t>所示。</w:t>
      </w:r>
    </w:p>
    <w:p w:rsidR="00C45B48" w:rsidRPr="00885843" w:rsidRDefault="00C45B48" w:rsidP="00C45B48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35E7A80C" wp14:editId="13269361">
            <wp:extent cx="4561905" cy="24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48" w:rsidRPr="003B10D7" w:rsidRDefault="00C45B48" w:rsidP="00C45B48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4</w:t>
      </w:r>
      <w:r w:rsidRPr="003B10D7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选做</w:t>
      </w:r>
      <w:r w:rsidRPr="003B10D7">
        <w:rPr>
          <w:rFonts w:eastAsia="黑体"/>
          <w:sz w:val="24"/>
        </w:rPr>
        <w:t>题</w:t>
      </w:r>
      <w:r>
        <w:rPr>
          <w:rFonts w:eastAsia="黑体" w:hint="eastAsia"/>
          <w:sz w:val="24"/>
        </w:rPr>
        <w:t>5.2.</w:t>
      </w:r>
      <w:r>
        <w:rPr>
          <w:rFonts w:eastAsia="黑体"/>
          <w:sz w:val="24"/>
        </w:rPr>
        <w:t>5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>
        <w:rPr>
          <w:rFonts w:eastAsia="黑体"/>
          <w:sz w:val="24"/>
        </w:rPr>
        <w:t>1</w:t>
      </w:r>
      <w:r w:rsidRPr="003B10D7">
        <w:rPr>
          <w:rFonts w:eastAsia="黑体" w:hint="eastAsia"/>
          <w:sz w:val="24"/>
        </w:rPr>
        <w:t>)</w:t>
      </w:r>
      <w:r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1</w:t>
      </w:r>
      <w:r w:rsidRPr="003B10D7">
        <w:rPr>
          <w:rFonts w:eastAsia="黑体"/>
          <w:sz w:val="24"/>
        </w:rPr>
        <w:t>的运行结果</w:t>
      </w:r>
    </w:p>
    <w:p w:rsidR="00C45B48" w:rsidRPr="003B10D7" w:rsidRDefault="00C45B48" w:rsidP="00C45B48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3B10D7">
        <w:rPr>
          <w:sz w:val="24"/>
        </w:rPr>
        <w:t>的运行结果如图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5</w:t>
      </w:r>
      <w:r w:rsidRPr="003B10D7">
        <w:rPr>
          <w:sz w:val="24"/>
        </w:rPr>
        <w:t>所示。</w:t>
      </w:r>
    </w:p>
    <w:p w:rsidR="00C45B48" w:rsidRPr="00885843" w:rsidRDefault="00855CE0" w:rsidP="00C45B48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255A56A3" wp14:editId="4F151C22">
            <wp:extent cx="4342857" cy="24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48" w:rsidRPr="003B10D7" w:rsidRDefault="00C45B48" w:rsidP="00C45B48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 w:rsidR="00855CE0">
        <w:rPr>
          <w:rFonts w:eastAsia="黑体" w:hint="eastAsia"/>
          <w:sz w:val="24"/>
        </w:rPr>
        <w:t>5</w:t>
      </w:r>
      <w:r w:rsidRPr="003B10D7">
        <w:rPr>
          <w:rFonts w:eastAsia="黑体"/>
          <w:sz w:val="24"/>
        </w:rPr>
        <w:t xml:space="preserve"> </w:t>
      </w:r>
      <w:r w:rsidR="00855CE0">
        <w:rPr>
          <w:rFonts w:eastAsia="黑体" w:hint="eastAsia"/>
          <w:sz w:val="24"/>
        </w:rPr>
        <w:t>选做</w:t>
      </w:r>
      <w:r w:rsidRPr="003B10D7">
        <w:rPr>
          <w:rFonts w:eastAsia="黑体"/>
          <w:sz w:val="24"/>
        </w:rPr>
        <w:t>题</w:t>
      </w:r>
      <w:r w:rsidR="00855CE0">
        <w:rPr>
          <w:rFonts w:eastAsia="黑体" w:hint="eastAsia"/>
          <w:sz w:val="24"/>
        </w:rPr>
        <w:t>5.2.5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="00855CE0">
        <w:rPr>
          <w:rFonts w:eastAsia="黑体" w:hint="eastAsia"/>
          <w:sz w:val="24"/>
        </w:rPr>
        <w:t>1</w:t>
      </w:r>
      <w:r w:rsidRPr="003B10D7">
        <w:rPr>
          <w:rFonts w:eastAsia="黑体" w:hint="eastAsia"/>
          <w:sz w:val="24"/>
        </w:rPr>
        <w:t>)</w:t>
      </w:r>
      <w:r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2</w:t>
      </w:r>
      <w:r w:rsidRPr="003B10D7">
        <w:rPr>
          <w:rFonts w:eastAsia="黑体"/>
          <w:sz w:val="24"/>
        </w:rPr>
        <w:t>的运行结果</w:t>
      </w:r>
    </w:p>
    <w:p w:rsidR="00C45B48" w:rsidRPr="003B10D7" w:rsidRDefault="00C45B48" w:rsidP="00C45B48">
      <w:pPr>
        <w:pStyle w:val="a7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 w:rsidR="00855CE0">
        <w:rPr>
          <w:rFonts w:hint="eastAsia"/>
          <w:sz w:val="24"/>
        </w:rPr>
        <w:t>6</w:t>
      </w:r>
      <w:r w:rsidRPr="003B10D7">
        <w:rPr>
          <w:sz w:val="24"/>
        </w:rPr>
        <w:t>所示。</w:t>
      </w:r>
    </w:p>
    <w:p w:rsidR="00C45B48" w:rsidRPr="00885843" w:rsidRDefault="00855CE0" w:rsidP="00C45B48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6436ED7" wp14:editId="0D358382">
            <wp:extent cx="4428571" cy="23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48" w:rsidRPr="003B10D7" w:rsidRDefault="00C45B48" w:rsidP="00C45B48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 w:rsidR="00855CE0">
        <w:rPr>
          <w:rFonts w:eastAsia="黑体" w:hint="eastAsia"/>
          <w:sz w:val="24"/>
        </w:rPr>
        <w:t>6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855CE0">
        <w:rPr>
          <w:rFonts w:eastAsia="黑体" w:hint="eastAsia"/>
          <w:sz w:val="24"/>
        </w:rPr>
        <w:t>5.2.5</w:t>
      </w:r>
      <w:r>
        <w:rPr>
          <w:rFonts w:eastAsia="黑体" w:hint="eastAsia"/>
          <w:sz w:val="24"/>
        </w:rPr>
        <w:t>.</w:t>
      </w:r>
      <w:r w:rsidRPr="003B10D7">
        <w:rPr>
          <w:rFonts w:eastAsia="黑体"/>
          <w:sz w:val="24"/>
        </w:rPr>
        <w:t>(</w:t>
      </w:r>
      <w:r w:rsidR="00855CE0">
        <w:rPr>
          <w:rFonts w:eastAsia="黑体" w:hint="eastAsia"/>
          <w:sz w:val="24"/>
        </w:rPr>
        <w:t>1</w:t>
      </w:r>
      <w:r w:rsidRPr="003B10D7">
        <w:rPr>
          <w:rFonts w:eastAsia="黑体" w:hint="eastAsia"/>
          <w:sz w:val="24"/>
        </w:rPr>
        <w:t>)</w:t>
      </w:r>
      <w:r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>的运行结果</w:t>
      </w:r>
    </w:p>
    <w:p w:rsidR="00CF3128" w:rsidRPr="00470E92" w:rsidRDefault="00CF3128" w:rsidP="00CF3128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CF3128" w:rsidRPr="00CF3128" w:rsidRDefault="00CF3128" w:rsidP="00136187">
      <w:pPr>
        <w:snapToGrid w:val="0"/>
        <w:spacing w:line="360" w:lineRule="auto"/>
        <w:rPr>
          <w:sz w:val="24"/>
        </w:rPr>
      </w:pPr>
    </w:p>
    <w:p w:rsidR="00CF3128" w:rsidRPr="00CF3128" w:rsidRDefault="00CF3128" w:rsidP="00136187">
      <w:pPr>
        <w:snapToGrid w:val="0"/>
        <w:spacing w:line="360" w:lineRule="auto"/>
        <w:rPr>
          <w:sz w:val="24"/>
        </w:rPr>
      </w:pPr>
      <w:r w:rsidRPr="00FE0374">
        <w:rPr>
          <w:sz w:val="24"/>
        </w:rPr>
        <w:t>（</w:t>
      </w:r>
      <w:r>
        <w:rPr>
          <w:rFonts w:hint="eastAsia"/>
          <w:sz w:val="24"/>
        </w:rPr>
        <w:t>2</w:t>
      </w:r>
      <w:r w:rsidRPr="00FE0374">
        <w:rPr>
          <w:sz w:val="24"/>
        </w:rPr>
        <w:t>）</w:t>
      </w:r>
      <w:r>
        <w:rPr>
          <w:rFonts w:hint="eastAsia"/>
          <w:sz w:val="24"/>
        </w:rPr>
        <w:t>编写一个实现八皇后问题的程序，即：在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放个国际象棋盘上放置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个皇后，任意两个皇后不能位于同一行、同一列或同一斜线（正斜线或反斜线）上，并输出所有可能的放法。</w:t>
      </w:r>
    </w:p>
    <w:p w:rsidR="00C45B48" w:rsidRDefault="00C45B48" w:rsidP="00CF3128">
      <w:pPr>
        <w:snapToGrid w:val="0"/>
        <w:spacing w:line="360" w:lineRule="auto"/>
        <w:rPr>
          <w:sz w:val="24"/>
        </w:rPr>
      </w:pPr>
    </w:p>
    <w:p w:rsidR="00CF3128" w:rsidRPr="00C66448" w:rsidRDefault="00CF3128" w:rsidP="00CF3128">
      <w:pPr>
        <w:snapToGrid w:val="0"/>
        <w:spacing w:line="360" w:lineRule="auto"/>
        <w:rPr>
          <w:sz w:val="24"/>
        </w:rPr>
      </w:pPr>
      <w:r w:rsidRPr="00C66448">
        <w:rPr>
          <w:rFonts w:hint="eastAsia"/>
          <w:sz w:val="24"/>
        </w:rPr>
        <w:t>解答：</w:t>
      </w:r>
    </w:p>
    <w:p w:rsidR="00CF3128" w:rsidRPr="00C66448" w:rsidRDefault="00CF3128" w:rsidP="00CF3128">
      <w:pPr>
        <w:pStyle w:val="a7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解题思路：</w:t>
      </w:r>
    </w:p>
    <w:p w:rsidR="00D2357F" w:rsidRDefault="00D2357F" w:rsidP="00CF3128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为方便对程序进行逻辑分析，定义大小为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的数组，取后八个数作为棋盘上的</w:t>
      </w:r>
      <w:r>
        <w:rPr>
          <w:rFonts w:hint="eastAsia"/>
          <w:sz w:val="24"/>
        </w:rPr>
        <w:t>1~8</w:t>
      </w:r>
      <w:r>
        <w:rPr>
          <w:rFonts w:hint="eastAsia"/>
          <w:sz w:val="24"/>
        </w:rPr>
        <w:t>列</w:t>
      </w:r>
      <w:r w:rsidR="009C412B">
        <w:rPr>
          <w:rFonts w:hint="eastAsia"/>
          <w:sz w:val="24"/>
        </w:rPr>
        <w:t>，数组中元素的值代表行数；</w:t>
      </w:r>
    </w:p>
    <w:p w:rsidR="00CF3128" w:rsidRPr="00C66448" w:rsidRDefault="00D2357F" w:rsidP="00CF3128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初始化</w:t>
      </w:r>
      <w:r>
        <w:rPr>
          <w:rFonts w:hint="eastAsia"/>
          <w:sz w:val="24"/>
        </w:rPr>
        <w:t>8*8</w:t>
      </w:r>
      <w:r>
        <w:rPr>
          <w:rFonts w:hint="eastAsia"/>
          <w:sz w:val="24"/>
        </w:rPr>
        <w:t>的棋盘</w:t>
      </w:r>
      <w:r w:rsidR="009C412B">
        <w:rPr>
          <w:rFonts w:hint="eastAsia"/>
          <w:sz w:val="24"/>
        </w:rPr>
        <w:t>，未放置皇后</w:t>
      </w:r>
      <w:r w:rsidR="00CF3128" w:rsidRPr="00C66448">
        <w:rPr>
          <w:rFonts w:hint="eastAsia"/>
          <w:sz w:val="24"/>
        </w:rPr>
        <w:t>；</w:t>
      </w:r>
    </w:p>
    <w:p w:rsidR="00CF3128" w:rsidRDefault="009C412B" w:rsidP="00CF3128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在第一列第一行放置第一个皇后</w:t>
      </w:r>
      <w:r w:rsidR="00CF3128">
        <w:rPr>
          <w:rFonts w:hint="eastAsia"/>
          <w:sz w:val="24"/>
        </w:rPr>
        <w:t>；</w:t>
      </w:r>
    </w:p>
    <w:p w:rsidR="009C412B" w:rsidRDefault="009C412B" w:rsidP="00CF3128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93309C">
        <w:rPr>
          <w:rFonts w:hint="eastAsia"/>
          <w:sz w:val="24"/>
        </w:rPr>
        <w:t>第下一</w:t>
      </w:r>
      <w:r>
        <w:rPr>
          <w:rFonts w:hint="eastAsia"/>
          <w:sz w:val="24"/>
        </w:rPr>
        <w:t>列第一行放置一个皇后，</w:t>
      </w:r>
      <w:r w:rsidR="00B035B9">
        <w:rPr>
          <w:rFonts w:hint="eastAsia"/>
          <w:sz w:val="24"/>
        </w:rPr>
        <w:t>转</w:t>
      </w:r>
      <w:r w:rsidR="00B035B9">
        <w:rPr>
          <w:rFonts w:hint="eastAsia"/>
          <w:sz w:val="24"/>
        </w:rPr>
        <w:t>4.1</w:t>
      </w:r>
      <w:r w:rsidR="0093309C">
        <w:rPr>
          <w:rFonts w:hint="eastAsia"/>
          <w:sz w:val="24"/>
        </w:rPr>
        <w:t>；</w:t>
      </w:r>
    </w:p>
    <w:p w:rsidR="009C412B" w:rsidRDefault="009C412B" w:rsidP="009C412B">
      <w:pPr>
        <w:pStyle w:val="a7"/>
        <w:numPr>
          <w:ilvl w:val="1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通过函数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判断，若放置的皇后与之前任意皇后位于同一行或同一斜线，返回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并将放置皇后的位置下移</w:t>
      </w:r>
      <w:r w:rsidR="00BB5293">
        <w:rPr>
          <w:rFonts w:hint="eastAsia"/>
          <w:sz w:val="24"/>
        </w:rPr>
        <w:t>，否则转</w:t>
      </w:r>
      <w:r w:rsidR="00BB5293">
        <w:rPr>
          <w:rFonts w:hint="eastAsia"/>
          <w:sz w:val="24"/>
        </w:rPr>
        <w:t>4.2</w:t>
      </w:r>
      <w:r>
        <w:rPr>
          <w:rFonts w:hint="eastAsia"/>
          <w:sz w:val="24"/>
        </w:rPr>
        <w:t>；</w:t>
      </w:r>
    </w:p>
    <w:p w:rsidR="009C412B" w:rsidRDefault="0093309C" w:rsidP="009C412B">
      <w:pPr>
        <w:pStyle w:val="a7"/>
        <w:numPr>
          <w:ilvl w:val="1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若未到达最后一列且行数未超出棋盘，则转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，若行数超出棋盘，回溯到上一列重新放置皇后并转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，否则转</w:t>
      </w:r>
      <w:r>
        <w:rPr>
          <w:rFonts w:hint="eastAsia"/>
          <w:sz w:val="24"/>
        </w:rPr>
        <w:t>4.3</w:t>
      </w:r>
      <w:r>
        <w:rPr>
          <w:rFonts w:hint="eastAsia"/>
          <w:sz w:val="24"/>
        </w:rPr>
        <w:t>；</w:t>
      </w:r>
    </w:p>
    <w:p w:rsidR="0093309C" w:rsidRPr="0093309C" w:rsidRDefault="0093309C" w:rsidP="0093309C">
      <w:pPr>
        <w:pStyle w:val="a7"/>
        <w:numPr>
          <w:ilvl w:val="1"/>
          <w:numId w:val="27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若到达最后一列且行数未超出棋盘，解的个数计数加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，后输出可行的放置方案即八个数字，每个数字对应该列的皇后位置，若超出棋盘，回溯到上一行放置皇后，回溯完成所有情况后，转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；</w:t>
      </w:r>
    </w:p>
    <w:p w:rsidR="00CF3128" w:rsidRPr="00696790" w:rsidRDefault="0093309C" w:rsidP="0093309C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输出总的解的个数并转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；</w:t>
      </w:r>
    </w:p>
    <w:p w:rsidR="00CF3128" w:rsidRPr="00C66448" w:rsidRDefault="00CF3128" w:rsidP="00CF3128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结束。</w:t>
      </w:r>
    </w:p>
    <w:p w:rsidR="00CF3128" w:rsidRPr="00C66448" w:rsidRDefault="00CF3128" w:rsidP="00CF3128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</w:p>
    <w:p w:rsidR="00CF3128" w:rsidRPr="00C66448" w:rsidRDefault="00CF3128" w:rsidP="00CF3128">
      <w:pPr>
        <w:pStyle w:val="a7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程序清单：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#include&lt;stdio.h&gt;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#define n 8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int x[n+1];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int check(int k);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int main(void)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{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int count=0;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int i,k=1;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//flash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for(i=1;i&lt;=n;i++)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x[i]=0;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//main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while(k)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{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lastRenderedPageBreak/>
        <w:t xml:space="preserve">        x[k]=x[k]+1; //place a queen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while(x[k]&lt;=n &amp;&amp; !check(k))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x[k]=x[k]+1;//find a right queen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if(x[k]&lt;=n &amp;&amp; k&lt;n)//next queen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k++;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else if(x[k]&lt;=n &amp;&amp; k==n)//output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{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for(i=1;i&lt;=n;i++)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    printf("%d ",x[i]);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printf("\n\n");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count++;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}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else//go back to last line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{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x[k]=0;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k--;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}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}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printf("sum up : %d\n",count);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}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int check(int k)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{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int i;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for(i=1;i&lt;k;i++)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if(x[k]==x[i] || (k-i)==(x[k]-x[i]) || (k-i)==(x[i]-x[k]))//flase?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        return 0;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 xml:space="preserve">    return 1;</w:t>
      </w:r>
    </w:p>
    <w:p w:rsidR="00CF3128" w:rsidRPr="00CC5252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F3128">
        <w:rPr>
          <w:sz w:val="24"/>
        </w:rPr>
        <w:t>}</w:t>
      </w:r>
    </w:p>
    <w:p w:rsidR="00CF3128" w:rsidRPr="00C66448" w:rsidRDefault="00CF3128" w:rsidP="00CF3128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CF3128" w:rsidRPr="00C66448" w:rsidRDefault="00CF3128" w:rsidP="00CF3128">
      <w:pPr>
        <w:pStyle w:val="a7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lastRenderedPageBreak/>
        <w:t>测试</w:t>
      </w:r>
    </w:p>
    <w:p w:rsidR="00CF3128" w:rsidRDefault="00CF3128" w:rsidP="00CF3128">
      <w:pPr>
        <w:pStyle w:val="a7"/>
        <w:numPr>
          <w:ilvl w:val="0"/>
          <w:numId w:val="2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测试数据</w:t>
      </w:r>
    </w:p>
    <w:p w:rsidR="00CF3128" w:rsidRPr="00CF3128" w:rsidRDefault="00CF3128" w:rsidP="00CF3128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>
        <w:rPr>
          <w:rFonts w:hint="eastAsia"/>
          <w:sz w:val="24"/>
        </w:rPr>
        <w:t>无。</w:t>
      </w:r>
    </w:p>
    <w:p w:rsidR="00CF3128" w:rsidRPr="003B10D7" w:rsidRDefault="00CF3128" w:rsidP="00CF3128">
      <w:pPr>
        <w:pStyle w:val="a7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对应测试的运行结果如图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 w:rsidR="00BB5293">
        <w:rPr>
          <w:rFonts w:hint="eastAsia"/>
          <w:sz w:val="24"/>
        </w:rPr>
        <w:t>7</w:t>
      </w:r>
      <w:r w:rsidRPr="003B10D7">
        <w:rPr>
          <w:sz w:val="24"/>
        </w:rPr>
        <w:t>所示。</w:t>
      </w:r>
    </w:p>
    <w:p w:rsidR="00CF3128" w:rsidRPr="00885843" w:rsidRDefault="00D2357F" w:rsidP="00CF3128">
      <w:pPr>
        <w:spacing w:line="360" w:lineRule="auto"/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46.75pt">
            <v:imagedata r:id="rId19" o:title="捕获"/>
          </v:shape>
        </w:pict>
      </w:r>
    </w:p>
    <w:p w:rsidR="00CF3128" w:rsidRPr="003B10D7" w:rsidRDefault="00CF3128" w:rsidP="00CF3128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</w:t>
      </w:r>
      <w:r>
        <w:rPr>
          <w:rFonts w:eastAsia="黑体"/>
          <w:sz w:val="24"/>
        </w:rPr>
        <w:t>-</w:t>
      </w:r>
      <w:r w:rsidR="00BB5293">
        <w:rPr>
          <w:rFonts w:eastAsia="黑体" w:hint="eastAsia"/>
          <w:sz w:val="24"/>
        </w:rPr>
        <w:t>7</w:t>
      </w:r>
      <w:r w:rsidRPr="003B10D7">
        <w:rPr>
          <w:rFonts w:eastAsia="黑体"/>
          <w:sz w:val="24"/>
        </w:rPr>
        <w:t xml:space="preserve"> </w:t>
      </w:r>
      <w:r w:rsidR="00BB5293">
        <w:rPr>
          <w:rFonts w:eastAsia="黑体" w:hint="eastAsia"/>
          <w:sz w:val="24"/>
        </w:rPr>
        <w:t>选做</w:t>
      </w:r>
      <w:r w:rsidRPr="003B10D7">
        <w:rPr>
          <w:rFonts w:eastAsia="黑体"/>
          <w:sz w:val="24"/>
        </w:rPr>
        <w:t>题</w:t>
      </w:r>
      <w:r>
        <w:rPr>
          <w:rFonts w:eastAsia="黑体" w:hint="eastAsia"/>
          <w:sz w:val="24"/>
        </w:rPr>
        <w:t>5.2.5.</w:t>
      </w:r>
      <w:r w:rsidRPr="00CF3128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3B10D7">
        <w:rPr>
          <w:rFonts w:eastAsia="黑体" w:hint="eastAsia"/>
          <w:sz w:val="24"/>
        </w:rPr>
        <w:t>)</w:t>
      </w:r>
      <w:r>
        <w:rPr>
          <w:rFonts w:eastAsia="黑体"/>
          <w:sz w:val="24"/>
        </w:rPr>
        <w:t>的测试</w:t>
      </w:r>
      <w:r w:rsidRPr="003B10D7">
        <w:rPr>
          <w:rFonts w:eastAsia="黑体"/>
          <w:sz w:val="24"/>
        </w:rPr>
        <w:t>运行结果</w:t>
      </w:r>
    </w:p>
    <w:p w:rsidR="00CF3128" w:rsidRPr="00470E92" w:rsidRDefault="00CF3128" w:rsidP="00BB5293">
      <w:pPr>
        <w:pStyle w:val="a7"/>
        <w:snapToGrid w:val="0"/>
        <w:spacing w:line="360" w:lineRule="auto"/>
        <w:ind w:left="1035" w:firstLineChars="0" w:firstLine="0"/>
        <w:rPr>
          <w:rFonts w:hint="eastAsia"/>
        </w:rPr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CF3128" w:rsidRPr="00CF3128" w:rsidRDefault="00CF3128" w:rsidP="00136187">
      <w:pPr>
        <w:snapToGrid w:val="0"/>
        <w:spacing w:line="360" w:lineRule="auto"/>
      </w:pPr>
    </w:p>
    <w:p w:rsidR="00D56A0D" w:rsidRPr="00C66448" w:rsidRDefault="00FE0374" w:rsidP="00D56A0D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D56A0D" w:rsidRPr="00C66448">
        <w:rPr>
          <w:rFonts w:ascii="Times New Roman" w:hAnsi="Times New Roman"/>
          <w:sz w:val="28"/>
          <w:szCs w:val="28"/>
        </w:rPr>
        <w:t xml:space="preserve">.3 </w:t>
      </w:r>
      <w:r w:rsidR="00D56A0D" w:rsidRPr="00C66448">
        <w:rPr>
          <w:rFonts w:ascii="Times New Roman" w:hAnsi="Times New Roman"/>
          <w:sz w:val="28"/>
          <w:szCs w:val="28"/>
        </w:rPr>
        <w:t>自设题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自设实验题目：</w:t>
      </w:r>
      <w:r w:rsidR="00890129">
        <w:rPr>
          <w:rFonts w:hint="eastAsia"/>
          <w:sz w:val="24"/>
        </w:rPr>
        <w:t>定义一个函数</w:t>
      </w:r>
      <w:r w:rsidR="00890129">
        <w:rPr>
          <w:rFonts w:hint="eastAsia"/>
          <w:sz w:val="24"/>
        </w:rPr>
        <w:t>strrindex</w:t>
      </w:r>
      <w:r w:rsidR="00890129">
        <w:rPr>
          <w:sz w:val="24"/>
        </w:rPr>
        <w:t>(s,t)</w:t>
      </w:r>
      <w:r w:rsidR="00890129">
        <w:rPr>
          <w:rFonts w:hint="eastAsia"/>
          <w:sz w:val="24"/>
        </w:rPr>
        <w:t>，返回</w:t>
      </w:r>
      <w:r w:rsidR="00890129">
        <w:rPr>
          <w:rFonts w:hint="eastAsia"/>
          <w:sz w:val="24"/>
        </w:rPr>
        <w:t>t</w:t>
      </w:r>
      <w:r w:rsidR="00890129">
        <w:rPr>
          <w:rFonts w:hint="eastAsia"/>
          <w:sz w:val="24"/>
        </w:rPr>
        <w:t>在</w:t>
      </w:r>
      <w:r w:rsidR="00890129">
        <w:rPr>
          <w:rFonts w:hint="eastAsia"/>
          <w:sz w:val="24"/>
        </w:rPr>
        <w:t>s</w:t>
      </w:r>
      <w:r w:rsidR="00890129">
        <w:rPr>
          <w:rFonts w:hint="eastAsia"/>
          <w:sz w:val="24"/>
        </w:rPr>
        <w:t>中最右边出现的位置（</w:t>
      </w:r>
      <w:r w:rsidR="00890129">
        <w:rPr>
          <w:rFonts w:hint="eastAsia"/>
          <w:sz w:val="24"/>
        </w:rPr>
        <w:t>s</w:t>
      </w:r>
      <w:r w:rsidR="00890129">
        <w:rPr>
          <w:rFonts w:hint="eastAsia"/>
          <w:sz w:val="24"/>
        </w:rPr>
        <w:t>中的第</w:t>
      </w:r>
      <w:r w:rsidR="00890129">
        <w:rPr>
          <w:rFonts w:hint="eastAsia"/>
          <w:sz w:val="24"/>
        </w:rPr>
        <w:t>1</w:t>
      </w:r>
      <w:r w:rsidR="00890129">
        <w:rPr>
          <w:rFonts w:hint="eastAsia"/>
          <w:sz w:val="24"/>
        </w:rPr>
        <w:t>个字符的位置为</w:t>
      </w:r>
      <w:r w:rsidR="00890129">
        <w:rPr>
          <w:rFonts w:hint="eastAsia"/>
          <w:sz w:val="24"/>
        </w:rPr>
        <w:t>0</w:t>
      </w:r>
      <w:r w:rsidR="00890129">
        <w:rPr>
          <w:rFonts w:hint="eastAsia"/>
          <w:sz w:val="24"/>
        </w:rPr>
        <w:t>），找不到返回</w:t>
      </w:r>
      <w:r w:rsidR="00890129">
        <w:rPr>
          <w:rFonts w:hint="eastAsia"/>
          <w:sz w:val="24"/>
        </w:rPr>
        <w:t>-1</w:t>
      </w:r>
      <w:r w:rsidR="00890129">
        <w:rPr>
          <w:rFonts w:hint="eastAsia"/>
          <w:sz w:val="24"/>
        </w:rPr>
        <w:t>。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实验目的：通过设计实验程序，理解</w:t>
      </w:r>
      <w:r w:rsidR="00155A0B">
        <w:rPr>
          <w:rFonts w:hint="eastAsia"/>
          <w:sz w:val="24"/>
        </w:rPr>
        <w:t>字符数组的存储方式，并熟练对字符数组进行的操作</w:t>
      </w:r>
      <w:r>
        <w:rPr>
          <w:rFonts w:hint="eastAsia"/>
          <w:sz w:val="24"/>
        </w:rPr>
        <w:t>。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实验程序：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#include &lt;stdio.h&gt;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#include&lt;string.h&gt;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int strrindex(char s[],char t[])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{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lastRenderedPageBreak/>
        <w:t>int a,b,r=-1;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a=strlen(s);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b=strlen(t);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for(;a&gt;=0;a--)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{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while(s[a]==t[b])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{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for(;(s[a]==t[b])&amp;&amp;(b&gt;=0)&amp;&amp;(a&gt;=0);a--,b--)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    if(b==0)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    {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        r=a;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        return r;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        }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}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}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return -1;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}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#define N 80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int main()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{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char s[N+1],t[N+1];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scanf("%s%s",s,t);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printf("%d\n",strrindex(s,t));</w:t>
      </w:r>
    </w:p>
    <w:p w:rsidR="00155A0B" w:rsidRP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 xml:space="preserve">    return 0;</w:t>
      </w:r>
    </w:p>
    <w:p w:rsidR="00155A0B" w:rsidRDefault="00155A0B" w:rsidP="00155A0B">
      <w:pPr>
        <w:spacing w:line="360" w:lineRule="auto"/>
        <w:ind w:firstLineChars="402" w:firstLine="965"/>
        <w:rPr>
          <w:sz w:val="24"/>
        </w:rPr>
      </w:pPr>
      <w:r w:rsidRPr="00155A0B">
        <w:rPr>
          <w:sz w:val="24"/>
        </w:rPr>
        <w:t>}</w:t>
      </w:r>
    </w:p>
    <w:p w:rsidR="00D56A0D" w:rsidRDefault="00D56A0D" w:rsidP="00155A0B">
      <w:pPr>
        <w:spacing w:line="360" w:lineRule="auto"/>
        <w:ind w:firstLineChars="402" w:firstLine="965"/>
        <w:rPr>
          <w:rFonts w:hint="eastAsia"/>
          <w:sz w:val="24"/>
        </w:rPr>
      </w:pP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实验用例：如图</w:t>
      </w:r>
    </w:p>
    <w:p w:rsidR="007A35DB" w:rsidRDefault="00155A0B" w:rsidP="00C66448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6EEE1F3D" wp14:editId="240BCB1B">
            <wp:extent cx="4219048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0D" w:rsidRDefault="00D56A0D" w:rsidP="00C66448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实验结论：</w:t>
      </w:r>
      <w:r w:rsidR="00155A0B" w:rsidRPr="003B10D7">
        <w:rPr>
          <w:rFonts w:hint="eastAsia"/>
          <w:sz w:val="24"/>
        </w:rPr>
        <w:t>说明上述的运行结果</w:t>
      </w:r>
      <w:r w:rsidR="00155A0B" w:rsidRPr="003B10D7">
        <w:rPr>
          <w:sz w:val="24"/>
        </w:rPr>
        <w:t>与理论</w:t>
      </w:r>
      <w:r w:rsidR="00155A0B" w:rsidRPr="003B10D7">
        <w:rPr>
          <w:rFonts w:hint="eastAsia"/>
          <w:sz w:val="24"/>
        </w:rPr>
        <w:t>分析</w:t>
      </w:r>
      <w:r w:rsidR="00155A0B" w:rsidRPr="003B10D7">
        <w:rPr>
          <w:sz w:val="24"/>
        </w:rPr>
        <w:t>吻合，</w:t>
      </w:r>
      <w:r w:rsidR="00155A0B" w:rsidRPr="003B10D7">
        <w:rPr>
          <w:rFonts w:hint="eastAsia"/>
          <w:sz w:val="24"/>
        </w:rPr>
        <w:t>验证了程序的正确性</w:t>
      </w:r>
      <w:r w:rsidR="007A35DB">
        <w:rPr>
          <w:rFonts w:hint="eastAsia"/>
          <w:sz w:val="24"/>
        </w:rPr>
        <w:t>。</w:t>
      </w:r>
    </w:p>
    <w:p w:rsidR="00D56A0D" w:rsidRDefault="00D56A0D" w:rsidP="00D56A0D">
      <w:pPr>
        <w:snapToGrid w:val="0"/>
      </w:pPr>
    </w:p>
    <w:p w:rsidR="00D56A0D" w:rsidRPr="00C66448" w:rsidRDefault="00FE0374" w:rsidP="00C21CBF"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="00D56A0D" w:rsidRPr="00C66448">
        <w:rPr>
          <w:rFonts w:ascii="Times New Roman" w:hAnsi="Times New Roman"/>
          <w:sz w:val="28"/>
          <w:szCs w:val="28"/>
        </w:rPr>
        <w:t xml:space="preserve">.4 </w:t>
      </w:r>
      <w:r w:rsidR="00D56A0D" w:rsidRPr="00C66448">
        <w:rPr>
          <w:rFonts w:ascii="Times New Roman" w:hAnsi="Times New Roman"/>
          <w:sz w:val="28"/>
          <w:szCs w:val="28"/>
        </w:rPr>
        <w:t>实验小结</w:t>
      </w:r>
    </w:p>
    <w:p w:rsidR="007C6212" w:rsidRPr="00776017" w:rsidRDefault="006C3B45" w:rsidP="00C66448">
      <w:pPr>
        <w:snapToGrid w:val="0"/>
        <w:spacing w:line="360" w:lineRule="auto"/>
        <w:ind w:firstLineChars="200" w:firstLine="480"/>
        <w:rPr>
          <w:sz w:val="24"/>
        </w:rPr>
      </w:pPr>
      <w:r w:rsidRPr="00776017">
        <w:rPr>
          <w:sz w:val="24"/>
        </w:rPr>
        <w:t>在实验中主要遇到的问题有：</w:t>
      </w:r>
    </w:p>
    <w:p w:rsidR="006C3B45" w:rsidRPr="007169C6" w:rsidRDefault="006C3B45" w:rsidP="007169C6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776017">
        <w:rPr>
          <w:sz w:val="24"/>
        </w:rPr>
        <w:t>在</w:t>
      </w:r>
      <w:r w:rsidR="007169C6">
        <w:rPr>
          <w:rFonts w:hint="eastAsia"/>
          <w:sz w:val="24"/>
        </w:rPr>
        <w:t>5</w:t>
      </w:r>
      <w:r w:rsidR="007169C6">
        <w:rPr>
          <w:sz w:val="24"/>
        </w:rPr>
        <w:t>.2.</w:t>
      </w:r>
      <w:r w:rsidR="007169C6">
        <w:rPr>
          <w:rFonts w:hint="eastAsia"/>
          <w:sz w:val="24"/>
        </w:rPr>
        <w:t>2</w:t>
      </w:r>
      <w:r w:rsidR="007169C6">
        <w:rPr>
          <w:sz w:val="24"/>
        </w:rPr>
        <w:t>源程序</w:t>
      </w:r>
      <w:r w:rsidR="007169C6">
        <w:rPr>
          <w:rFonts w:hint="eastAsia"/>
          <w:sz w:val="24"/>
        </w:rPr>
        <w:t>完善、修改、替换</w:t>
      </w:r>
      <w:r w:rsidRPr="00776017">
        <w:rPr>
          <w:sz w:val="24"/>
        </w:rPr>
        <w:t>的</w:t>
      </w:r>
      <w:r w:rsidR="007169C6">
        <w:rPr>
          <w:rFonts w:hint="eastAsia"/>
          <w:sz w:val="24"/>
        </w:rPr>
        <w:t>瑟夫问题</w:t>
      </w:r>
      <w:r w:rsidRPr="00776017">
        <w:rPr>
          <w:sz w:val="24"/>
        </w:rPr>
        <w:t>中</w:t>
      </w:r>
      <w:r w:rsidR="007169C6">
        <w:rPr>
          <w:rFonts w:hint="eastAsia"/>
          <w:sz w:val="24"/>
        </w:rPr>
        <w:t>耗费了较多的时间填补未完成的程序，期间利用跟踪调试逐步分析程序直至最后调试成功；</w:t>
      </w:r>
    </w:p>
    <w:p w:rsidR="00115337" w:rsidRDefault="007169C6" w:rsidP="007169C6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</w:t>
      </w:r>
      <w:r>
        <w:rPr>
          <w:rFonts w:hint="eastAsia"/>
          <w:sz w:val="24"/>
        </w:rPr>
        <w:t>5</w:t>
      </w:r>
      <w:r>
        <w:rPr>
          <w:sz w:val="24"/>
        </w:rPr>
        <w:t>.2.</w:t>
      </w:r>
      <w:r>
        <w:rPr>
          <w:rFonts w:hint="eastAsia"/>
          <w:sz w:val="24"/>
        </w:rPr>
        <w:t>2</w:t>
      </w:r>
      <w:r>
        <w:rPr>
          <w:sz w:val="24"/>
        </w:rPr>
        <w:t>源程序</w:t>
      </w:r>
      <w:r>
        <w:rPr>
          <w:rFonts w:hint="eastAsia"/>
          <w:sz w:val="24"/>
        </w:rPr>
        <w:t>完善、修改、替换</w:t>
      </w:r>
      <w:r w:rsidRPr="00776017">
        <w:rPr>
          <w:sz w:val="24"/>
        </w:rPr>
        <w:t>的</w:t>
      </w:r>
      <w:r>
        <w:rPr>
          <w:rFonts w:hint="eastAsia"/>
          <w:sz w:val="24"/>
        </w:rPr>
        <w:t>瑟夫问题</w:t>
      </w:r>
      <w:r w:rsidRPr="00776017">
        <w:rPr>
          <w:sz w:val="24"/>
        </w:rPr>
        <w:t>中</w:t>
      </w:r>
      <w:r>
        <w:rPr>
          <w:rFonts w:hint="eastAsia"/>
          <w:sz w:val="24"/>
        </w:rPr>
        <w:t>，替换原程序的时候因为没有把握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语句的连锁关系，使更改后的程序的逻辑出现了错误，后通过跟踪调试发现问题，并在询问老师后理清了语句的使用规则，排除了问题；</w:t>
      </w:r>
    </w:p>
    <w:p w:rsidR="007169C6" w:rsidRPr="00776017" w:rsidRDefault="007169C6" w:rsidP="007169C6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解决选做题八皇后问题时有较大难度，通过一些搜索学习，最后采用了自己理解较为简单的一种方法来处理问题。</w:t>
      </w:r>
    </w:p>
    <w:p w:rsidR="007A259B" w:rsidRDefault="00115337" w:rsidP="00C66448">
      <w:pPr>
        <w:snapToGrid w:val="0"/>
        <w:spacing w:line="360" w:lineRule="auto"/>
        <w:rPr>
          <w:sz w:val="24"/>
        </w:rPr>
      </w:pPr>
      <w:r w:rsidRPr="00776017">
        <w:rPr>
          <w:sz w:val="24"/>
        </w:rPr>
        <w:tab/>
      </w:r>
    </w:p>
    <w:p w:rsidR="00115337" w:rsidRPr="00776017" w:rsidRDefault="00115337" w:rsidP="00E37DC3">
      <w:pPr>
        <w:snapToGrid w:val="0"/>
        <w:spacing w:line="360" w:lineRule="auto"/>
        <w:ind w:firstLineChars="200" w:firstLine="480"/>
        <w:rPr>
          <w:sz w:val="24"/>
        </w:rPr>
      </w:pPr>
      <w:bookmarkStart w:id="1" w:name="_GoBack"/>
      <w:bookmarkEnd w:id="1"/>
      <w:r w:rsidRPr="00776017">
        <w:rPr>
          <w:sz w:val="24"/>
        </w:rPr>
        <w:t>体会：</w:t>
      </w:r>
    </w:p>
    <w:p w:rsidR="00115337" w:rsidRPr="00776017" w:rsidRDefault="00115337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在编写程序时需严加注意</w:t>
      </w:r>
      <w:r w:rsidR="007169C6">
        <w:rPr>
          <w:rFonts w:hint="eastAsia"/>
          <w:sz w:val="24"/>
        </w:rPr>
        <w:t>语句的使用规则，越是细节的方面越不可轻视，如</w:t>
      </w:r>
      <w:r w:rsidR="007169C6">
        <w:rPr>
          <w:rFonts w:hint="eastAsia"/>
          <w:sz w:val="24"/>
        </w:rPr>
        <w:t>else</w:t>
      </w:r>
      <w:r w:rsidR="007169C6">
        <w:rPr>
          <w:sz w:val="24"/>
        </w:rPr>
        <w:t xml:space="preserve"> </w:t>
      </w:r>
      <w:r w:rsidR="007169C6">
        <w:rPr>
          <w:rFonts w:hint="eastAsia"/>
          <w:sz w:val="24"/>
        </w:rPr>
        <w:t>if</w:t>
      </w:r>
      <w:r w:rsidR="007169C6">
        <w:rPr>
          <w:rFonts w:hint="eastAsia"/>
          <w:sz w:val="24"/>
        </w:rPr>
        <w:t>在无花括号限制的情况下会与最近的</w:t>
      </w:r>
      <w:r w:rsidR="007169C6">
        <w:rPr>
          <w:rFonts w:hint="eastAsia"/>
          <w:sz w:val="24"/>
        </w:rPr>
        <w:t>if</w:t>
      </w:r>
      <w:r w:rsidR="007169C6">
        <w:rPr>
          <w:rFonts w:hint="eastAsia"/>
          <w:sz w:val="24"/>
        </w:rPr>
        <w:t>语句连锁，若不注意可能造成结果与预期不符合；</w:t>
      </w:r>
    </w:p>
    <w:p w:rsidR="00115337" w:rsidRPr="00776017" w:rsidRDefault="007169C6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善于使用跟踪调试，会对个人理解他人程序有很大帮助，熟练使用跟踪调试也能提升程序员自己的编程效率；</w:t>
      </w:r>
    </w:p>
    <w:p w:rsidR="00115337" w:rsidRDefault="007169C6" w:rsidP="007169C6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5.2.4</w:t>
      </w:r>
      <w:r>
        <w:rPr>
          <w:rFonts w:hint="eastAsia"/>
          <w:sz w:val="24"/>
        </w:rPr>
        <w:t>程序设计（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）中</w:t>
      </w:r>
      <w:r>
        <w:rPr>
          <w:rFonts w:hint="eastAsia"/>
          <w:sz w:val="24"/>
        </w:rPr>
        <w:t>应注意编译环境的不同，需采用</w:t>
      </w:r>
      <w:r>
        <w:rPr>
          <w:rFonts w:hint="eastAsia"/>
          <w:sz w:val="24"/>
        </w:rPr>
        <w:t>sizeof</w:t>
      </w:r>
      <w:r>
        <w:rPr>
          <w:rFonts w:hint="eastAsia"/>
          <w:sz w:val="24"/>
        </w:rPr>
        <w:t>在不同情况下给出不同的解答以使程序具有可移植性，在其他程序的编写过程中也需要注意这类问题；</w:t>
      </w:r>
    </w:p>
    <w:p w:rsidR="007169C6" w:rsidRPr="00776017" w:rsidRDefault="007169C6" w:rsidP="007169C6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在尝试解决八皇后问题，接触到了诸如回溯、八重嵌套、十行内处理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皇后问题等难度较高的编程问题，意识到自己的水平还十分有限，还需要通过各种各样的途径进行进一步的学习、长久的坚持。</w:t>
      </w:r>
    </w:p>
    <w:sectPr w:rsidR="007169C6" w:rsidRPr="0077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634" w:rsidRDefault="00AF7634" w:rsidP="007D141A">
      <w:r>
        <w:separator/>
      </w:r>
    </w:p>
  </w:endnote>
  <w:endnote w:type="continuationSeparator" w:id="0">
    <w:p w:rsidR="00AF7634" w:rsidRDefault="00AF7634" w:rsidP="007D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634" w:rsidRDefault="00AF7634" w:rsidP="007D141A">
      <w:r>
        <w:separator/>
      </w:r>
    </w:p>
  </w:footnote>
  <w:footnote w:type="continuationSeparator" w:id="0">
    <w:p w:rsidR="00AF7634" w:rsidRDefault="00AF7634" w:rsidP="007D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62F9"/>
    <w:multiLevelType w:val="multilevel"/>
    <w:tmpl w:val="2612F8A8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5" w:hanging="1800"/>
      </w:pPr>
      <w:rPr>
        <w:rFonts w:hint="default"/>
      </w:rPr>
    </w:lvl>
  </w:abstractNum>
  <w:abstractNum w:abstractNumId="1" w15:restartNumberingAfterBreak="0">
    <w:nsid w:val="0DA81923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19D36BE9"/>
    <w:multiLevelType w:val="multilevel"/>
    <w:tmpl w:val="C5527E44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5" w:hanging="1440"/>
      </w:pPr>
      <w:rPr>
        <w:rFonts w:hint="default"/>
      </w:rPr>
    </w:lvl>
  </w:abstractNum>
  <w:abstractNum w:abstractNumId="3" w15:restartNumberingAfterBreak="0">
    <w:nsid w:val="27C43155"/>
    <w:multiLevelType w:val="hybridMultilevel"/>
    <w:tmpl w:val="3580FB38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E7532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171597"/>
    <w:multiLevelType w:val="hybridMultilevel"/>
    <w:tmpl w:val="DA7EBE8E"/>
    <w:lvl w:ilvl="0" w:tplc="A77A8DC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 w15:restartNumberingAfterBreak="0">
    <w:nsid w:val="31137151"/>
    <w:multiLevelType w:val="hybridMultilevel"/>
    <w:tmpl w:val="84C4BD12"/>
    <w:lvl w:ilvl="0" w:tplc="6548C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3E30E2"/>
    <w:multiLevelType w:val="hybridMultilevel"/>
    <w:tmpl w:val="DA7EBE8E"/>
    <w:lvl w:ilvl="0" w:tplc="A77A8DC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8" w15:restartNumberingAfterBreak="0">
    <w:nsid w:val="373E7A80"/>
    <w:multiLevelType w:val="hybridMultilevel"/>
    <w:tmpl w:val="D4F202EE"/>
    <w:lvl w:ilvl="0" w:tplc="C02024A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9" w15:restartNumberingAfterBreak="0">
    <w:nsid w:val="37C82B09"/>
    <w:multiLevelType w:val="multilevel"/>
    <w:tmpl w:val="C5527E44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5" w:hanging="1440"/>
      </w:pPr>
      <w:rPr>
        <w:rFonts w:hint="default"/>
      </w:rPr>
    </w:lvl>
  </w:abstractNum>
  <w:abstractNum w:abstractNumId="10" w15:restartNumberingAfterBreak="0">
    <w:nsid w:val="44150EB7"/>
    <w:multiLevelType w:val="hybridMultilevel"/>
    <w:tmpl w:val="D4F202EE"/>
    <w:lvl w:ilvl="0" w:tplc="C02024A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1" w15:restartNumberingAfterBreak="0">
    <w:nsid w:val="44DB3BCF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6E340CE"/>
    <w:multiLevelType w:val="hybridMultilevel"/>
    <w:tmpl w:val="F5209102"/>
    <w:lvl w:ilvl="0" w:tplc="A2A89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5635F1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F02E63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92475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6" w15:restartNumberingAfterBreak="0">
    <w:nsid w:val="4AEF7AB4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4BC63E68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4CC55CB7"/>
    <w:multiLevelType w:val="hybridMultilevel"/>
    <w:tmpl w:val="0BE0114A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4E1429D4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52875621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1" w15:restartNumberingAfterBreak="0">
    <w:nsid w:val="5A0410BF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5D2E7918"/>
    <w:multiLevelType w:val="multilevel"/>
    <w:tmpl w:val="7E02984C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5" w:hanging="1800"/>
      </w:pPr>
      <w:rPr>
        <w:rFonts w:hint="default"/>
      </w:rPr>
    </w:lvl>
  </w:abstractNum>
  <w:abstractNum w:abstractNumId="23" w15:restartNumberingAfterBreak="0">
    <w:nsid w:val="617765E5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A07BD4"/>
    <w:multiLevelType w:val="hybridMultilevel"/>
    <w:tmpl w:val="322C211C"/>
    <w:lvl w:ilvl="0" w:tplc="3A1ED9C0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5" w15:restartNumberingAfterBreak="0">
    <w:nsid w:val="654857AB"/>
    <w:multiLevelType w:val="hybridMultilevel"/>
    <w:tmpl w:val="6DE08D5E"/>
    <w:lvl w:ilvl="0" w:tplc="D9EEFBE6">
      <w:start w:val="1"/>
      <w:numFmt w:val="decimal"/>
      <w:lvlText w:val="%1）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6" w15:restartNumberingAfterBreak="0">
    <w:nsid w:val="6EB44922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7" w15:restartNumberingAfterBreak="0">
    <w:nsid w:val="6F6E2FC5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8" w15:restartNumberingAfterBreak="0">
    <w:nsid w:val="77252744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D74E47"/>
    <w:multiLevelType w:val="hybridMultilevel"/>
    <w:tmpl w:val="2618DD7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8A02F9"/>
    <w:multiLevelType w:val="hybridMultilevel"/>
    <w:tmpl w:val="8A64B5BC"/>
    <w:lvl w:ilvl="0" w:tplc="D5665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CEB1F09"/>
    <w:multiLevelType w:val="hybridMultilevel"/>
    <w:tmpl w:val="CAD8526A"/>
    <w:lvl w:ilvl="0" w:tplc="02AE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CA6FED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4"/>
  </w:num>
  <w:num w:numId="2">
    <w:abstractNumId w:val="25"/>
  </w:num>
  <w:num w:numId="3">
    <w:abstractNumId w:val="32"/>
  </w:num>
  <w:num w:numId="4">
    <w:abstractNumId w:val="9"/>
  </w:num>
  <w:num w:numId="5">
    <w:abstractNumId w:val="19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26"/>
  </w:num>
  <w:num w:numId="12">
    <w:abstractNumId w:val="29"/>
  </w:num>
  <w:num w:numId="13">
    <w:abstractNumId w:val="30"/>
  </w:num>
  <w:num w:numId="14">
    <w:abstractNumId w:val="31"/>
  </w:num>
  <w:num w:numId="15">
    <w:abstractNumId w:val="6"/>
  </w:num>
  <w:num w:numId="16">
    <w:abstractNumId w:val="12"/>
  </w:num>
  <w:num w:numId="17">
    <w:abstractNumId w:val="15"/>
  </w:num>
  <w:num w:numId="18">
    <w:abstractNumId w:val="21"/>
  </w:num>
  <w:num w:numId="19">
    <w:abstractNumId w:val="5"/>
  </w:num>
  <w:num w:numId="20">
    <w:abstractNumId w:val="18"/>
  </w:num>
  <w:num w:numId="21">
    <w:abstractNumId w:val="2"/>
  </w:num>
  <w:num w:numId="22">
    <w:abstractNumId w:val="4"/>
  </w:num>
  <w:num w:numId="23">
    <w:abstractNumId w:val="28"/>
  </w:num>
  <w:num w:numId="24">
    <w:abstractNumId w:val="16"/>
  </w:num>
  <w:num w:numId="25">
    <w:abstractNumId w:val="0"/>
  </w:num>
  <w:num w:numId="26">
    <w:abstractNumId w:val="17"/>
  </w:num>
  <w:num w:numId="27">
    <w:abstractNumId w:val="22"/>
  </w:num>
  <w:num w:numId="28">
    <w:abstractNumId w:val="27"/>
  </w:num>
  <w:num w:numId="29">
    <w:abstractNumId w:val="23"/>
  </w:num>
  <w:num w:numId="30">
    <w:abstractNumId w:val="3"/>
  </w:num>
  <w:num w:numId="31">
    <w:abstractNumId w:val="20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74"/>
    <w:rsid w:val="000454C7"/>
    <w:rsid w:val="00106513"/>
    <w:rsid w:val="00115337"/>
    <w:rsid w:val="00136187"/>
    <w:rsid w:val="00155A0B"/>
    <w:rsid w:val="0017207D"/>
    <w:rsid w:val="001A62D4"/>
    <w:rsid w:val="001C4010"/>
    <w:rsid w:val="002118C9"/>
    <w:rsid w:val="0027444B"/>
    <w:rsid w:val="0028756E"/>
    <w:rsid w:val="002B73C5"/>
    <w:rsid w:val="002F3334"/>
    <w:rsid w:val="003152F4"/>
    <w:rsid w:val="00334BF3"/>
    <w:rsid w:val="00365240"/>
    <w:rsid w:val="00367164"/>
    <w:rsid w:val="003A66E9"/>
    <w:rsid w:val="003B10D7"/>
    <w:rsid w:val="003E4FF2"/>
    <w:rsid w:val="00442BFC"/>
    <w:rsid w:val="00470E92"/>
    <w:rsid w:val="004818AD"/>
    <w:rsid w:val="00483726"/>
    <w:rsid w:val="00495F7B"/>
    <w:rsid w:val="004B45DB"/>
    <w:rsid w:val="004C6A55"/>
    <w:rsid w:val="004E5544"/>
    <w:rsid w:val="0050558C"/>
    <w:rsid w:val="005154F9"/>
    <w:rsid w:val="00557317"/>
    <w:rsid w:val="005D6EC4"/>
    <w:rsid w:val="00666063"/>
    <w:rsid w:val="00696790"/>
    <w:rsid w:val="006A583F"/>
    <w:rsid w:val="006C3B45"/>
    <w:rsid w:val="007008E1"/>
    <w:rsid w:val="007114BD"/>
    <w:rsid w:val="007169C6"/>
    <w:rsid w:val="00776017"/>
    <w:rsid w:val="007A259B"/>
    <w:rsid w:val="007A35DB"/>
    <w:rsid w:val="007A5033"/>
    <w:rsid w:val="007C3CBC"/>
    <w:rsid w:val="007C6212"/>
    <w:rsid w:val="007D141A"/>
    <w:rsid w:val="007D44FA"/>
    <w:rsid w:val="0080595A"/>
    <w:rsid w:val="00855CE0"/>
    <w:rsid w:val="00890129"/>
    <w:rsid w:val="008D2EB1"/>
    <w:rsid w:val="008E2BEF"/>
    <w:rsid w:val="009041AA"/>
    <w:rsid w:val="0093309C"/>
    <w:rsid w:val="0094531E"/>
    <w:rsid w:val="009C412B"/>
    <w:rsid w:val="00A67F23"/>
    <w:rsid w:val="00AF5EFA"/>
    <w:rsid w:val="00AF7634"/>
    <w:rsid w:val="00B035B9"/>
    <w:rsid w:val="00B51D35"/>
    <w:rsid w:val="00B86EE1"/>
    <w:rsid w:val="00B9312B"/>
    <w:rsid w:val="00BB5293"/>
    <w:rsid w:val="00BC106C"/>
    <w:rsid w:val="00BE320F"/>
    <w:rsid w:val="00C0387E"/>
    <w:rsid w:val="00C21CBF"/>
    <w:rsid w:val="00C45B48"/>
    <w:rsid w:val="00C64D5B"/>
    <w:rsid w:val="00C66448"/>
    <w:rsid w:val="00C71EB2"/>
    <w:rsid w:val="00CB7A51"/>
    <w:rsid w:val="00CC5252"/>
    <w:rsid w:val="00CD1DFB"/>
    <w:rsid w:val="00CF2161"/>
    <w:rsid w:val="00CF3128"/>
    <w:rsid w:val="00D2357F"/>
    <w:rsid w:val="00D56A0D"/>
    <w:rsid w:val="00D73F5B"/>
    <w:rsid w:val="00DA043B"/>
    <w:rsid w:val="00E0687E"/>
    <w:rsid w:val="00E06DC0"/>
    <w:rsid w:val="00E37DC3"/>
    <w:rsid w:val="00E548A5"/>
    <w:rsid w:val="00E577C4"/>
    <w:rsid w:val="00E61414"/>
    <w:rsid w:val="00EA3603"/>
    <w:rsid w:val="00F65323"/>
    <w:rsid w:val="00F92074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C76A"/>
  <w15:chartTrackingRefBased/>
  <w15:docId w15:val="{3F46F1BB-8068-4E62-B80E-09DACCA2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7D1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7D141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41A"/>
    <w:rPr>
      <w:sz w:val="18"/>
      <w:szCs w:val="18"/>
    </w:rPr>
  </w:style>
  <w:style w:type="character" w:customStyle="1" w:styleId="10">
    <w:name w:val="标题 1 字符"/>
    <w:basedOn w:val="a0"/>
    <w:uiPriority w:val="9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D1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rsid w:val="007D141A"/>
    <w:rPr>
      <w:rFonts w:ascii="Arial" w:eastAsia="黑体" w:hAnsi="Arial" w:cs="Times New Roman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77C4"/>
    <w:pPr>
      <w:ind w:firstLineChars="200" w:firstLine="420"/>
    </w:pPr>
  </w:style>
  <w:style w:type="table" w:styleId="a8">
    <w:name w:val="Table Grid"/>
    <w:basedOn w:val="a1"/>
    <w:uiPriority w:val="59"/>
    <w:rsid w:val="003E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26700;\2017&#26149;C&#35821;&#35328;&#23454;&#39564;&#36164;&#26009;\&#23454;&#39564;&#25253;&#21578;\&#23454;&#395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实验.dotx</Template>
  <TotalTime>613</TotalTime>
  <Pages>28</Pages>
  <Words>1961</Words>
  <Characters>11183</Characters>
  <Application>Microsoft Office Word</Application>
  <DocSecurity>0</DocSecurity>
  <Lines>93</Lines>
  <Paragraphs>26</Paragraphs>
  <ScaleCrop>false</ScaleCrop>
  <Company>Microsoft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Voice ——</cp:lastModifiedBy>
  <cp:revision>17</cp:revision>
  <dcterms:created xsi:type="dcterms:W3CDTF">2017-04-27T07:14:00Z</dcterms:created>
  <dcterms:modified xsi:type="dcterms:W3CDTF">2017-05-04T09:28:00Z</dcterms:modified>
</cp:coreProperties>
</file>